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F1626D2" w14:textId="77777777" w:rsidR="00D5789D" w:rsidRPr="00DC09B8" w:rsidRDefault="00D5789D" w:rsidP="00D5789D">
      <w:pPr>
        <w:rPr>
          <w:lang w:val="es-PE"/>
        </w:rPr>
      </w:pPr>
    </w:p>
    <w:p w14:paraId="0FDC34E3" w14:textId="77777777" w:rsidR="00636933" w:rsidRDefault="00EA2EEC" w:rsidP="00D5789D">
      <w:pPr>
        <w:rPr>
          <w:lang w:val="es-PE"/>
        </w:rPr>
      </w:pP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C79D041" wp14:editId="21886A80">
                <wp:simplePos x="0" y="0"/>
                <wp:positionH relativeFrom="column">
                  <wp:posOffset>3476625</wp:posOffset>
                </wp:positionH>
                <wp:positionV relativeFrom="paragraph">
                  <wp:posOffset>154940</wp:posOffset>
                </wp:positionV>
                <wp:extent cx="3886835" cy="1143000"/>
                <wp:effectExtent l="0" t="0" r="18415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83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14E8D" w14:textId="77777777" w:rsidR="002B5E55" w:rsidRPr="001A6F08" w:rsidRDefault="002B5E55" w:rsidP="00EB6223">
                            <w:pPr>
                              <w:spacing w:after="120"/>
                              <w:jc w:val="right"/>
                              <w:rPr>
                                <w:rFonts w:ascii="Arial" w:hAnsi="Arial"/>
                                <w:caps/>
                                <w:sz w:val="32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caps/>
                                <w:sz w:val="32"/>
                                <w:lang w:val="es-PE"/>
                              </w:rPr>
                              <w:t>Informe de Prácticas</w:t>
                            </w:r>
                          </w:p>
                          <w:p w14:paraId="0A3F5F74" w14:textId="364C6F84" w:rsidR="002B5E55" w:rsidRPr="00B8186E" w:rsidRDefault="00FE209A" w:rsidP="00EB6223">
                            <w:pPr>
                              <w:spacing w:after="120"/>
                              <w:jc w:val="right"/>
                              <w:rPr>
                                <w:rFonts w:ascii="Arial" w:hAnsi="Arial"/>
                                <w:b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2"/>
                                <w:szCs w:val="32"/>
                                <w:lang w:val="es-PE"/>
                              </w:rPr>
                              <w:t xml:space="preserve">ESTRUCTURA DE DATOS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sz w:val="32"/>
                                <w:szCs w:val="32"/>
                                <w:lang w:val="es-PE"/>
                              </w:rPr>
                              <w:t>Y  ALGORITMIA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79D04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75pt;margin-top:12.2pt;width:306.05pt;height:90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" filled="f" stroked="f">
                <v:textbox inset="0,0,0,0">
                  <w:txbxContent>
                    <w:p w14:paraId="40514E8D" w14:textId="77777777" w:rsidR="002B5E55" w:rsidRPr="001A6F08" w:rsidRDefault="002B5E55" w:rsidP="00EB6223">
                      <w:pPr>
                        <w:spacing w:after="120"/>
                        <w:jc w:val="right"/>
                        <w:rPr>
                          <w:rFonts w:ascii="Arial" w:hAnsi="Arial"/>
                          <w:caps/>
                          <w:sz w:val="32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caps/>
                          <w:sz w:val="32"/>
                          <w:lang w:val="es-PE"/>
                        </w:rPr>
                        <w:t>Informe de Prácticas</w:t>
                      </w:r>
                    </w:p>
                    <w:p w14:paraId="0A3F5F74" w14:textId="364C6F84" w:rsidR="002B5E55" w:rsidRPr="00B8186E" w:rsidRDefault="00FE209A" w:rsidP="00EB6223">
                      <w:pPr>
                        <w:spacing w:after="120"/>
                        <w:jc w:val="right"/>
                        <w:rPr>
                          <w:rFonts w:ascii="Arial" w:hAnsi="Arial"/>
                          <w:b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/>
                          <w:b/>
                          <w:sz w:val="32"/>
                          <w:szCs w:val="32"/>
                          <w:lang w:val="es-PE"/>
                        </w:rPr>
                        <w:t xml:space="preserve">ESTRUCTURA DE DATOS </w:t>
                      </w:r>
                      <w:proofErr w:type="gramStart"/>
                      <w:r>
                        <w:rPr>
                          <w:rFonts w:ascii="Arial" w:hAnsi="Arial"/>
                          <w:b/>
                          <w:sz w:val="32"/>
                          <w:szCs w:val="32"/>
                          <w:lang w:val="es-PE"/>
                        </w:rPr>
                        <w:t>Y  ALGORITMIA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16B1E71" wp14:editId="757BA8BE">
                <wp:simplePos x="0" y="0"/>
                <wp:positionH relativeFrom="column">
                  <wp:posOffset>561975</wp:posOffset>
                </wp:positionH>
                <wp:positionV relativeFrom="paragraph">
                  <wp:posOffset>145415</wp:posOffset>
                </wp:positionV>
                <wp:extent cx="3752850" cy="666750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36D72" w14:textId="77777777" w:rsidR="002B5E55" w:rsidRPr="001A6F08" w:rsidRDefault="002B5E55" w:rsidP="006D68C6">
                            <w:pPr>
                              <w:spacing w:after="120"/>
                              <w:rPr>
                                <w:rFonts w:ascii="Arial" w:hAnsi="Arial"/>
                                <w:b/>
                                <w:color w:val="0072A6"/>
                                <w:sz w:val="28"/>
                                <w:szCs w:val="28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b/>
                                <w:color w:val="0072A6"/>
                                <w:sz w:val="28"/>
                                <w:szCs w:val="28"/>
                                <w:lang w:val="es-PE"/>
                              </w:rPr>
                              <w:t>UCSM Esc. Prof. de Ingeniería de Sistemas</w:t>
                            </w:r>
                          </w:p>
                          <w:p w14:paraId="0A2A77D9" w14:textId="62C413A4" w:rsidR="002B5E55" w:rsidRPr="009E0397" w:rsidRDefault="00B8186E" w:rsidP="006D68C6">
                            <w:pPr>
                              <w:spacing w:after="120"/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  <w:t>Marzo</w:t>
                            </w:r>
                            <w:r w:rsidR="002B5E55"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  <w:t xml:space="preserve"> - 202</w:t>
                            </w:r>
                            <w:r>
                              <w:rPr>
                                <w:rFonts w:ascii="Arial" w:hAnsi="Arial"/>
                                <w:b/>
                                <w:sz w:val="44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B1E71" id="Text Box 3" o:spid="_x0000_s1027" type="#_x0000_t202" style="position:absolute;left:0;text-align:left;margin-left:44.25pt;margin-top:11.45pt;width:295.5pt;height:52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" filled="f" stroked="f">
                <v:textbox inset="0,0,0,0">
                  <w:txbxContent>
                    <w:p w14:paraId="20236D72" w14:textId="77777777" w:rsidR="002B5E55" w:rsidRPr="001A6F08" w:rsidRDefault="002B5E55" w:rsidP="006D68C6">
                      <w:pPr>
                        <w:spacing w:after="120"/>
                        <w:rPr>
                          <w:rFonts w:ascii="Arial" w:hAnsi="Arial"/>
                          <w:b/>
                          <w:color w:val="0072A6"/>
                          <w:sz w:val="28"/>
                          <w:szCs w:val="28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b/>
                          <w:color w:val="0072A6"/>
                          <w:sz w:val="28"/>
                          <w:szCs w:val="28"/>
                          <w:lang w:val="es-PE"/>
                        </w:rPr>
                        <w:t>UCSM Esc. Prof. de Ingeniería de Sistemas</w:t>
                      </w:r>
                    </w:p>
                    <w:p w14:paraId="0A2A77D9" w14:textId="62C413A4" w:rsidR="002B5E55" w:rsidRPr="009E0397" w:rsidRDefault="00B8186E" w:rsidP="006D68C6">
                      <w:pPr>
                        <w:spacing w:after="120"/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  <w:t>Marzo</w:t>
                      </w:r>
                      <w:r w:rsidR="002B5E55"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  <w:t xml:space="preserve"> - 202</w:t>
                      </w:r>
                      <w:r>
                        <w:rPr>
                          <w:rFonts w:ascii="Arial" w:hAnsi="Arial"/>
                          <w:b/>
                          <w:sz w:val="44"/>
                          <w:szCs w:val="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C507B"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4057D1B" wp14:editId="019D46DC">
                <wp:simplePos x="0" y="0"/>
                <wp:positionH relativeFrom="column">
                  <wp:posOffset>219075</wp:posOffset>
                </wp:positionH>
                <wp:positionV relativeFrom="paragraph">
                  <wp:posOffset>1593215</wp:posOffset>
                </wp:positionV>
                <wp:extent cx="2809875" cy="990600"/>
                <wp:effectExtent l="0" t="0" r="9525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990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0E3CD" id="Rectángulo 12" o:spid="_x0000_s1026" style="position:absolute;margin-left:17.25pt;margin-top:125.45pt;width:221.25pt;height:78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" fillcolor="white [3201]" stroked="f" strokeweight="2pt"/>
            </w:pict>
          </mc:Fallback>
        </mc:AlternateContent>
      </w:r>
    </w:p>
    <w:p w14:paraId="0DE59FD7" w14:textId="77777777" w:rsidR="001A6F08" w:rsidRDefault="001A6F08" w:rsidP="00D5789D">
      <w:pPr>
        <w:rPr>
          <w:lang w:val="es-PE"/>
        </w:rPr>
      </w:pPr>
    </w:p>
    <w:p w14:paraId="3D31B780" w14:textId="77777777" w:rsidR="001A6F08" w:rsidRDefault="001A6F08" w:rsidP="00D5789D">
      <w:pPr>
        <w:rPr>
          <w:lang w:val="es-PE"/>
        </w:rPr>
      </w:pPr>
    </w:p>
    <w:p w14:paraId="37596C69" w14:textId="77777777" w:rsidR="001A6F08" w:rsidRDefault="001A6F08" w:rsidP="00D5789D">
      <w:pPr>
        <w:rPr>
          <w:lang w:val="es-PE"/>
        </w:rPr>
      </w:pPr>
    </w:p>
    <w:p w14:paraId="7CA0D9D9" w14:textId="77777777" w:rsidR="001A6F08" w:rsidRDefault="001A6F08" w:rsidP="00D5789D">
      <w:pPr>
        <w:rPr>
          <w:lang w:val="es-PE"/>
        </w:rPr>
      </w:pPr>
    </w:p>
    <w:p w14:paraId="41D254A4" w14:textId="3B783C4C" w:rsidR="001A6F08" w:rsidRDefault="00A43607" w:rsidP="00D5789D">
      <w:pPr>
        <w:rPr>
          <w:lang w:val="es-PE"/>
        </w:rPr>
      </w:pPr>
      <w:r w:rsidRPr="00DC09B8">
        <w:rPr>
          <w:noProof/>
          <w:lang w:val="es-PE" w:eastAsia="es-PE"/>
        </w:rPr>
        <w:drawing>
          <wp:anchor distT="0" distB="0" distL="114300" distR="114300" simplePos="0" relativeHeight="251658245" behindDoc="0" locked="0" layoutInCell="1" allowOverlap="1" wp14:anchorId="0782EB43" wp14:editId="7C03AA65">
            <wp:simplePos x="0" y="0"/>
            <wp:positionH relativeFrom="column">
              <wp:posOffset>429260</wp:posOffset>
            </wp:positionH>
            <wp:positionV relativeFrom="paragraph">
              <wp:posOffset>110490</wp:posOffset>
            </wp:positionV>
            <wp:extent cx="1351280" cy="1245397"/>
            <wp:effectExtent l="0" t="0" r="0" b="0"/>
            <wp:wrapNone/>
            <wp:docPr id="10" name="Imagen 10" descr="Escudo UC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scudo UCS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654" cy="124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4F29" w:rsidRPr="00DC09B8">
        <w:rPr>
          <w:noProof/>
          <w:lang w:val="es-PE" w:eastAsia="es-PE"/>
        </w:rPr>
        <w:drawing>
          <wp:anchor distT="0" distB="0" distL="114300" distR="114300" simplePos="0" relativeHeight="251658246" behindDoc="0" locked="0" layoutInCell="1" allowOverlap="1" wp14:anchorId="09B4156E" wp14:editId="4F7C82D4">
            <wp:simplePos x="0" y="0"/>
            <wp:positionH relativeFrom="column">
              <wp:posOffset>1771650</wp:posOffset>
            </wp:positionH>
            <wp:positionV relativeFrom="paragraph">
              <wp:posOffset>262890</wp:posOffset>
            </wp:positionV>
            <wp:extent cx="2017395" cy="952500"/>
            <wp:effectExtent l="0" t="0" r="1905" b="0"/>
            <wp:wrapNone/>
            <wp:docPr id="11" name="Imagen 11" descr="http://www.ucsm.edu.pe/jinis/Images/Logo_ep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csm.edu.pe/jinis/Images/Logo_epi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5E654" w14:textId="77777777" w:rsidR="001A6F08" w:rsidRDefault="001A6F08" w:rsidP="00D5789D">
      <w:pPr>
        <w:rPr>
          <w:lang w:val="es-PE"/>
        </w:rPr>
      </w:pPr>
    </w:p>
    <w:p w14:paraId="2661FAAF" w14:textId="77777777" w:rsidR="001A6F08" w:rsidRDefault="001A6F08" w:rsidP="00D5789D">
      <w:pPr>
        <w:rPr>
          <w:lang w:val="es-PE"/>
        </w:rPr>
      </w:pPr>
    </w:p>
    <w:p w14:paraId="17DAE112" w14:textId="77777777" w:rsidR="001A6F08" w:rsidRDefault="001A6F08" w:rsidP="00D5789D">
      <w:pPr>
        <w:rPr>
          <w:lang w:val="es-PE"/>
        </w:rPr>
      </w:pPr>
    </w:p>
    <w:p w14:paraId="42F92CAE" w14:textId="77777777" w:rsidR="001A6F08" w:rsidRDefault="001A6F08" w:rsidP="00D5789D">
      <w:pPr>
        <w:rPr>
          <w:lang w:val="es-PE"/>
        </w:rPr>
      </w:pPr>
    </w:p>
    <w:p w14:paraId="6C33F171" w14:textId="77777777" w:rsidR="001A6F08" w:rsidRDefault="00601EE4" w:rsidP="00D5789D">
      <w:pPr>
        <w:rPr>
          <w:lang w:val="es-PE"/>
        </w:rPr>
      </w:pP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3F8CB2" wp14:editId="216BEC6F">
                <wp:simplePos x="0" y="0"/>
                <wp:positionH relativeFrom="column">
                  <wp:posOffset>457200</wp:posOffset>
                </wp:positionH>
                <wp:positionV relativeFrom="paragraph">
                  <wp:posOffset>8889</wp:posOffset>
                </wp:positionV>
                <wp:extent cx="7200900" cy="2105025"/>
                <wp:effectExtent l="0" t="0" r="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210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EEDA" w14:textId="40670015" w:rsidR="002B5E55" w:rsidRPr="00C31080" w:rsidRDefault="002B5E55" w:rsidP="00D5789D">
                            <w:pPr>
                              <w:spacing w:after="360" w:line="216" w:lineRule="auto"/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</w:pPr>
                            <w:proofErr w:type="gramStart"/>
                            <w:r w:rsidRPr="001A6F0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Práctica </w:t>
                            </w:r>
                            <w:r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 w:rsidRPr="001A6F0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>N</w:t>
                            </w:r>
                            <w:proofErr w:type="gramEnd"/>
                            <w:r w:rsidRPr="001A6F0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>°</w:t>
                            </w:r>
                            <w:proofErr w:type="spellEnd"/>
                            <w:r w:rsidRPr="001A6F08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 0</w:t>
                            </w:r>
                            <w:r w:rsidR="004C61E4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1: </w:t>
                            </w:r>
                            <w:r w:rsidR="00C31080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 xml:space="preserve">POO - </w:t>
                            </w:r>
                            <w:r w:rsidR="00C31080" w:rsidRPr="00C31080">
                              <w:rPr>
                                <w:rFonts w:ascii="Arial" w:hAnsi="Arial"/>
                                <w:b/>
                                <w:color w:val="428F35"/>
                                <w:sz w:val="56"/>
                                <w:lang w:val="es-PE"/>
                              </w:rPr>
                              <w:t>UTILIZANDO CLASES Y ARREGLOS DE OBJETOS</w:t>
                            </w:r>
                          </w:p>
                          <w:p w14:paraId="4ABF1077" w14:textId="4C293694" w:rsidR="002B5E55" w:rsidRPr="001A6F08" w:rsidRDefault="002B5E55" w:rsidP="00D5789D">
                            <w:pPr>
                              <w:spacing w:after="0"/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</w:pPr>
                            <w:r w:rsidRPr="001A6F08"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>Elaborado por:</w:t>
                            </w:r>
                            <w:r w:rsidR="004E6007"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 xml:space="preserve"> </w:t>
                            </w:r>
                          </w:p>
                          <w:p w14:paraId="45CC873B" w14:textId="69BDE671" w:rsidR="00A43607" w:rsidRDefault="00F10B25" w:rsidP="00F10B25">
                            <w:pPr>
                              <w:spacing w:after="0"/>
                              <w:ind w:left="1843"/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>BEJARANO</w:t>
                            </w:r>
                            <w:r w:rsidR="0096426A"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 xml:space="preserve"> RIVERA MIGUEL</w:t>
                            </w:r>
                          </w:p>
                          <w:p w14:paraId="01E1F198" w14:textId="52BB4D67" w:rsidR="00F10B25" w:rsidRDefault="00F10B25" w:rsidP="00F10B25">
                            <w:pPr>
                              <w:spacing w:after="0"/>
                              <w:ind w:left="1843"/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>CUSIRRAMOS CHIRI SANTIAGO JESUS</w:t>
                            </w:r>
                          </w:p>
                          <w:p w14:paraId="1EE774F5" w14:textId="4D62CD12" w:rsidR="002B5E55" w:rsidRPr="00F602E0" w:rsidRDefault="00F10B25" w:rsidP="00914AE4">
                            <w:pPr>
                              <w:spacing w:after="0"/>
                              <w:ind w:left="1843"/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>YTO</w:t>
                            </w:r>
                            <w:r w:rsidR="00557F39">
                              <w:rPr>
                                <w:rFonts w:ascii="Arial" w:hAnsi="Arial"/>
                                <w:sz w:val="28"/>
                                <w:lang w:val="es-PE"/>
                              </w:rPr>
                              <w:t xml:space="preserve"> QUISPE JOSE CARLOS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F8CB2" id="Text Box 2" o:spid="_x0000_s1028" type="#_x0000_t202" style="position:absolute;left:0;text-align:left;margin-left:36pt;margin-top:.7pt;width:567pt;height:16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" filled="f" stroked="f">
                <v:textbox inset="0,0,0,0">
                  <w:txbxContent>
                    <w:p w14:paraId="4F13EEDA" w14:textId="40670015" w:rsidR="002B5E55" w:rsidRPr="00C31080" w:rsidRDefault="002B5E55" w:rsidP="00D5789D">
                      <w:pPr>
                        <w:spacing w:after="360" w:line="216" w:lineRule="auto"/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</w:pPr>
                      <w:proofErr w:type="gramStart"/>
                      <w:r w:rsidRPr="001A6F0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Práctica </w:t>
                      </w:r>
                      <w:r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 </w:t>
                      </w:r>
                      <w:proofErr w:type="spellStart"/>
                      <w:r w:rsidRPr="001A6F0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>N</w:t>
                      </w:r>
                      <w:proofErr w:type="gramEnd"/>
                      <w:r w:rsidRPr="001A6F0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>°</w:t>
                      </w:r>
                      <w:proofErr w:type="spellEnd"/>
                      <w:r w:rsidRPr="001A6F08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 0</w:t>
                      </w:r>
                      <w:r w:rsidR="004C61E4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1: </w:t>
                      </w:r>
                      <w:r w:rsidR="00C31080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 xml:space="preserve">POO - </w:t>
                      </w:r>
                      <w:r w:rsidR="00C31080" w:rsidRPr="00C31080">
                        <w:rPr>
                          <w:rFonts w:ascii="Arial" w:hAnsi="Arial"/>
                          <w:b/>
                          <w:color w:val="428F35"/>
                          <w:sz w:val="56"/>
                          <w:lang w:val="es-PE"/>
                        </w:rPr>
                        <w:t>UTILIZANDO CLASES Y ARREGLOS DE OBJETOS</w:t>
                      </w:r>
                    </w:p>
                    <w:p w14:paraId="4ABF1077" w14:textId="4C293694" w:rsidR="002B5E55" w:rsidRPr="001A6F08" w:rsidRDefault="002B5E55" w:rsidP="00D5789D">
                      <w:pPr>
                        <w:spacing w:after="0"/>
                        <w:rPr>
                          <w:rFonts w:ascii="Arial" w:hAnsi="Arial"/>
                          <w:sz w:val="28"/>
                          <w:lang w:val="es-PE"/>
                        </w:rPr>
                      </w:pPr>
                      <w:r w:rsidRPr="001A6F08">
                        <w:rPr>
                          <w:rFonts w:ascii="Arial" w:hAnsi="Arial"/>
                          <w:sz w:val="28"/>
                          <w:lang w:val="es-PE"/>
                        </w:rPr>
                        <w:t>Elaborado por:</w:t>
                      </w:r>
                      <w:r w:rsidR="004E6007">
                        <w:rPr>
                          <w:rFonts w:ascii="Arial" w:hAnsi="Arial"/>
                          <w:sz w:val="28"/>
                          <w:lang w:val="es-PE"/>
                        </w:rPr>
                        <w:t xml:space="preserve"> </w:t>
                      </w:r>
                    </w:p>
                    <w:p w14:paraId="45CC873B" w14:textId="69BDE671" w:rsidR="00A43607" w:rsidRDefault="00F10B25" w:rsidP="00F10B25">
                      <w:pPr>
                        <w:spacing w:after="0"/>
                        <w:ind w:left="1843"/>
                        <w:rPr>
                          <w:rFonts w:ascii="Arial" w:hAnsi="Arial"/>
                          <w:sz w:val="28"/>
                          <w:lang w:val="es-PE"/>
                        </w:rPr>
                      </w:pPr>
                      <w:r>
                        <w:rPr>
                          <w:rFonts w:ascii="Arial" w:hAnsi="Arial"/>
                          <w:sz w:val="28"/>
                          <w:lang w:val="es-PE"/>
                        </w:rPr>
                        <w:t>BEJARANO</w:t>
                      </w:r>
                      <w:r w:rsidR="0096426A">
                        <w:rPr>
                          <w:rFonts w:ascii="Arial" w:hAnsi="Arial"/>
                          <w:sz w:val="28"/>
                          <w:lang w:val="es-PE"/>
                        </w:rPr>
                        <w:t xml:space="preserve"> RIVERA MIGUEL</w:t>
                      </w:r>
                    </w:p>
                    <w:p w14:paraId="01E1F198" w14:textId="52BB4D67" w:rsidR="00F10B25" w:rsidRDefault="00F10B25" w:rsidP="00F10B25">
                      <w:pPr>
                        <w:spacing w:after="0"/>
                        <w:ind w:left="1843"/>
                        <w:rPr>
                          <w:rFonts w:ascii="Arial" w:hAnsi="Arial"/>
                          <w:sz w:val="28"/>
                          <w:lang w:val="es-PE"/>
                        </w:rPr>
                      </w:pPr>
                      <w:r>
                        <w:rPr>
                          <w:rFonts w:ascii="Arial" w:hAnsi="Arial"/>
                          <w:sz w:val="28"/>
                          <w:lang w:val="es-PE"/>
                        </w:rPr>
                        <w:t>CUSIRRAMOS CHIRI SANTIAGO JESUS</w:t>
                      </w:r>
                    </w:p>
                    <w:p w14:paraId="1EE774F5" w14:textId="4D62CD12" w:rsidR="002B5E55" w:rsidRPr="00F602E0" w:rsidRDefault="00F10B25" w:rsidP="00914AE4">
                      <w:pPr>
                        <w:spacing w:after="0"/>
                        <w:ind w:left="1843"/>
                        <w:rPr>
                          <w:rFonts w:ascii="Arial" w:hAnsi="Arial"/>
                          <w:sz w:val="28"/>
                          <w:lang w:val="es-PE"/>
                        </w:rPr>
                      </w:pPr>
                      <w:r>
                        <w:rPr>
                          <w:rFonts w:ascii="Arial" w:hAnsi="Arial"/>
                          <w:sz w:val="28"/>
                          <w:lang w:val="es-PE"/>
                        </w:rPr>
                        <w:t>YTO</w:t>
                      </w:r>
                      <w:r w:rsidR="00557F39">
                        <w:rPr>
                          <w:rFonts w:ascii="Arial" w:hAnsi="Arial"/>
                          <w:sz w:val="28"/>
                          <w:lang w:val="es-PE"/>
                        </w:rPr>
                        <w:t xml:space="preserve"> QUISPE JOSE CARLOS</w:t>
                      </w:r>
                    </w:p>
                  </w:txbxContent>
                </v:textbox>
              </v:shape>
            </w:pict>
          </mc:Fallback>
        </mc:AlternateContent>
      </w:r>
    </w:p>
    <w:p w14:paraId="1FC25AEA" w14:textId="77777777" w:rsidR="001A6F08" w:rsidRDefault="001A6F08" w:rsidP="00D5789D">
      <w:pPr>
        <w:rPr>
          <w:lang w:val="es-PE"/>
        </w:rPr>
      </w:pPr>
    </w:p>
    <w:p w14:paraId="7E2674FB" w14:textId="77777777" w:rsidR="001A6F08" w:rsidRDefault="001A6F08" w:rsidP="00D5789D">
      <w:pPr>
        <w:rPr>
          <w:lang w:val="es-PE"/>
        </w:rPr>
      </w:pPr>
    </w:p>
    <w:p w14:paraId="2462C74F" w14:textId="77777777" w:rsidR="001A6F08" w:rsidRDefault="001A6F08" w:rsidP="00D5789D">
      <w:pPr>
        <w:rPr>
          <w:lang w:val="es-PE"/>
        </w:rPr>
      </w:pPr>
    </w:p>
    <w:p w14:paraId="7C84DA91" w14:textId="248D28DE" w:rsidR="001A6F08" w:rsidRDefault="0031086E" w:rsidP="00D5789D">
      <w:pPr>
        <w:rPr>
          <w:lang w:val="es-PE"/>
        </w:rPr>
      </w:pPr>
      <w:r>
        <w:rPr>
          <w:lang w:val="es-PE"/>
        </w:rPr>
        <w:tab/>
      </w:r>
    </w:p>
    <w:p w14:paraId="0FC1E7B6" w14:textId="77777777" w:rsidR="001A6F08" w:rsidRDefault="001A6F08" w:rsidP="00D5789D">
      <w:pPr>
        <w:rPr>
          <w:lang w:val="es-PE"/>
        </w:rPr>
      </w:pPr>
    </w:p>
    <w:p w14:paraId="1CE2EE7C" w14:textId="4932F526" w:rsidR="001A6F08" w:rsidRDefault="001A6F08" w:rsidP="00D5789D">
      <w:pPr>
        <w:rPr>
          <w:lang w:val="es-PE"/>
        </w:rPr>
      </w:pPr>
    </w:p>
    <w:p w14:paraId="6874D9C8" w14:textId="77777777" w:rsidR="001A6F08" w:rsidRDefault="00914AE4" w:rsidP="00D5789D">
      <w:pPr>
        <w:rPr>
          <w:lang w:val="es-PE"/>
        </w:rPr>
      </w:pPr>
      <w:r w:rsidRPr="00DC09B8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9B5508B" wp14:editId="4BDFC5E7">
                <wp:simplePos x="0" y="0"/>
                <wp:positionH relativeFrom="column">
                  <wp:posOffset>19050</wp:posOffset>
                </wp:positionH>
                <wp:positionV relativeFrom="paragraph">
                  <wp:posOffset>3772535</wp:posOffset>
                </wp:positionV>
                <wp:extent cx="7724775" cy="514350"/>
                <wp:effectExtent l="0" t="0" r="9525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477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07B95" w14:textId="77777777" w:rsidR="002B5E55" w:rsidRPr="009E0397" w:rsidRDefault="002B5E55" w:rsidP="00914AE4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color w:val="595959" w:themeColor="text1" w:themeTint="A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5508B" id="Text Box 5" o:spid="_x0000_s1029" type="#_x0000_t202" style="position:absolute;left:0;text-align:left;margin-left:1.5pt;margin-top:297.05pt;width:608.25pt;height:40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" filled="f" stroked="f">
                <v:textbox inset="0,0,0,0">
                  <w:txbxContent>
                    <w:p w14:paraId="22907B95" w14:textId="77777777" w:rsidR="002B5E55" w:rsidRPr="009E0397" w:rsidRDefault="002B5E55" w:rsidP="00914AE4">
                      <w:pPr>
                        <w:spacing w:after="0"/>
                        <w:jc w:val="center"/>
                        <w:rPr>
                          <w:rFonts w:ascii="Arial" w:hAnsi="Arial"/>
                          <w:color w:val="595959" w:themeColor="text1" w:themeTint="A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D3CD55" w14:textId="7F050451" w:rsidR="001A6F08" w:rsidRPr="00DC09B8" w:rsidRDefault="00A43607" w:rsidP="00D5789D">
      <w:pPr>
        <w:rPr>
          <w:lang w:val="es-PE"/>
        </w:rPr>
        <w:sectPr w:rsidR="001A6F08" w:rsidRPr="00DC09B8" w:rsidSect="00D21553">
          <w:headerReference w:type="default" r:id="rId14"/>
          <w:pgSz w:w="12240" w:h="15840"/>
          <w:pgMar w:top="0" w:right="0" w:bottom="0" w:left="0" w:header="0" w:footer="0" w:gutter="0"/>
          <w:cols w:space="720"/>
          <w:titlePg/>
        </w:sectPr>
      </w:pPr>
      <w:r>
        <w:rPr>
          <w:noProof/>
        </w:rPr>
        <w:drawing>
          <wp:inline distT="0" distB="0" distL="0" distR="0" wp14:anchorId="567BA6A3" wp14:editId="362BD5AA">
            <wp:extent cx="7772400" cy="3400425"/>
            <wp:effectExtent l="0" t="0" r="0" b="9525"/>
            <wp:docPr id="84952389" name="Imagen 6" descr="4 razones para aprender program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razones para aprender programació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2381" w14:textId="77777777" w:rsidR="00636933" w:rsidRPr="001A6F08" w:rsidRDefault="00636933" w:rsidP="00636933">
      <w:pPr>
        <w:jc w:val="center"/>
      </w:pPr>
    </w:p>
    <w:p w14:paraId="0753B561" w14:textId="7FFCCA69" w:rsidR="00FF50F1" w:rsidRPr="00A136C9" w:rsidRDefault="00B9537B" w:rsidP="00A872DF">
      <w:pPr>
        <w:jc w:val="center"/>
        <w:rPr>
          <w:rFonts w:ascii="Arial" w:hAnsi="Arial" w:cs="Arial"/>
          <w:b/>
          <w:sz w:val="28"/>
          <w:szCs w:val="28"/>
          <w:lang w:val="es-PE"/>
        </w:rPr>
      </w:pPr>
      <w:r w:rsidRPr="00A136C9">
        <w:rPr>
          <w:lang w:val="es-PE"/>
        </w:rPr>
        <w:br w:type="page"/>
      </w:r>
      <w:r w:rsidR="00B022E5" w:rsidRPr="00A136C9">
        <w:rPr>
          <w:rFonts w:ascii="Arial" w:hAnsi="Arial" w:cs="Arial"/>
          <w:b/>
          <w:sz w:val="28"/>
          <w:szCs w:val="28"/>
          <w:lang w:val="es-PE"/>
        </w:rPr>
        <w:lastRenderedPageBreak/>
        <w:t xml:space="preserve">GRUPO </w:t>
      </w:r>
      <w:proofErr w:type="spellStart"/>
      <w:r w:rsidR="00B022E5" w:rsidRPr="00A136C9">
        <w:rPr>
          <w:rFonts w:ascii="Arial" w:hAnsi="Arial" w:cs="Arial"/>
          <w:b/>
          <w:sz w:val="28"/>
          <w:szCs w:val="28"/>
          <w:lang w:val="es-PE"/>
        </w:rPr>
        <w:t>N°</w:t>
      </w:r>
      <w:proofErr w:type="spellEnd"/>
      <w:r w:rsidR="00B022E5" w:rsidRPr="00A136C9">
        <w:rPr>
          <w:rFonts w:ascii="Arial" w:hAnsi="Arial" w:cs="Arial"/>
          <w:b/>
          <w:sz w:val="28"/>
          <w:szCs w:val="28"/>
          <w:lang w:val="es-PE"/>
        </w:rPr>
        <w:t xml:space="preserve"> </w:t>
      </w:r>
      <w:r w:rsidR="00A43607">
        <w:rPr>
          <w:rFonts w:ascii="Arial" w:hAnsi="Arial" w:cs="Arial"/>
          <w:b/>
          <w:sz w:val="28"/>
          <w:szCs w:val="28"/>
          <w:lang w:val="es-PE"/>
        </w:rPr>
        <w:t>0</w:t>
      </w:r>
      <w:r w:rsidR="00AE78E0">
        <w:rPr>
          <w:rFonts w:ascii="Arial" w:hAnsi="Arial" w:cs="Arial"/>
          <w:b/>
          <w:sz w:val="28"/>
          <w:szCs w:val="28"/>
          <w:lang w:val="es-PE"/>
        </w:rPr>
        <w:t>4</w:t>
      </w:r>
    </w:p>
    <w:p w14:paraId="3161EF7B" w14:textId="77777777" w:rsidR="00B022E5" w:rsidRPr="00A136C9" w:rsidRDefault="00B022E5" w:rsidP="007F3179">
      <w:pPr>
        <w:pStyle w:val="Encabezado"/>
        <w:spacing w:before="60"/>
        <w:jc w:val="center"/>
        <w:rPr>
          <w:sz w:val="28"/>
          <w:szCs w:val="28"/>
          <w:lang w:val="es-PE"/>
        </w:rPr>
      </w:pPr>
    </w:p>
    <w:p w14:paraId="0647807A" w14:textId="77777777" w:rsidR="00FD68B7" w:rsidRDefault="00FD68B7" w:rsidP="009959B6">
      <w:pPr>
        <w:pStyle w:val="Encabezado"/>
        <w:spacing w:before="60"/>
        <w:jc w:val="center"/>
        <w:rPr>
          <w:rFonts w:ascii="Arial" w:hAnsi="Arial"/>
          <w:b/>
          <w:sz w:val="28"/>
          <w:lang w:val="es-PE"/>
        </w:rPr>
      </w:pPr>
      <w:r w:rsidRPr="00FD68B7">
        <w:rPr>
          <w:rFonts w:ascii="Arial" w:hAnsi="Arial"/>
          <w:b/>
          <w:sz w:val="28"/>
          <w:lang w:val="es-PE"/>
        </w:rPr>
        <w:t xml:space="preserve">POO </w:t>
      </w:r>
    </w:p>
    <w:p w14:paraId="03BE4721" w14:textId="26076F59" w:rsidR="009959B6" w:rsidRPr="00FD68B7" w:rsidRDefault="00FD68B7" w:rsidP="009959B6">
      <w:pPr>
        <w:pStyle w:val="Encabezado"/>
        <w:spacing w:before="60"/>
        <w:jc w:val="center"/>
        <w:rPr>
          <w:rFonts w:ascii="Arial" w:hAnsi="Arial"/>
          <w:b/>
          <w:sz w:val="28"/>
          <w:lang w:val="es-PE"/>
        </w:rPr>
      </w:pPr>
      <w:r w:rsidRPr="00FD68B7">
        <w:rPr>
          <w:rFonts w:ascii="Arial" w:hAnsi="Arial"/>
          <w:b/>
          <w:sz w:val="28"/>
          <w:lang w:val="es-PE"/>
        </w:rPr>
        <w:t>UTILIZANDO CLASES Y ARREGLOS DE OBJETOS</w:t>
      </w:r>
    </w:p>
    <w:p w14:paraId="1A7FA1A7" w14:textId="77777777" w:rsidR="007F3179" w:rsidRPr="00A136C9" w:rsidRDefault="007F3179" w:rsidP="007F3179">
      <w:pPr>
        <w:pStyle w:val="Encabezado"/>
        <w:pBdr>
          <w:bottom w:val="single" w:sz="4" w:space="1" w:color="auto"/>
        </w:pBdr>
        <w:rPr>
          <w:rFonts w:ascii="Arial" w:hAnsi="Arial"/>
          <w:b/>
          <w:sz w:val="32"/>
          <w:lang w:val="es-PE"/>
        </w:rPr>
      </w:pPr>
    </w:p>
    <w:p w14:paraId="2D693A24" w14:textId="77777777" w:rsidR="00EC54B4" w:rsidRPr="00A136C9" w:rsidRDefault="00EC54B4" w:rsidP="00EC54B4">
      <w:pPr>
        <w:pStyle w:val="Ttulo8"/>
        <w:numPr>
          <w:ilvl w:val="0"/>
          <w:numId w:val="0"/>
        </w:numPr>
        <w:jc w:val="center"/>
        <w:rPr>
          <w:sz w:val="24"/>
          <w:szCs w:val="24"/>
          <w:lang w:val="es-PE"/>
        </w:rPr>
      </w:pPr>
    </w:p>
    <w:p w14:paraId="38E852F1" w14:textId="77777777" w:rsidR="007F3179" w:rsidRDefault="00EA2EEC" w:rsidP="004C24D3">
      <w:pPr>
        <w:pStyle w:val="Ttulo8"/>
        <w:numPr>
          <w:ilvl w:val="0"/>
          <w:numId w:val="0"/>
        </w:numPr>
        <w:jc w:val="center"/>
        <w:rPr>
          <w:sz w:val="24"/>
          <w:szCs w:val="24"/>
          <w:lang w:val="es-PE"/>
        </w:rPr>
      </w:pPr>
      <w:r w:rsidRPr="00A136C9">
        <w:rPr>
          <w:sz w:val="24"/>
          <w:szCs w:val="24"/>
          <w:lang w:val="es-PE"/>
        </w:rPr>
        <w:t>Presentado por</w:t>
      </w:r>
      <w:r w:rsidR="007F3179" w:rsidRPr="00A136C9">
        <w:rPr>
          <w:sz w:val="24"/>
          <w:szCs w:val="24"/>
          <w:lang w:val="es-PE"/>
        </w:rPr>
        <w:t xml:space="preserve">: </w:t>
      </w:r>
    </w:p>
    <w:tbl>
      <w:tblPr>
        <w:tblStyle w:val="Tablaconcuadrcula"/>
        <w:tblW w:w="0" w:type="auto"/>
        <w:tblInd w:w="1555" w:type="dxa"/>
        <w:tblLook w:val="04A0" w:firstRow="1" w:lastRow="0" w:firstColumn="1" w:lastColumn="0" w:noHBand="0" w:noVBand="1"/>
      </w:tblPr>
      <w:tblGrid>
        <w:gridCol w:w="1321"/>
        <w:gridCol w:w="4204"/>
        <w:gridCol w:w="840"/>
      </w:tblGrid>
      <w:tr w:rsidR="00AE78E0" w14:paraId="67CA9978" w14:textId="77777777" w:rsidTr="00F25AB0">
        <w:tc>
          <w:tcPr>
            <w:tcW w:w="1321" w:type="dxa"/>
          </w:tcPr>
          <w:p w14:paraId="4F421F61" w14:textId="61495090" w:rsidR="00AE78E0" w:rsidRDefault="004F064C" w:rsidP="00AE78E0">
            <w:pPr>
              <w:rPr>
                <w:lang w:val="es-PE"/>
              </w:rPr>
            </w:pPr>
            <w:r>
              <w:rPr>
                <w:lang w:val="es-PE"/>
              </w:rPr>
              <w:t>71376633</w:t>
            </w:r>
          </w:p>
        </w:tc>
        <w:tc>
          <w:tcPr>
            <w:tcW w:w="4204" w:type="dxa"/>
          </w:tcPr>
          <w:p w14:paraId="36BAAAF3" w14:textId="57DB489F" w:rsidR="00AE78E0" w:rsidRDefault="00EE09A0" w:rsidP="00AE78E0">
            <w:pPr>
              <w:rPr>
                <w:lang w:val="es-PE"/>
              </w:rPr>
            </w:pPr>
            <w:r>
              <w:rPr>
                <w:lang w:val="es-PE"/>
              </w:rPr>
              <w:t>Bejarano Rivera, Miguel</w:t>
            </w:r>
          </w:p>
        </w:tc>
        <w:tc>
          <w:tcPr>
            <w:tcW w:w="840" w:type="dxa"/>
          </w:tcPr>
          <w:p w14:paraId="323CF688" w14:textId="7E40D8CC" w:rsidR="00AE78E0" w:rsidRDefault="00AE78E0" w:rsidP="00AE78E0">
            <w:pPr>
              <w:rPr>
                <w:lang w:val="es-PE"/>
              </w:rPr>
            </w:pPr>
            <w:r w:rsidRPr="002F61DA">
              <w:rPr>
                <w:lang w:val="es-PE"/>
              </w:rPr>
              <w:t>100%</w:t>
            </w:r>
          </w:p>
        </w:tc>
      </w:tr>
      <w:tr w:rsidR="00AE78E0" w14:paraId="23A64A3E" w14:textId="77777777" w:rsidTr="00F25AB0">
        <w:tc>
          <w:tcPr>
            <w:tcW w:w="1321" w:type="dxa"/>
          </w:tcPr>
          <w:p w14:paraId="626E772B" w14:textId="1738F342" w:rsidR="00AE78E0" w:rsidRDefault="00AE78E0" w:rsidP="00AE78E0">
            <w:pPr>
              <w:rPr>
                <w:lang w:val="es-PE"/>
              </w:rPr>
            </w:pPr>
            <w:r>
              <w:rPr>
                <w:lang w:val="es-PE"/>
              </w:rPr>
              <w:t>60783993</w:t>
            </w:r>
          </w:p>
        </w:tc>
        <w:tc>
          <w:tcPr>
            <w:tcW w:w="4204" w:type="dxa"/>
          </w:tcPr>
          <w:p w14:paraId="42DEA003" w14:textId="3C65EF47" w:rsidR="00AE78E0" w:rsidRDefault="00AE78E0" w:rsidP="00AE78E0">
            <w:pPr>
              <w:rPr>
                <w:lang w:val="es-PE"/>
              </w:rPr>
            </w:pPr>
            <w:proofErr w:type="spellStart"/>
            <w:r>
              <w:rPr>
                <w:lang w:val="es-PE"/>
              </w:rPr>
              <w:t>Cusirramos</w:t>
            </w:r>
            <w:proofErr w:type="spellEnd"/>
            <w:r>
              <w:rPr>
                <w:lang w:val="es-PE"/>
              </w:rPr>
              <w:t xml:space="preserve"> Chiri</w:t>
            </w:r>
            <w:r w:rsidR="00EE09A0">
              <w:rPr>
                <w:lang w:val="es-PE"/>
              </w:rPr>
              <w:t>,</w:t>
            </w:r>
            <w:r>
              <w:rPr>
                <w:lang w:val="es-PE"/>
              </w:rPr>
              <w:t xml:space="preserve"> Santiago </w:t>
            </w:r>
            <w:proofErr w:type="spellStart"/>
            <w:r>
              <w:rPr>
                <w:lang w:val="es-PE"/>
              </w:rPr>
              <w:t>Jesus</w:t>
            </w:r>
            <w:proofErr w:type="spellEnd"/>
          </w:p>
        </w:tc>
        <w:tc>
          <w:tcPr>
            <w:tcW w:w="840" w:type="dxa"/>
          </w:tcPr>
          <w:p w14:paraId="71AD6270" w14:textId="16A4B74C" w:rsidR="00AE78E0" w:rsidRDefault="00AE78E0" w:rsidP="00AE78E0">
            <w:pPr>
              <w:rPr>
                <w:lang w:val="es-PE"/>
              </w:rPr>
            </w:pPr>
            <w:r w:rsidRPr="002F61DA">
              <w:rPr>
                <w:lang w:val="es-PE"/>
              </w:rPr>
              <w:t>100%</w:t>
            </w:r>
          </w:p>
        </w:tc>
      </w:tr>
      <w:tr w:rsidR="00AE78E0" w14:paraId="3249AE44" w14:textId="77777777" w:rsidTr="00F25AB0">
        <w:tc>
          <w:tcPr>
            <w:tcW w:w="1321" w:type="dxa"/>
          </w:tcPr>
          <w:p w14:paraId="7A046A89" w14:textId="56A98917" w:rsidR="00AE78E0" w:rsidRDefault="637605E9" w:rsidP="00AE78E0">
            <w:pPr>
              <w:rPr>
                <w:lang w:val="es-PE"/>
              </w:rPr>
            </w:pPr>
            <w:r w:rsidRPr="416BCF48">
              <w:rPr>
                <w:lang w:val="es-PE"/>
              </w:rPr>
              <w:t>75145575</w:t>
            </w:r>
          </w:p>
        </w:tc>
        <w:tc>
          <w:tcPr>
            <w:tcW w:w="4204" w:type="dxa"/>
          </w:tcPr>
          <w:p w14:paraId="16780075" w14:textId="2D994073" w:rsidR="00AE78E0" w:rsidRDefault="637605E9" w:rsidP="00AE78E0">
            <w:pPr>
              <w:rPr>
                <w:lang w:val="es-PE"/>
              </w:rPr>
            </w:pPr>
            <w:proofErr w:type="spellStart"/>
            <w:r w:rsidRPr="73B06259">
              <w:rPr>
                <w:lang w:val="es-PE"/>
              </w:rPr>
              <w:t>Yto</w:t>
            </w:r>
            <w:proofErr w:type="spellEnd"/>
            <w:r w:rsidRPr="73B06259">
              <w:rPr>
                <w:lang w:val="es-PE"/>
              </w:rPr>
              <w:t xml:space="preserve"> Quispe</w:t>
            </w:r>
            <w:r w:rsidR="00EE09A0">
              <w:rPr>
                <w:lang w:val="es-PE"/>
              </w:rPr>
              <w:t>,</w:t>
            </w:r>
            <w:r w:rsidRPr="73B06259">
              <w:rPr>
                <w:lang w:val="es-PE"/>
              </w:rPr>
              <w:t xml:space="preserve"> </w:t>
            </w:r>
            <w:proofErr w:type="spellStart"/>
            <w:r w:rsidRPr="73B06259">
              <w:rPr>
                <w:lang w:val="es-PE"/>
              </w:rPr>
              <w:t>Jose</w:t>
            </w:r>
            <w:proofErr w:type="spellEnd"/>
            <w:r w:rsidRPr="73B06259">
              <w:rPr>
                <w:lang w:val="es-PE"/>
              </w:rPr>
              <w:t xml:space="preserve"> </w:t>
            </w:r>
            <w:r w:rsidRPr="5EB5309E">
              <w:rPr>
                <w:lang w:val="es-PE"/>
              </w:rPr>
              <w:t>Carlos</w:t>
            </w:r>
          </w:p>
        </w:tc>
        <w:tc>
          <w:tcPr>
            <w:tcW w:w="840" w:type="dxa"/>
          </w:tcPr>
          <w:p w14:paraId="14B6578E" w14:textId="19AE9D43" w:rsidR="00AE78E0" w:rsidRDefault="00AE78E0" w:rsidP="00AE78E0">
            <w:pPr>
              <w:rPr>
                <w:lang w:val="es-PE"/>
              </w:rPr>
            </w:pPr>
            <w:r w:rsidRPr="002F61DA">
              <w:rPr>
                <w:lang w:val="es-PE"/>
              </w:rPr>
              <w:t>100%</w:t>
            </w:r>
          </w:p>
        </w:tc>
      </w:tr>
    </w:tbl>
    <w:p w14:paraId="1FBBBF70" w14:textId="1CC98612" w:rsidR="001C7066" w:rsidRPr="00A136C9" w:rsidRDefault="001C7066" w:rsidP="00AE78E0">
      <w:pPr>
        <w:autoSpaceDE w:val="0"/>
        <w:autoSpaceDN w:val="0"/>
        <w:adjustRightInd w:val="0"/>
        <w:spacing w:after="0"/>
        <w:rPr>
          <w:szCs w:val="24"/>
          <w:lang w:val="es-PE"/>
        </w:rPr>
      </w:pPr>
    </w:p>
    <w:p w14:paraId="00ABDDAB" w14:textId="77777777" w:rsidR="009376BE" w:rsidRPr="00A136C9" w:rsidRDefault="009376BE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5C63A284" w14:textId="77777777" w:rsidR="009376BE" w:rsidRPr="00A136C9" w:rsidRDefault="009376BE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755E8109" w14:textId="77777777" w:rsidR="001C7066" w:rsidRPr="00A136C9" w:rsidRDefault="001C7066" w:rsidP="001C7066">
      <w:pPr>
        <w:autoSpaceDE w:val="0"/>
        <w:autoSpaceDN w:val="0"/>
        <w:adjustRightInd w:val="0"/>
        <w:spacing w:after="0"/>
        <w:jc w:val="center"/>
        <w:rPr>
          <w:szCs w:val="24"/>
          <w:lang w:val="es-PE"/>
        </w:rPr>
      </w:pPr>
    </w:p>
    <w:p w14:paraId="45892ED4" w14:textId="77777777" w:rsidR="001C7066" w:rsidRPr="00A136C9" w:rsidRDefault="001C7066">
      <w:pPr>
        <w:jc w:val="left"/>
        <w:rPr>
          <w:rFonts w:ascii="Arial" w:hAnsi="Arial"/>
          <w:b/>
          <w:sz w:val="28"/>
          <w:lang w:val="es-PE"/>
        </w:rPr>
      </w:pPr>
    </w:p>
    <w:p w14:paraId="3AD65EE5" w14:textId="77777777" w:rsidR="001C7066" w:rsidRPr="00A136C9" w:rsidRDefault="001C7066" w:rsidP="007F3179">
      <w:pPr>
        <w:spacing w:line="480" w:lineRule="auto"/>
        <w:jc w:val="center"/>
        <w:rPr>
          <w:rFonts w:ascii="Arial" w:hAnsi="Arial"/>
          <w:b/>
          <w:sz w:val="28"/>
          <w:lang w:val="es-PE"/>
        </w:rPr>
        <w:sectPr w:rsidR="001C7066" w:rsidRPr="00A136C9" w:rsidSect="00817F85">
          <w:footerReference w:type="default" r:id="rId16"/>
          <w:headerReference w:type="first" r:id="rId17"/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4D0355E6" w14:textId="77777777" w:rsidR="007F3179" w:rsidRPr="00A136C9" w:rsidRDefault="00EA2EEC" w:rsidP="007F3179">
      <w:pPr>
        <w:pStyle w:val="Encabezado"/>
        <w:jc w:val="left"/>
        <w:rPr>
          <w:rFonts w:ascii="Arial" w:hAnsi="Arial" w:cs="Arial"/>
          <w:b/>
          <w:sz w:val="28"/>
          <w:lang w:val="es-PE"/>
        </w:rPr>
      </w:pPr>
      <w:r w:rsidRPr="00A136C9">
        <w:rPr>
          <w:rFonts w:ascii="Arial" w:hAnsi="Arial" w:cs="Arial"/>
          <w:b/>
          <w:sz w:val="28"/>
          <w:lang w:val="es-PE"/>
        </w:rPr>
        <w:lastRenderedPageBreak/>
        <w:t>RECONOCIMIENTOS</w:t>
      </w:r>
    </w:p>
    <w:p w14:paraId="1403492D" w14:textId="77777777" w:rsidR="007F3179" w:rsidRPr="00A136C9" w:rsidRDefault="007F3179" w:rsidP="007F3179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</w:p>
    <w:p w14:paraId="5D1AF70C" w14:textId="77777777" w:rsidR="007F3179" w:rsidRPr="00A136C9" w:rsidRDefault="007F3179" w:rsidP="007F3179">
      <w:pPr>
        <w:rPr>
          <w:rFonts w:ascii="Arial" w:hAnsi="Arial" w:cs="Arial"/>
          <w:sz w:val="22"/>
          <w:lang w:val="es-PE"/>
        </w:rPr>
      </w:pPr>
    </w:p>
    <w:p w14:paraId="5D25CEB0" w14:textId="77777777" w:rsidR="00F25AB0" w:rsidRDefault="00F25AB0" w:rsidP="00F25AB0">
      <w:pPr>
        <w:rPr>
          <w:lang w:val="es-PE"/>
        </w:rPr>
      </w:pPr>
      <w:r>
        <w:rPr>
          <w:lang w:val="es-PE"/>
        </w:rPr>
        <w:t xml:space="preserve">El autor de este trabajo </w:t>
      </w:r>
      <w:r w:rsidRPr="00A136C9">
        <w:rPr>
          <w:lang w:val="es-PE"/>
        </w:rPr>
        <w:t>reconoce con gratitud a</w:t>
      </w:r>
      <w:r>
        <w:rPr>
          <w:lang w:val="es-PE"/>
        </w:rPr>
        <w:t xml:space="preserve"> los creadores de los lenguajes JAVA y otras personalidades y autores de libros de programación </w:t>
      </w:r>
      <w:r w:rsidRPr="00370D57">
        <w:rPr>
          <w:lang w:val="es-PE"/>
        </w:rPr>
        <w:t xml:space="preserve">Bjarne Stroustrup, Dennis Ritchie, </w:t>
      </w:r>
      <w:proofErr w:type="spellStart"/>
      <w:r w:rsidRPr="00370D57">
        <w:rPr>
          <w:lang w:val="es-PE"/>
        </w:rPr>
        <w:t>Herb</w:t>
      </w:r>
      <w:proofErr w:type="spellEnd"/>
      <w:r w:rsidRPr="00370D57">
        <w:rPr>
          <w:lang w:val="es-PE"/>
        </w:rPr>
        <w:t xml:space="preserve"> </w:t>
      </w:r>
      <w:proofErr w:type="spellStart"/>
      <w:r w:rsidRPr="00370D57">
        <w:rPr>
          <w:lang w:val="es-PE"/>
        </w:rPr>
        <w:t>Sutter</w:t>
      </w:r>
      <w:proofErr w:type="spellEnd"/>
      <w:r w:rsidRPr="00370D57">
        <w:rPr>
          <w:lang w:val="es-PE"/>
        </w:rPr>
        <w:t xml:space="preserve">, </w:t>
      </w:r>
      <w:proofErr w:type="spellStart"/>
      <w:r w:rsidRPr="00370D57">
        <w:rPr>
          <w:lang w:val="es-PE"/>
        </w:rPr>
        <w:t>Herb</w:t>
      </w:r>
      <w:proofErr w:type="spellEnd"/>
      <w:r w:rsidRPr="00370D57">
        <w:rPr>
          <w:lang w:val="es-PE"/>
        </w:rPr>
        <w:t xml:space="preserve"> </w:t>
      </w:r>
      <w:proofErr w:type="spellStart"/>
      <w:r w:rsidRPr="00370D57">
        <w:rPr>
          <w:lang w:val="es-PE"/>
        </w:rPr>
        <w:t>Sutter</w:t>
      </w:r>
      <w:proofErr w:type="spellEnd"/>
      <w:r w:rsidRPr="00370D57">
        <w:rPr>
          <w:lang w:val="es-PE"/>
        </w:rPr>
        <w:t xml:space="preserve">, James Gosling, James Gosling, Brian </w:t>
      </w:r>
      <w:proofErr w:type="spellStart"/>
      <w:r w:rsidRPr="00370D57">
        <w:rPr>
          <w:lang w:val="es-PE"/>
        </w:rPr>
        <w:t>Kernighan</w:t>
      </w:r>
      <w:proofErr w:type="spellEnd"/>
      <w:r w:rsidRPr="00370D57">
        <w:rPr>
          <w:lang w:val="es-PE"/>
        </w:rPr>
        <w:t xml:space="preserve">, Brian </w:t>
      </w:r>
      <w:proofErr w:type="spellStart"/>
      <w:r w:rsidRPr="00370D57">
        <w:rPr>
          <w:lang w:val="es-PE"/>
        </w:rPr>
        <w:t>Kernighan</w:t>
      </w:r>
      <w:proofErr w:type="spellEnd"/>
      <w:r w:rsidRPr="00370D57">
        <w:rPr>
          <w:lang w:val="es-PE"/>
        </w:rPr>
        <w:t>, Ken Thompson</w:t>
      </w:r>
      <w:r>
        <w:rPr>
          <w:lang w:val="es-PE"/>
        </w:rPr>
        <w:t>.</w:t>
      </w:r>
    </w:p>
    <w:p w14:paraId="090D30C3" w14:textId="77777777" w:rsidR="00B8186E" w:rsidRPr="00DC09B8" w:rsidRDefault="00B8186E" w:rsidP="00E85A57">
      <w:pPr>
        <w:rPr>
          <w:lang w:val="es-PE"/>
        </w:rPr>
      </w:pPr>
    </w:p>
    <w:p w14:paraId="1656D655" w14:textId="77777777" w:rsidR="00E85A57" w:rsidRPr="00DC09B8" w:rsidRDefault="00EA2EEC" w:rsidP="00E85A57">
      <w:pPr>
        <w:pStyle w:val="Encabezado"/>
        <w:jc w:val="left"/>
        <w:rPr>
          <w:rFonts w:ascii="Arial" w:hAnsi="Arial" w:cs="Arial"/>
          <w:b/>
          <w:sz w:val="28"/>
          <w:lang w:val="es-PE"/>
        </w:rPr>
      </w:pPr>
      <w:r>
        <w:rPr>
          <w:rFonts w:ascii="Arial" w:hAnsi="Arial" w:cs="Arial"/>
          <w:b/>
          <w:sz w:val="28"/>
          <w:lang w:val="es-PE"/>
        </w:rPr>
        <w:t>PALABRAS CLAVES</w:t>
      </w:r>
    </w:p>
    <w:p w14:paraId="1C693C12" w14:textId="77777777" w:rsidR="005102A3" w:rsidRPr="00DC09B8" w:rsidRDefault="005102A3" w:rsidP="005102A3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</w:p>
    <w:p w14:paraId="0C323311" w14:textId="77777777" w:rsidR="005102A3" w:rsidRPr="00DC09B8" w:rsidRDefault="005102A3" w:rsidP="005102A3">
      <w:pPr>
        <w:rPr>
          <w:rFonts w:ascii="Arial" w:hAnsi="Arial" w:cs="Arial"/>
          <w:sz w:val="22"/>
          <w:lang w:val="es-PE"/>
        </w:rPr>
      </w:pPr>
    </w:p>
    <w:p w14:paraId="6500907B" w14:textId="678D636A" w:rsidR="007F3179" w:rsidRPr="00A136C9" w:rsidRDefault="000F3239" w:rsidP="00936C53">
      <w:pPr>
        <w:jc w:val="left"/>
        <w:rPr>
          <w:rFonts w:ascii="Arial" w:hAnsi="Arial"/>
          <w:b/>
          <w:sz w:val="28"/>
          <w:lang w:val="es-PE"/>
        </w:rPr>
      </w:pPr>
      <w:r>
        <w:rPr>
          <w:lang w:val="es-PE"/>
        </w:rPr>
        <w:t>R</w:t>
      </w:r>
      <w:r w:rsidR="009C0A8C">
        <w:rPr>
          <w:lang w:val="es-PE"/>
        </w:rPr>
        <w:t>enderizado</w:t>
      </w:r>
    </w:p>
    <w:p w14:paraId="61B3B897" w14:textId="77777777" w:rsidR="00936C53" w:rsidRPr="00A136C9" w:rsidRDefault="00936C53" w:rsidP="007F3179">
      <w:pPr>
        <w:rPr>
          <w:sz w:val="22"/>
          <w:lang w:val="es-PE"/>
        </w:rPr>
        <w:sectPr w:rsidR="00936C53" w:rsidRPr="00A136C9" w:rsidSect="001A6F08"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46BD6700" w14:textId="77777777" w:rsidR="005102A3" w:rsidRPr="00DC09B8" w:rsidRDefault="00613E59" w:rsidP="00613E59">
      <w:pPr>
        <w:pStyle w:val="Encabezado"/>
        <w:pBdr>
          <w:bottom w:val="single" w:sz="4" w:space="1" w:color="auto"/>
        </w:pBdr>
        <w:jc w:val="left"/>
        <w:rPr>
          <w:rFonts w:ascii="Arial" w:hAnsi="Arial" w:cs="Arial"/>
          <w:b/>
          <w:sz w:val="32"/>
          <w:lang w:val="es-PE"/>
        </w:rPr>
      </w:pPr>
      <w:r>
        <w:rPr>
          <w:rFonts w:ascii="Arial" w:hAnsi="Arial" w:cs="Arial"/>
          <w:b/>
          <w:sz w:val="28"/>
          <w:lang w:val="es-PE"/>
        </w:rPr>
        <w:lastRenderedPageBreak/>
        <w:t>ÍNDICE</w:t>
      </w:r>
    </w:p>
    <w:p w14:paraId="6B254549" w14:textId="77777777" w:rsidR="005102A3" w:rsidRPr="00DC09B8" w:rsidRDefault="005102A3" w:rsidP="005102A3">
      <w:pPr>
        <w:rPr>
          <w:rFonts w:ascii="Arial" w:hAnsi="Arial" w:cs="Arial"/>
          <w:sz w:val="22"/>
          <w:lang w:val="es-PE"/>
        </w:rPr>
      </w:pPr>
    </w:p>
    <w:sdt>
      <w:sdtPr>
        <w:rPr>
          <w:rFonts w:ascii="Times New Roman" w:eastAsiaTheme="minorEastAsia" w:hAnsi="Times New Roman" w:cs="Times New Roman"/>
          <w:noProof w:val="0"/>
          <w:sz w:val="24"/>
          <w:szCs w:val="24"/>
          <w:lang w:val="es-PE"/>
        </w:rPr>
        <w:id w:val="1494677281"/>
        <w:docPartObj>
          <w:docPartGallery w:val="Table of Contents"/>
          <w:docPartUnique/>
        </w:docPartObj>
      </w:sdtPr>
      <w:sdtEndPr>
        <w:rPr>
          <w:rFonts w:ascii="Arial" w:hAnsi="Arial" w:cs="Arial"/>
          <w:noProof/>
          <w:sz w:val="22"/>
          <w:szCs w:val="22"/>
        </w:rPr>
      </w:sdtEndPr>
      <w:sdtContent>
        <w:p w14:paraId="0F3B00BA" w14:textId="2D909048" w:rsidR="007E2D93" w:rsidRDefault="00D20B99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r w:rsidRPr="00DC09B8">
            <w:rPr>
              <w:lang w:val="es-PE"/>
            </w:rPr>
            <w:fldChar w:fldCharType="begin"/>
          </w:r>
          <w:r w:rsidRPr="00DC09B8">
            <w:rPr>
              <w:lang w:val="es-PE"/>
            </w:rPr>
            <w:instrText xml:space="preserve"> TOC \o "1-2" \h \z \t "Heading 3,3,Heading A3,3" </w:instrText>
          </w:r>
          <w:r w:rsidRPr="00DC09B8">
            <w:rPr>
              <w:lang w:val="es-PE"/>
            </w:rPr>
            <w:fldChar w:fldCharType="separate"/>
          </w:r>
          <w:hyperlink w:anchor="_Toc193044683" w:history="1">
            <w:r w:rsidR="007E2D93" w:rsidRPr="00364EBC">
              <w:rPr>
                <w:rStyle w:val="Hipervnculo"/>
                <w:lang w:val="es-PE"/>
              </w:rPr>
              <w:t>1.</w:t>
            </w:r>
            <w:r w:rsidR="007E2D93"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="007E2D93" w:rsidRPr="00364EBC">
              <w:rPr>
                <w:rStyle w:val="Hipervnculo"/>
                <w:lang w:val="es-PE"/>
              </w:rPr>
              <w:t>RESUMEN</w:t>
            </w:r>
            <w:r w:rsidR="007E2D93">
              <w:rPr>
                <w:webHidden/>
              </w:rPr>
              <w:tab/>
            </w:r>
            <w:r w:rsidR="007E2D93">
              <w:rPr>
                <w:webHidden/>
              </w:rPr>
              <w:fldChar w:fldCharType="begin"/>
            </w:r>
            <w:r w:rsidR="007E2D93">
              <w:rPr>
                <w:webHidden/>
              </w:rPr>
              <w:instrText xml:space="preserve"> PAGEREF _Toc193044683 \h </w:instrText>
            </w:r>
            <w:r w:rsidR="007E2D93">
              <w:rPr>
                <w:webHidden/>
              </w:rPr>
            </w:r>
            <w:r w:rsidR="007E2D93"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1</w:t>
            </w:r>
            <w:r w:rsidR="007E2D93">
              <w:rPr>
                <w:webHidden/>
              </w:rPr>
              <w:fldChar w:fldCharType="end"/>
            </w:r>
          </w:hyperlink>
        </w:p>
        <w:p w14:paraId="65979DE9" w14:textId="3D7C4B65" w:rsidR="007E2D93" w:rsidRDefault="007E2D93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044684" w:history="1">
            <w:r w:rsidRPr="00364EBC">
              <w:rPr>
                <w:rStyle w:val="Hipervnculo"/>
                <w:lang w:val="es-PE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64EBC">
              <w:rPr>
                <w:rStyle w:val="Hipervnculo"/>
                <w:lang w:val="es-PE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_Toc193044684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491D248" w14:textId="19705BA4" w:rsidR="007E2D93" w:rsidRDefault="007E2D93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044685" w:history="1">
            <w:r w:rsidRPr="00364EBC">
              <w:rPr>
                <w:rStyle w:val="Hipervnculo"/>
                <w:lang w:val="es-PE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64EBC">
              <w:rPr>
                <w:rStyle w:val="Hipervnculo"/>
                <w:lang w:val="es-PE"/>
              </w:rPr>
              <w:t>MARCO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_Toc193044685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93CD771" w14:textId="5458C86D" w:rsidR="007E2D93" w:rsidRDefault="007E2D93">
          <w:pPr>
            <w:pStyle w:val="TD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044686" w:history="1">
            <w:r w:rsidRPr="00364EBC">
              <w:rPr>
                <w:rStyle w:val="Hipervnculo"/>
                <w:lang w:val="es-PE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64EBC">
              <w:rPr>
                <w:rStyle w:val="Hipervnculo"/>
                <w:lang w:val="es-PE"/>
              </w:rPr>
              <w:t>Definición y uso de clases.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_Toc193044686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E21E83C" w14:textId="47D22C91" w:rsidR="007E2D93" w:rsidRDefault="007E2D93">
          <w:pPr>
            <w:pStyle w:val="TD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044687" w:history="1">
            <w:r w:rsidRPr="00364EBC">
              <w:rPr>
                <w:rStyle w:val="Hipervnculo"/>
                <w:lang w:val="es-PE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64EBC">
              <w:rPr>
                <w:rStyle w:val="Hipervnculo"/>
                <w:lang w:val="es-PE"/>
              </w:rPr>
              <w:t>Definición de métodos de clase y de instancia.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_Toc193044687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5D72C00" w14:textId="795CFE50" w:rsidR="007E2D93" w:rsidRDefault="007E2D93">
          <w:pPr>
            <w:pStyle w:val="TD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044688" w:history="1">
            <w:r w:rsidRPr="00364EBC">
              <w:rPr>
                <w:rStyle w:val="Hipervnculo"/>
                <w:lang w:val="es-PE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64EBC">
              <w:rPr>
                <w:rStyle w:val="Hipervnculo"/>
                <w:lang w:val="es-PE"/>
              </w:rPr>
              <w:t>Uso de arreglos de objetos.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_Toc193044688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ABFCC8C" w14:textId="1D450DD0" w:rsidR="007E2D93" w:rsidRDefault="007E2D93">
          <w:pPr>
            <w:pStyle w:val="TD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044689" w:history="1">
            <w:r w:rsidRPr="00364EBC">
              <w:rPr>
                <w:rStyle w:val="Hipervnculo"/>
                <w:bCs/>
                <w:lang w:val="es-PE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64EBC">
              <w:rPr>
                <w:rStyle w:val="Hipervnculo"/>
                <w:bCs/>
                <w:lang w:val="es-PE"/>
              </w:rPr>
              <w:t>Importancia de UML en el proceso de desarrollo.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_Toc193044689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B16FAD0" w14:textId="28CE27F1" w:rsidR="007E2D93" w:rsidRDefault="007E2D93">
          <w:pPr>
            <w:pStyle w:val="TD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044690" w:history="1">
            <w:r w:rsidRPr="00364EBC">
              <w:rPr>
                <w:rStyle w:val="Hipervnculo"/>
                <w:lang w:val="es-PE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64EBC">
              <w:rPr>
                <w:rStyle w:val="Hipervnculo"/>
                <w:bCs/>
              </w:rPr>
              <w:t>SDLC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_Toc193044690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BA0E33D" w14:textId="1209D81D" w:rsidR="007E2D93" w:rsidRDefault="007E2D93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044691" w:history="1">
            <w:r w:rsidRPr="00364EBC">
              <w:rPr>
                <w:rStyle w:val="Hipervnculo"/>
                <w:rFonts w:eastAsia="MS Mincho"/>
                <w:caps/>
                <w:lang w:val="es-PE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64EBC">
              <w:rPr>
                <w:rStyle w:val="Hipervnculo"/>
                <w:rFonts w:eastAsia="MS Mincho"/>
                <w:caps/>
                <w:lang w:val="es-PE"/>
              </w:rPr>
              <w:t>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_Toc193044691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3A87BC" w14:textId="0DEE7C21" w:rsidR="007E2D93" w:rsidRDefault="007E2D93">
          <w:pPr>
            <w:pStyle w:val="TD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044692" w:history="1">
            <w:r w:rsidRPr="00364EBC">
              <w:rPr>
                <w:rStyle w:val="Hipervnculo"/>
                <w:lang w:val="es-PE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64EBC">
              <w:rPr>
                <w:rStyle w:val="Hipervnculo"/>
                <w:lang w:val="es-PE"/>
              </w:rPr>
              <w:t>Coordenada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_Toc193044692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E75F26A" w14:textId="138F0264" w:rsidR="007E2D93" w:rsidRDefault="007E2D93">
          <w:pPr>
            <w:pStyle w:val="TD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044693" w:history="1">
            <w:r w:rsidRPr="00364EBC">
              <w:rPr>
                <w:rStyle w:val="Hipervnculo"/>
                <w:lang w:val="es-PE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64EBC">
              <w:rPr>
                <w:rStyle w:val="Hipervnculo"/>
                <w:lang w:val="es-PE"/>
              </w:rPr>
              <w:t>Rectángulo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_Toc193044693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DE1B268" w14:textId="7E139436" w:rsidR="007E2D93" w:rsidRDefault="007E2D93">
          <w:pPr>
            <w:pStyle w:val="TD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044694" w:history="1">
            <w:r w:rsidRPr="00364EBC">
              <w:rPr>
                <w:rStyle w:val="Hipervnculo"/>
                <w:lang w:val="es-PE"/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64EBC">
              <w:rPr>
                <w:rStyle w:val="Hipervnculo"/>
                <w:lang w:val="es-PE"/>
              </w:rPr>
              <w:t>Verificador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_Toc193044694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6864130" w14:textId="70645EB9" w:rsidR="007E2D93" w:rsidRDefault="007E2D93">
          <w:pPr>
            <w:pStyle w:val="TD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044695" w:history="1">
            <w:r w:rsidRPr="00364EBC">
              <w:rPr>
                <w:rStyle w:val="Hipervnculo"/>
                <w:lang w:val="es-PE"/>
              </w:rPr>
              <w:t>4.4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64EBC">
              <w:rPr>
                <w:rStyle w:val="Hipervnculo"/>
                <w:lang w:val="es-PE"/>
              </w:rPr>
              <w:t>Contenedor de los Rectángulos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_Toc193044695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77F7639" w14:textId="7DF937D1" w:rsidR="007E2D93" w:rsidRDefault="007E2D93">
          <w:pPr>
            <w:pStyle w:val="TDC2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044696" w:history="1">
            <w:r w:rsidRPr="00364EBC">
              <w:rPr>
                <w:rStyle w:val="Hipervnculo"/>
                <w:lang w:val="es-PE"/>
              </w:rPr>
              <w:t>4.5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64EBC">
              <w:rPr>
                <w:rStyle w:val="Hipervnculo"/>
                <w:lang w:val="es-PE"/>
              </w:rPr>
              <w:t>Rectángulo Grafico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_Toc193044696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FE753DB" w14:textId="7DE0D9D5" w:rsidR="007E2D93" w:rsidRDefault="007E2D93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044697" w:history="1">
            <w:r w:rsidRPr="00364EBC">
              <w:rPr>
                <w:rStyle w:val="Hipervnculo"/>
                <w:lang w:val="es-PE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64EBC">
              <w:rPr>
                <w:rStyle w:val="Hipervnculo"/>
                <w:lang w:val="es-PE"/>
              </w:rPr>
              <w:t>Casos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_Toc193044697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888C8A9" w14:textId="61668DD6" w:rsidR="007E2D93" w:rsidRDefault="007E2D93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044698" w:history="1">
            <w:r w:rsidRPr="00364EBC">
              <w:rPr>
                <w:rStyle w:val="Hipervnculo"/>
                <w:lang w:val="es-PE"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64EBC">
              <w:rPr>
                <w:rStyle w:val="Hipervnculo"/>
                <w:lang w:val="es-PE"/>
              </w:rPr>
              <w:t>Ejercicio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_Toc193044698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286B58B" w14:textId="0D271DED" w:rsidR="007E2D93" w:rsidRDefault="007E2D93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044699" w:history="1">
            <w:r w:rsidRPr="00364EBC">
              <w:rPr>
                <w:rStyle w:val="Hipervnculo"/>
                <w:lang w:val="es-PE"/>
              </w:rPr>
              <w:t>7.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64EBC">
              <w:rPr>
                <w:rStyle w:val="Hipervnculo"/>
                <w:lang w:val="es-PE"/>
              </w:rPr>
              <w:t>CONCLUSIONES DE LA PRÁCTICA: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_Toc193044699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4EF472D" w14:textId="7C626863" w:rsidR="007E2D93" w:rsidRDefault="007E2D93">
          <w:pPr>
            <w:pStyle w:val="TDC1"/>
            <w:rPr>
              <w:rFonts w:asciiTheme="minorHAnsi" w:eastAsiaTheme="minorEastAsia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3044700" w:history="1">
            <w:r w:rsidRPr="00364EBC">
              <w:rPr>
                <w:rStyle w:val="Hipervnculo"/>
                <w:lang w:val="es-PE"/>
              </w:rPr>
              <w:t>8.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364EBC">
              <w:rPr>
                <w:rStyle w:val="Hipervnculo"/>
                <w:lang w:val="es-PE"/>
              </w:rPr>
              <w:t>BIBLIOGRAFÍA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_Toc193044700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20B1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35334A6" w14:textId="6A8A4D3C" w:rsidR="000E3CC6" w:rsidRPr="00DC09B8" w:rsidRDefault="00D20B99" w:rsidP="00D20B99">
          <w:pPr>
            <w:pStyle w:val="TDC1"/>
            <w:rPr>
              <w:lang w:val="es-PE"/>
            </w:rPr>
          </w:pPr>
          <w:r w:rsidRPr="00DC09B8">
            <w:rPr>
              <w:lang w:val="es-PE"/>
            </w:rPr>
            <w:fldChar w:fldCharType="end"/>
          </w:r>
        </w:p>
      </w:sdtContent>
    </w:sdt>
    <w:p w14:paraId="01834386" w14:textId="6C34CD7A" w:rsidR="001172D8" w:rsidRDefault="00C5042F" w:rsidP="000464E2">
      <w:pPr>
        <w:jc w:val="center"/>
        <w:rPr>
          <w:lang w:val="es-PE"/>
        </w:rPr>
      </w:pPr>
      <w:r w:rsidRPr="00DC09B8">
        <w:rPr>
          <w:rFonts w:ascii="Arial" w:hAnsi="Arial"/>
          <w:b/>
          <w:caps/>
          <w:sz w:val="28"/>
          <w:lang w:val="es-PE"/>
        </w:rPr>
        <w:br w:type="page"/>
      </w:r>
    </w:p>
    <w:p w14:paraId="30F7098E" w14:textId="77777777" w:rsidR="00AE13E5" w:rsidRPr="00DC09B8" w:rsidRDefault="00AE13E5" w:rsidP="0083146F">
      <w:pPr>
        <w:spacing w:after="0"/>
        <w:rPr>
          <w:rFonts w:cs="Arial"/>
          <w:lang w:val="es-PE"/>
        </w:rPr>
        <w:sectPr w:rsidR="00AE13E5" w:rsidRPr="00DC09B8" w:rsidSect="001A6F08">
          <w:pgSz w:w="12240" w:h="15840" w:code="1"/>
          <w:pgMar w:top="1440" w:right="1800" w:bottom="1440" w:left="1800" w:header="720" w:footer="720" w:gutter="0"/>
          <w:pgNumType w:fmt="lowerRoman"/>
          <w:cols w:space="720"/>
        </w:sectPr>
      </w:pPr>
    </w:p>
    <w:p w14:paraId="10364EE7" w14:textId="5B6B327C" w:rsidR="00B022E5" w:rsidRDefault="00B022E5" w:rsidP="0007669C">
      <w:pPr>
        <w:pStyle w:val="Ttulo1"/>
        <w:rPr>
          <w:lang w:val="es-PE"/>
        </w:rPr>
      </w:pPr>
      <w:bookmarkStart w:id="0" w:name="_Toc193044683"/>
      <w:bookmarkStart w:id="1" w:name="_Toc345363939"/>
      <w:r>
        <w:rPr>
          <w:lang w:val="es-PE"/>
        </w:rPr>
        <w:lastRenderedPageBreak/>
        <w:t>RES</w:t>
      </w:r>
      <w:r w:rsidR="00B8186E">
        <w:rPr>
          <w:lang w:val="es-PE"/>
        </w:rPr>
        <w:t>U</w:t>
      </w:r>
      <w:r>
        <w:rPr>
          <w:lang w:val="es-PE"/>
        </w:rPr>
        <w:t>MEN</w:t>
      </w:r>
      <w:bookmarkEnd w:id="0"/>
    </w:p>
    <w:p w14:paraId="4B27B38B" w14:textId="61F050FD" w:rsidR="004E6007" w:rsidRPr="00370D57" w:rsidRDefault="00C60477" w:rsidP="00F62B97">
      <w:pPr>
        <w:pStyle w:val="NormalWeb"/>
        <w:jc w:val="both"/>
        <w:rPr>
          <w:color w:val="000000"/>
        </w:rPr>
      </w:pPr>
      <w:r>
        <w:rPr>
          <w:color w:val="000000"/>
          <w:lang w:val="es-MX"/>
        </w:rPr>
        <w:t xml:space="preserve">El desarrollo de esta </w:t>
      </w:r>
      <w:r w:rsidR="007E2D93">
        <w:rPr>
          <w:color w:val="000000"/>
          <w:lang w:val="es-MX"/>
        </w:rPr>
        <w:t>práctica</w:t>
      </w:r>
      <w:r>
        <w:rPr>
          <w:color w:val="000000"/>
          <w:lang w:val="es-MX"/>
        </w:rPr>
        <w:t xml:space="preserve"> nos conduce por temas como </w:t>
      </w:r>
      <w:r w:rsidR="003260B0">
        <w:rPr>
          <w:color w:val="000000"/>
          <w:lang w:val="es-MX"/>
        </w:rPr>
        <w:t xml:space="preserve">la programación orientada a objetos, </w:t>
      </w:r>
      <w:r w:rsidR="009D7CF9">
        <w:rPr>
          <w:color w:val="000000"/>
          <w:lang w:val="es-MX"/>
        </w:rPr>
        <w:t xml:space="preserve">la definición </w:t>
      </w:r>
      <w:r w:rsidR="00CC1E86">
        <w:rPr>
          <w:color w:val="000000"/>
          <w:lang w:val="es-MX"/>
        </w:rPr>
        <w:t xml:space="preserve">de clases, métodos de instancia y de </w:t>
      </w:r>
      <w:r w:rsidR="00494834">
        <w:rPr>
          <w:color w:val="000000"/>
          <w:lang w:val="es-MX"/>
        </w:rPr>
        <w:t xml:space="preserve">clase, arreglos y el uso de </w:t>
      </w:r>
      <w:proofErr w:type="gramStart"/>
      <w:r w:rsidR="00494834">
        <w:rPr>
          <w:color w:val="000000"/>
          <w:lang w:val="es-MX"/>
        </w:rPr>
        <w:t>los mismos</w:t>
      </w:r>
      <w:proofErr w:type="gramEnd"/>
      <w:r w:rsidR="00081ABF">
        <w:rPr>
          <w:color w:val="000000"/>
          <w:lang w:val="es-MX"/>
        </w:rPr>
        <w:t>,</w:t>
      </w:r>
      <w:r w:rsidR="00494834">
        <w:rPr>
          <w:color w:val="000000"/>
          <w:lang w:val="es-MX"/>
        </w:rPr>
        <w:t xml:space="preserve"> así como de</w:t>
      </w:r>
      <w:r w:rsidR="001E429C">
        <w:rPr>
          <w:color w:val="000000"/>
          <w:lang w:val="es-MX"/>
        </w:rPr>
        <w:t xml:space="preserve"> la palabra clave “</w:t>
      </w:r>
      <w:proofErr w:type="spellStart"/>
      <w:r w:rsidR="001E429C">
        <w:rPr>
          <w:color w:val="000000"/>
          <w:lang w:val="es-MX"/>
        </w:rPr>
        <w:t>this</w:t>
      </w:r>
      <w:proofErr w:type="spellEnd"/>
      <w:r w:rsidR="001E429C">
        <w:rPr>
          <w:color w:val="000000"/>
          <w:lang w:val="es-MX"/>
        </w:rPr>
        <w:t>” en el contexto de la programación en java.</w:t>
      </w:r>
      <w:r w:rsidR="00CC1E86">
        <w:rPr>
          <w:color w:val="000000"/>
          <w:lang w:val="es-MX"/>
        </w:rPr>
        <w:t xml:space="preserve"> </w:t>
      </w:r>
      <w:r w:rsidR="00F42DEB">
        <w:rPr>
          <w:color w:val="000000"/>
          <w:lang w:val="es-MX"/>
        </w:rPr>
        <w:t xml:space="preserve">Además, contiene un proyecto </w:t>
      </w:r>
      <w:r w:rsidR="00081ABF">
        <w:rPr>
          <w:color w:val="000000"/>
          <w:lang w:val="es-MX"/>
        </w:rPr>
        <w:t>explicado</w:t>
      </w:r>
      <w:r w:rsidR="00F42DEB">
        <w:rPr>
          <w:color w:val="000000"/>
          <w:lang w:val="es-MX"/>
        </w:rPr>
        <w:t xml:space="preserve"> paso a paso acerca de la generación de un programa el cual nos permite determinas diversas características de dos rectángulos generados por el usuario y </w:t>
      </w:r>
      <w:r w:rsidR="00081ABF">
        <w:rPr>
          <w:color w:val="000000"/>
          <w:lang w:val="es-MX"/>
        </w:rPr>
        <w:t xml:space="preserve">trabajados por el programa creado por nosotros. </w:t>
      </w:r>
    </w:p>
    <w:p w14:paraId="5ACB9ED2" w14:textId="07C1EEA7" w:rsidR="00370D57" w:rsidRPr="00370D57" w:rsidRDefault="00370D57" w:rsidP="00370D57">
      <w:pPr>
        <w:pStyle w:val="NormalWeb"/>
        <w:jc w:val="both"/>
        <w:rPr>
          <w:color w:val="000000"/>
        </w:rPr>
      </w:pPr>
    </w:p>
    <w:p w14:paraId="5098C34B" w14:textId="77777777" w:rsidR="00427DAB" w:rsidRPr="00DC09B8" w:rsidRDefault="00427DAB" w:rsidP="0007669C">
      <w:pPr>
        <w:pStyle w:val="Ttulo1"/>
        <w:rPr>
          <w:lang w:val="es-PE"/>
        </w:rPr>
      </w:pPr>
      <w:bookmarkStart w:id="2" w:name="_Toc193044684"/>
      <w:r w:rsidRPr="00DC09B8">
        <w:rPr>
          <w:lang w:val="es-PE"/>
        </w:rPr>
        <w:t>INTRODUC</w:t>
      </w:r>
      <w:r w:rsidR="00B022E5">
        <w:rPr>
          <w:lang w:val="es-PE"/>
        </w:rPr>
        <w:t>CIÓN</w:t>
      </w:r>
      <w:bookmarkEnd w:id="1"/>
      <w:bookmarkEnd w:id="2"/>
    </w:p>
    <w:p w14:paraId="75E2E6BE" w14:textId="79F950B9" w:rsidR="006A360D" w:rsidRPr="00705B01" w:rsidRDefault="006A360D" w:rsidP="00AC1B9C">
      <w:pPr>
        <w:pStyle w:val="NormalWeb"/>
        <w:rPr>
          <w:color w:val="000000"/>
        </w:rPr>
      </w:pPr>
      <w:r w:rsidRPr="006A360D">
        <w:rPr>
          <w:color w:val="000000"/>
        </w:rPr>
        <w:t xml:space="preserve">En esta práctica </w:t>
      </w:r>
      <w:r w:rsidRPr="00E346E6">
        <w:rPr>
          <w:color w:val="000000"/>
        </w:rPr>
        <w:t xml:space="preserve">exploraremos </w:t>
      </w:r>
      <w:r w:rsidRPr="006A360D">
        <w:rPr>
          <w:color w:val="000000"/>
        </w:rPr>
        <w:t xml:space="preserve">los principios fundamentales de la Programación Orientada a Objetos (POO), un paradigma que </w:t>
      </w:r>
      <w:r w:rsidR="00C73DFA">
        <w:rPr>
          <w:color w:val="000000"/>
        </w:rPr>
        <w:t>aborda</w:t>
      </w:r>
      <w:r w:rsidRPr="006A360D">
        <w:rPr>
          <w:color w:val="000000"/>
        </w:rPr>
        <w:t xml:space="preserve"> la abstracción, encapsulamiento, herencia y polimorfismo para mejorar la modularidad y reutilización del código. Se analizará la definición y manipulación de clases, la implementación de métodos de clase e instancia, y el uso del puntero implícito </w:t>
      </w:r>
      <w:r w:rsidR="00705B01">
        <w:rPr>
          <w:b/>
          <w:bCs/>
          <w:color w:val="000000"/>
        </w:rPr>
        <w:t xml:space="preserve">THIS </w:t>
      </w:r>
      <w:r w:rsidRPr="006A360D">
        <w:rPr>
          <w:color w:val="000000"/>
        </w:rPr>
        <w:t>para la referencia a miembros de un objeto. Además, se trabajará con arreglos de objetos, optimizando la gestión de múltiples instancias dentro de estructuras dinámicas o estáticas. A través de estos conceptos, se fortalecerá la comprensión de los principios de diseño orientado a objetos, promoviendo la construcción de software robusto y escalable.</w:t>
      </w:r>
      <w:r w:rsidR="007E19D5">
        <w:rPr>
          <w:color w:val="000000"/>
        </w:rPr>
        <w:t xml:space="preserve"> A </w:t>
      </w:r>
      <w:proofErr w:type="spellStart"/>
      <w:r w:rsidR="007E19D5">
        <w:rPr>
          <w:color w:val="000000"/>
        </w:rPr>
        <w:t>si</w:t>
      </w:r>
      <w:proofErr w:type="spellEnd"/>
      <w:r w:rsidR="007E19D5">
        <w:rPr>
          <w:color w:val="000000"/>
        </w:rPr>
        <w:t xml:space="preserve"> mismo, se recalcara la importancia de l</w:t>
      </w:r>
      <w:r w:rsidR="00705B01">
        <w:rPr>
          <w:color w:val="000000"/>
        </w:rPr>
        <w:t xml:space="preserve">os diagramas </w:t>
      </w:r>
      <w:bookmarkStart w:id="3" w:name="_Hlk192851713"/>
      <w:r w:rsidR="00705B01" w:rsidRPr="00705B01">
        <w:rPr>
          <w:b/>
          <w:bCs/>
          <w:color w:val="000000"/>
        </w:rPr>
        <w:t>UML</w:t>
      </w:r>
      <w:r w:rsidR="00705B01">
        <w:rPr>
          <w:color w:val="000000"/>
        </w:rPr>
        <w:t xml:space="preserve"> </w:t>
      </w:r>
      <w:bookmarkEnd w:id="3"/>
      <w:r w:rsidR="00705B01">
        <w:rPr>
          <w:color w:val="000000"/>
        </w:rPr>
        <w:t xml:space="preserve">y el </w:t>
      </w:r>
      <w:proofErr w:type="spellStart"/>
      <w:r w:rsidR="00705B01">
        <w:rPr>
          <w:color w:val="000000"/>
        </w:rPr>
        <w:t>como</w:t>
      </w:r>
      <w:proofErr w:type="spellEnd"/>
      <w:r w:rsidR="00705B01">
        <w:rPr>
          <w:color w:val="000000"/>
        </w:rPr>
        <w:t xml:space="preserve"> debemos de considerar el </w:t>
      </w:r>
      <w:bookmarkStart w:id="4" w:name="_Hlk192851758"/>
      <w:r w:rsidR="00705B01" w:rsidRPr="00705B01">
        <w:rPr>
          <w:b/>
          <w:bCs/>
          <w:color w:val="000000"/>
        </w:rPr>
        <w:t>SDLC</w:t>
      </w:r>
      <w:r w:rsidR="00705B01">
        <w:rPr>
          <w:color w:val="000000"/>
        </w:rPr>
        <w:t xml:space="preserve"> </w:t>
      </w:r>
      <w:bookmarkEnd w:id="4"/>
      <w:r w:rsidR="00705B01">
        <w:rPr>
          <w:color w:val="000000"/>
        </w:rPr>
        <w:t>para el desarrollo de nuestros</w:t>
      </w:r>
      <w:r w:rsidR="009F4BF2">
        <w:rPr>
          <w:color w:val="000000"/>
        </w:rPr>
        <w:t xml:space="preserve"> proyectos.</w:t>
      </w:r>
    </w:p>
    <w:p w14:paraId="27D73D0C" w14:textId="77777777" w:rsidR="007E19D5" w:rsidRDefault="007E19D5" w:rsidP="00370D57">
      <w:pPr>
        <w:pStyle w:val="NormalWeb"/>
        <w:jc w:val="both"/>
        <w:rPr>
          <w:color w:val="000000"/>
        </w:rPr>
      </w:pPr>
    </w:p>
    <w:p w14:paraId="6482BDCD" w14:textId="6C9AC9EF" w:rsidR="007E19D5" w:rsidRPr="006A360D" w:rsidRDefault="009F4BF2" w:rsidP="00370D57">
      <w:pPr>
        <w:pStyle w:val="NormalWeb"/>
        <w:jc w:val="both"/>
        <w:rPr>
          <w:color w:val="000000"/>
        </w:rPr>
        <w:sectPr w:rsidR="007E19D5" w:rsidRPr="006A360D" w:rsidSect="00806C11">
          <w:footerReference w:type="default" r:id="rId18"/>
          <w:pgSz w:w="12240" w:h="15840" w:code="1"/>
          <w:pgMar w:top="1182" w:right="1467" w:bottom="851" w:left="1276" w:header="720" w:footer="720" w:gutter="0"/>
          <w:pgNumType w:start="1"/>
          <w:cols w:space="720"/>
        </w:sectPr>
      </w:pPr>
      <w:r>
        <w:rPr>
          <w:color w:val="000000"/>
        </w:rPr>
        <w:tab/>
      </w:r>
    </w:p>
    <w:p w14:paraId="3A0DC6B6" w14:textId="144CE510" w:rsidR="009F4BF2" w:rsidRPr="009F4BF2" w:rsidRDefault="00B022E5" w:rsidP="009F4BF2">
      <w:pPr>
        <w:pStyle w:val="Ttulo1"/>
        <w:rPr>
          <w:lang w:val="es-PE"/>
        </w:rPr>
      </w:pPr>
      <w:bookmarkStart w:id="5" w:name="_Toc193044685"/>
      <w:r>
        <w:rPr>
          <w:lang w:val="es-PE"/>
        </w:rPr>
        <w:lastRenderedPageBreak/>
        <w:t>MARCO TEÓRIC</w:t>
      </w:r>
      <w:r w:rsidR="002F7C55">
        <w:rPr>
          <w:lang w:val="es-PE"/>
        </w:rPr>
        <w:t>O</w:t>
      </w:r>
      <w:bookmarkEnd w:id="5"/>
    </w:p>
    <w:p w14:paraId="4836CB6F" w14:textId="4689278C" w:rsidR="00E35886" w:rsidRPr="009F4BF2" w:rsidRDefault="00BE3122" w:rsidP="00CC2FFF">
      <w:pPr>
        <w:pStyle w:val="Ttulo2"/>
        <w:rPr>
          <w:lang w:val="es-PE"/>
        </w:rPr>
      </w:pPr>
      <w:bookmarkStart w:id="6" w:name="_Toc193044686"/>
      <w:r w:rsidRPr="00BE3122">
        <w:rPr>
          <w:lang w:val="es-PE"/>
        </w:rPr>
        <w:t>Definición y uso de clases</w:t>
      </w:r>
      <w:r w:rsidR="009F4BF2">
        <w:rPr>
          <w:lang w:val="es-PE"/>
        </w:rPr>
        <w:t>.</w:t>
      </w:r>
      <w:bookmarkEnd w:id="6"/>
    </w:p>
    <w:p w14:paraId="0AF4DD93" w14:textId="77777777" w:rsidR="00016063" w:rsidRPr="004A5697" w:rsidRDefault="00D56BE4" w:rsidP="00016063">
      <w:pPr>
        <w:rPr>
          <w:lang w:val="es-PE"/>
        </w:rPr>
      </w:pPr>
      <w:r>
        <w:rPr>
          <w:lang w:val="es-PE"/>
        </w:rPr>
        <w:t xml:space="preserve">La </w:t>
      </w:r>
      <w:proofErr w:type="spellStart"/>
      <w:r>
        <w:rPr>
          <w:lang w:val="es-PE"/>
        </w:rPr>
        <w:t>Programacion</w:t>
      </w:r>
      <w:proofErr w:type="spellEnd"/>
      <w:r>
        <w:rPr>
          <w:lang w:val="es-PE"/>
        </w:rPr>
        <w:t xml:space="preserve"> Orientada a Objetos es un </w:t>
      </w:r>
      <w:r w:rsidR="00617E90">
        <w:rPr>
          <w:lang w:val="es-PE"/>
        </w:rPr>
        <w:t>enfoque de programación que se basa en la creación y manipulación de “objetos”, los cuales contienen atributos que representan sus características o propiedades, y métodos que definen las acciones que pueden realizar.</w:t>
      </w:r>
      <w:r w:rsidR="004A1483">
        <w:rPr>
          <w:lang w:val="es-PE"/>
        </w:rPr>
        <w:t xml:space="preserve"> Las clases se utilizan para definir la estructura y el comportamiento de los objetos, esta misma actuando como una plantilla o un modelo a partir del cual se crean objetos individuales con características únicas.</w:t>
      </w:r>
      <w:r w:rsidR="00016063">
        <w:rPr>
          <w:lang w:val="es-PE"/>
        </w:rPr>
        <w:t xml:space="preserve"> </w:t>
      </w:r>
      <w:r w:rsidR="00016063" w:rsidRPr="004A5697">
        <w:rPr>
          <w:lang w:val="es-PE"/>
        </w:rPr>
        <w:t>(Blasco, 2023)</w:t>
      </w:r>
    </w:p>
    <w:p w14:paraId="6B0418AF" w14:textId="77777777" w:rsidR="003422DE" w:rsidRDefault="003422DE" w:rsidP="003422DE">
      <w:pPr>
        <w:rPr>
          <w:lang w:val="es-PE"/>
        </w:rPr>
      </w:pPr>
    </w:p>
    <w:p w14:paraId="0093374B" w14:textId="0C887BDA" w:rsidR="00D466A5" w:rsidRDefault="004A5697" w:rsidP="003422DE">
      <w:pPr>
        <w:rPr>
          <w:lang w:val="es-PE"/>
        </w:rPr>
      </w:pPr>
      <w:r>
        <w:rPr>
          <w:lang w:val="es-PE"/>
        </w:rPr>
        <w:t xml:space="preserve">En POO se organiza el </w:t>
      </w:r>
      <w:proofErr w:type="spellStart"/>
      <w:r>
        <w:rPr>
          <w:lang w:val="es-PE"/>
        </w:rPr>
        <w:t>codigo</w:t>
      </w:r>
      <w:proofErr w:type="spellEnd"/>
      <w:r>
        <w:rPr>
          <w:lang w:val="es-PE"/>
        </w:rPr>
        <w:t xml:space="preserve"> de manera modular </w:t>
      </w:r>
      <w:r w:rsidR="00CE7292">
        <w:rPr>
          <w:lang w:val="es-PE"/>
        </w:rPr>
        <w:t>al</w:t>
      </w:r>
      <w:r>
        <w:rPr>
          <w:lang w:val="es-PE"/>
        </w:rPr>
        <w:t xml:space="preserve"> optimizar comportamientos, combinación de datos</w:t>
      </w:r>
      <w:r w:rsidR="00CE7292">
        <w:rPr>
          <w:lang w:val="es-PE"/>
        </w:rPr>
        <w:t xml:space="preserve">, facilitando de esto manera la creación, mantenimiento y reutilización </w:t>
      </w:r>
      <w:r w:rsidR="007A159E">
        <w:rPr>
          <w:lang w:val="es-PE"/>
        </w:rPr>
        <w:t xml:space="preserve">de </w:t>
      </w:r>
      <w:proofErr w:type="spellStart"/>
      <w:r w:rsidR="007A159E">
        <w:rPr>
          <w:lang w:val="es-PE"/>
        </w:rPr>
        <w:t>codigo</w:t>
      </w:r>
      <w:proofErr w:type="spellEnd"/>
      <w:r w:rsidR="007A159E">
        <w:rPr>
          <w:lang w:val="es-PE"/>
        </w:rPr>
        <w:t xml:space="preserve"> en </w:t>
      </w:r>
      <w:proofErr w:type="spellStart"/>
      <w:r w:rsidR="007A159E">
        <w:rPr>
          <w:lang w:val="es-PE"/>
        </w:rPr>
        <w:t>le</w:t>
      </w:r>
      <w:proofErr w:type="spellEnd"/>
      <w:r w:rsidR="007A159E">
        <w:rPr>
          <w:lang w:val="es-PE"/>
        </w:rPr>
        <w:t xml:space="preserve"> desarrollo de Software. </w:t>
      </w:r>
    </w:p>
    <w:p w14:paraId="320636DE" w14:textId="77777777" w:rsidR="001E3A78" w:rsidRPr="00D56BE4" w:rsidRDefault="001E3A78" w:rsidP="001E3A78">
      <w:pPr>
        <w:rPr>
          <w:lang w:val="es-PE"/>
        </w:rPr>
      </w:pPr>
    </w:p>
    <w:p w14:paraId="77E5808B" w14:textId="3778E483" w:rsidR="00E35886" w:rsidRPr="00BE3122" w:rsidRDefault="00BE3122" w:rsidP="00E35886">
      <w:pPr>
        <w:pStyle w:val="Ttulo2"/>
        <w:rPr>
          <w:lang w:val="es-PE"/>
        </w:rPr>
      </w:pPr>
      <w:bookmarkStart w:id="7" w:name="_Toc193044687"/>
      <w:r w:rsidRPr="00BE3122">
        <w:rPr>
          <w:lang w:val="es-PE"/>
        </w:rPr>
        <w:t>Definición de métodos de clase y de instancia</w:t>
      </w:r>
      <w:r>
        <w:rPr>
          <w:lang w:val="es-PE"/>
        </w:rPr>
        <w:t>.</w:t>
      </w:r>
      <w:bookmarkEnd w:id="7"/>
    </w:p>
    <w:p w14:paraId="1B3947CF" w14:textId="0C45E584" w:rsidR="003A2134" w:rsidRDefault="00FA7E91" w:rsidP="003A2134">
      <w:pPr>
        <w:rPr>
          <w:lang w:val="es-PE"/>
        </w:rPr>
      </w:pPr>
      <w:r w:rsidRPr="00B20300">
        <w:rPr>
          <w:lang w:val="es-PE"/>
        </w:rPr>
        <w:t>Dentro de las clases</w:t>
      </w:r>
      <w:r w:rsidR="00B20300" w:rsidRPr="00B20300">
        <w:rPr>
          <w:lang w:val="es-PE"/>
        </w:rPr>
        <w:t xml:space="preserve">, </w:t>
      </w:r>
      <w:r w:rsidR="00B20300">
        <w:rPr>
          <w:lang w:val="es-PE"/>
        </w:rPr>
        <w:t xml:space="preserve">las cuales en principio actúan como la plantilla para que nuestros diversos objetos puedan actuar dentro del programa, encontramos los métodos </w:t>
      </w:r>
      <w:r w:rsidR="00A50C05">
        <w:rPr>
          <w:lang w:val="es-PE"/>
        </w:rPr>
        <w:t>de clases y de instancia.</w:t>
      </w:r>
      <w:r w:rsidR="006F550E">
        <w:rPr>
          <w:lang w:val="es-PE"/>
        </w:rPr>
        <w:t xml:space="preserve"> Los cuales pueden ser invocados de diferentes maneras.</w:t>
      </w:r>
      <w:r w:rsidR="00DF55EB">
        <w:rPr>
          <w:lang w:val="es-PE"/>
        </w:rPr>
        <w:t xml:space="preserve"> </w:t>
      </w:r>
      <w:r w:rsidR="00DF55EB" w:rsidRPr="004A5697">
        <w:rPr>
          <w:lang w:val="es-PE"/>
        </w:rPr>
        <w:t>(Blasco, 2023)</w:t>
      </w:r>
    </w:p>
    <w:p w14:paraId="171E1D8B" w14:textId="5FBB73D7" w:rsidR="0029614E" w:rsidRDefault="0029614E" w:rsidP="0029614E">
      <w:pPr>
        <w:pStyle w:val="Ttulo3"/>
        <w:rPr>
          <w:lang w:val="es-PE"/>
        </w:rPr>
      </w:pPr>
      <w:r>
        <w:rPr>
          <w:lang w:val="es-PE"/>
        </w:rPr>
        <w:t xml:space="preserve">Métodos de </w:t>
      </w:r>
      <w:r w:rsidR="00BA54B6">
        <w:rPr>
          <w:lang w:val="es-PE"/>
        </w:rPr>
        <w:t>instancia</w:t>
      </w:r>
    </w:p>
    <w:p w14:paraId="24BB4BF8" w14:textId="215E554A" w:rsidR="00CA5B56" w:rsidRDefault="003F7B08" w:rsidP="00CA5B56">
      <w:pPr>
        <w:ind w:left="720"/>
        <w:rPr>
          <w:lang w:val="es-PE"/>
        </w:rPr>
      </w:pPr>
      <w:r w:rsidRPr="003F7B08">
        <w:rPr>
          <w:lang w:val="es-PE"/>
        </w:rPr>
        <w:t>Un método de instancia es aquel que pertenece a una instancia</w:t>
      </w:r>
      <w:r w:rsidR="00D670E5">
        <w:rPr>
          <w:lang w:val="es-PE"/>
        </w:rPr>
        <w:t xml:space="preserve"> </w:t>
      </w:r>
      <w:r w:rsidRPr="003F7B08">
        <w:rPr>
          <w:lang w:val="es-PE"/>
        </w:rPr>
        <w:t>específica</w:t>
      </w:r>
      <w:r w:rsidR="00D670E5" w:rsidRPr="00D670E5">
        <w:rPr>
          <w:lang w:val="es-PE"/>
        </w:rPr>
        <w:t>(</w:t>
      </w:r>
      <w:r w:rsidR="00D670E5">
        <w:rPr>
          <w:lang w:val="es-PE"/>
        </w:rPr>
        <w:t>objeto)</w:t>
      </w:r>
      <w:r w:rsidRPr="003F7B08">
        <w:rPr>
          <w:lang w:val="es-PE"/>
        </w:rPr>
        <w:t xml:space="preserve"> de una clase y opera sobre los atributos de dicha instancia</w:t>
      </w:r>
      <w:r w:rsidR="00416BD5">
        <w:rPr>
          <w:lang w:val="es-PE"/>
        </w:rPr>
        <w:t>. Para poder invocar estos métodos, además de crear una clase base, necesitamos generar una instancia de esa clase.</w:t>
      </w:r>
    </w:p>
    <w:p w14:paraId="55C26118" w14:textId="77777777" w:rsidR="003F7B08" w:rsidRPr="0029614E" w:rsidRDefault="003F7B08" w:rsidP="00CA5B56">
      <w:pPr>
        <w:ind w:left="720"/>
        <w:rPr>
          <w:lang w:val="es-PE"/>
        </w:rPr>
      </w:pPr>
    </w:p>
    <w:p w14:paraId="63366322" w14:textId="38F089F1" w:rsidR="006F550E" w:rsidRDefault="0029614E" w:rsidP="006F550E">
      <w:pPr>
        <w:pStyle w:val="Ttulo3"/>
        <w:rPr>
          <w:lang w:val="es-PE"/>
        </w:rPr>
      </w:pPr>
      <w:r>
        <w:rPr>
          <w:lang w:val="es-PE"/>
        </w:rPr>
        <w:t xml:space="preserve">Métodos de </w:t>
      </w:r>
      <w:r w:rsidR="00BA54B6">
        <w:rPr>
          <w:lang w:val="es-PE"/>
        </w:rPr>
        <w:t>clase</w:t>
      </w:r>
    </w:p>
    <w:p w14:paraId="3DE51B27" w14:textId="00F1556E" w:rsidR="0029614E" w:rsidRPr="00E77940" w:rsidRDefault="00416BD5" w:rsidP="00416BD5">
      <w:pPr>
        <w:ind w:left="720"/>
        <w:rPr>
          <w:b/>
          <w:bCs/>
          <w:u w:val="single"/>
          <w:lang w:val="es-PE"/>
        </w:rPr>
      </w:pPr>
      <w:r>
        <w:rPr>
          <w:lang w:val="es-PE"/>
        </w:rPr>
        <w:t xml:space="preserve">Por otra parte, tenemos a los métodos de clase, los cuales </w:t>
      </w:r>
      <w:r w:rsidR="008B7669">
        <w:rPr>
          <w:lang w:val="es-PE"/>
        </w:rPr>
        <w:t xml:space="preserve">pertenecen a la misma clase, sin la necesidad de funcionar con una instancia especifica. Para hacer el uso de estos empleamos la palabra clase </w:t>
      </w:r>
      <w:r w:rsidR="008B7669">
        <w:rPr>
          <w:b/>
          <w:bCs/>
          <w:lang w:val="es-PE"/>
        </w:rPr>
        <w:t>STATIC</w:t>
      </w:r>
      <w:r w:rsidR="00FA13E7">
        <w:rPr>
          <w:b/>
          <w:bCs/>
          <w:lang w:val="es-PE"/>
        </w:rPr>
        <w:t>.</w:t>
      </w:r>
    </w:p>
    <w:p w14:paraId="78CC6ECB" w14:textId="77777777" w:rsidR="003A2134" w:rsidRPr="00B20300" w:rsidRDefault="003A2134" w:rsidP="003A2134">
      <w:pPr>
        <w:rPr>
          <w:lang w:val="es-PE"/>
        </w:rPr>
      </w:pPr>
    </w:p>
    <w:p w14:paraId="072DA2A2" w14:textId="48106896" w:rsidR="004A68FC" w:rsidRDefault="00B7258B" w:rsidP="00B7258B">
      <w:pPr>
        <w:pStyle w:val="Ttulo2"/>
        <w:rPr>
          <w:lang w:val="es-PE"/>
        </w:rPr>
      </w:pPr>
      <w:bookmarkStart w:id="8" w:name="_Toc193044688"/>
      <w:r w:rsidRPr="004A68FC">
        <w:rPr>
          <w:lang w:val="es-PE"/>
        </w:rPr>
        <w:t>Uso de arreglos de objetos</w:t>
      </w:r>
      <w:r>
        <w:rPr>
          <w:lang w:val="es-PE"/>
        </w:rPr>
        <w:t>.</w:t>
      </w:r>
      <w:bookmarkEnd w:id="8"/>
    </w:p>
    <w:p w14:paraId="71316BB9" w14:textId="163B4EB9" w:rsidR="00E77940" w:rsidRDefault="0073233E" w:rsidP="0073233E">
      <w:pPr>
        <w:rPr>
          <w:lang w:val="es-PE"/>
        </w:rPr>
      </w:pPr>
      <w:r>
        <w:rPr>
          <w:lang w:val="es-PE"/>
        </w:rPr>
        <w:t xml:space="preserve">Para el uso de arreglos de objetos, consideramos esto como una estructura de datos importante, ya que permite manipular, controlar y almacenar una gran cantidad de datos complejos </w:t>
      </w:r>
      <w:r w:rsidR="000F665E">
        <w:rPr>
          <w:lang w:val="es-PE"/>
        </w:rPr>
        <w:t xml:space="preserve">dentro del </w:t>
      </w:r>
      <w:proofErr w:type="spellStart"/>
      <w:r w:rsidR="000F665E">
        <w:rPr>
          <w:lang w:val="es-PE"/>
        </w:rPr>
        <w:t>codigo</w:t>
      </w:r>
      <w:proofErr w:type="spellEnd"/>
      <w:r w:rsidR="000F665E">
        <w:rPr>
          <w:lang w:val="es-PE"/>
        </w:rPr>
        <w:t>. Este al ser un arreglo de objetos, signif</w:t>
      </w:r>
      <w:r w:rsidR="005B732A">
        <w:rPr>
          <w:lang w:val="es-PE"/>
        </w:rPr>
        <w:t xml:space="preserve">ica que al </w:t>
      </w:r>
      <w:proofErr w:type="spellStart"/>
      <w:r w:rsidR="005B732A">
        <w:rPr>
          <w:lang w:val="es-PE"/>
        </w:rPr>
        <w:t>ingresara</w:t>
      </w:r>
      <w:proofErr w:type="spellEnd"/>
      <w:r w:rsidR="005B732A">
        <w:rPr>
          <w:lang w:val="es-PE"/>
        </w:rPr>
        <w:t xml:space="preserve"> a estos objetos, podremos emplear sus métodos de clase o instancia </w:t>
      </w:r>
    </w:p>
    <w:p w14:paraId="32A30311" w14:textId="77777777" w:rsidR="00E77940" w:rsidRPr="00E77940" w:rsidRDefault="00E77940" w:rsidP="00E77940">
      <w:pPr>
        <w:rPr>
          <w:lang w:val="es-PE"/>
        </w:rPr>
      </w:pPr>
    </w:p>
    <w:p w14:paraId="6FCBFF18" w14:textId="0529A653" w:rsidR="00B7258B" w:rsidRDefault="00B7258B" w:rsidP="00E35886">
      <w:pPr>
        <w:pStyle w:val="Ttulo2"/>
        <w:rPr>
          <w:bCs/>
          <w:lang w:val="es-PE"/>
        </w:rPr>
      </w:pPr>
      <w:bookmarkStart w:id="9" w:name="_Toc193044689"/>
      <w:r w:rsidRPr="00B7258B">
        <w:rPr>
          <w:bCs/>
          <w:lang w:val="es-PE"/>
        </w:rPr>
        <w:t>Importancia de UML en el proceso de desarrollo.</w:t>
      </w:r>
      <w:bookmarkEnd w:id="9"/>
    </w:p>
    <w:p w14:paraId="7844F406" w14:textId="167D9DE2" w:rsidR="000229F1" w:rsidRDefault="00BD6587" w:rsidP="008B77CB">
      <w:pPr>
        <w:rPr>
          <w:lang w:val="es-PE"/>
        </w:rPr>
      </w:pPr>
      <w:r>
        <w:rPr>
          <w:lang w:val="es-PE"/>
        </w:rPr>
        <w:t xml:space="preserve">Los diagramas de clases UML sin herramientas </w:t>
      </w:r>
      <w:proofErr w:type="spellStart"/>
      <w:r>
        <w:rPr>
          <w:lang w:val="es-PE"/>
        </w:rPr>
        <w:t>practicas</w:t>
      </w:r>
      <w:proofErr w:type="spellEnd"/>
      <w:r>
        <w:rPr>
          <w:lang w:val="es-PE"/>
        </w:rPr>
        <w:t xml:space="preserve"> de modelado para construir una arquitectura de software</w:t>
      </w:r>
      <w:r w:rsidR="009135D1">
        <w:rPr>
          <w:lang w:val="es-PE"/>
        </w:rPr>
        <w:t xml:space="preserve">. Junto a los diagramas UML, los desarrolladores y las partes interesadas </w:t>
      </w:r>
      <w:r w:rsidR="009135D1">
        <w:rPr>
          <w:lang w:val="es-PE"/>
        </w:rPr>
        <w:lastRenderedPageBreak/>
        <w:t xml:space="preserve">pueden visualizar diferentes vistas de un sistema. </w:t>
      </w:r>
      <w:r w:rsidR="004C7282">
        <w:rPr>
          <w:lang w:val="es-PE"/>
        </w:rPr>
        <w:t>Esto con el fin de ayudarnos a comunicar y a entender el funcionamiento del sistema, sus comportamientos y como se relacionan sus diferentes partes.</w:t>
      </w:r>
    </w:p>
    <w:p w14:paraId="5E8006C8" w14:textId="24BFD535" w:rsidR="000229F1" w:rsidRPr="00251352" w:rsidRDefault="000229F1" w:rsidP="008B77CB">
      <w:pPr>
        <w:rPr>
          <w:lang w:val="es-PE"/>
        </w:rPr>
      </w:pPr>
      <w:r w:rsidRPr="000229F1">
        <w:rPr>
          <w:lang w:val="es-PE"/>
        </w:rPr>
        <w:t>Las interacciones en un diagrama de clases UML muestran las relaciones entre las clases utilizando líneas y puntas de flecha. Las puntas de flecha tienen significados específicos para diferenciar entre los tipos de relaciones. Estas relaciones incluyen herencia, así como relaciones bidireccionales y unidireccionales. Las clases pueden agruparse en paquetes de clases que están estrechamente relacionadas.</w:t>
      </w:r>
      <w:r w:rsidR="00251352">
        <w:rPr>
          <w:lang w:val="es-PE"/>
        </w:rPr>
        <w:t xml:space="preserve"> </w:t>
      </w:r>
      <w:r w:rsidR="00251352" w:rsidRPr="00251352">
        <w:rPr>
          <w:lang w:val="es-PE"/>
        </w:rPr>
        <w:t>(</w:t>
      </w:r>
      <w:r w:rsidR="00251352" w:rsidRPr="00251352">
        <w:rPr>
          <w:i/>
          <w:iCs/>
          <w:lang w:val="es-PE"/>
        </w:rPr>
        <w:t>Diagrama de Clases: Qué Es, Cómo Hacerlo y Ejemplos | Miro</w:t>
      </w:r>
      <w:r w:rsidR="00251352" w:rsidRPr="00251352">
        <w:rPr>
          <w:lang w:val="es-PE"/>
        </w:rPr>
        <w:t>, s. f.)</w:t>
      </w:r>
    </w:p>
    <w:p w14:paraId="3410AD5A" w14:textId="48B3CE73" w:rsidR="004C7282" w:rsidRDefault="00FB204F" w:rsidP="008B77CB">
      <w:pPr>
        <w:rPr>
          <w:lang w:val="es-PE"/>
        </w:rPr>
      </w:pPr>
      <w:r>
        <w:rPr>
          <w:lang w:val="es-PE"/>
        </w:rPr>
        <w:t xml:space="preserve">Lo importante de estos diagramas es la capacidad que nos da de visualizar las clases de </w:t>
      </w:r>
      <w:r w:rsidR="0090744C">
        <w:rPr>
          <w:lang w:val="es-PE"/>
        </w:rPr>
        <w:t>un sistema</w:t>
      </w:r>
      <w:r>
        <w:rPr>
          <w:lang w:val="es-PE"/>
        </w:rPr>
        <w:t xml:space="preserve"> y sus propiedades. Además, de mostrar</w:t>
      </w:r>
      <w:r w:rsidR="0090744C">
        <w:rPr>
          <w:lang w:val="es-PE"/>
        </w:rPr>
        <w:t xml:space="preserve"> y analizar las relaciones entre las clases.  </w:t>
      </w:r>
    </w:p>
    <w:p w14:paraId="20BA6745" w14:textId="77777777" w:rsidR="004C7282" w:rsidRPr="000229F1" w:rsidRDefault="004C7282" w:rsidP="008B77CB">
      <w:pPr>
        <w:rPr>
          <w:lang w:val="es-PE"/>
        </w:rPr>
      </w:pPr>
    </w:p>
    <w:p w14:paraId="511908CE" w14:textId="52028492" w:rsidR="00E35886" w:rsidRPr="004A68FC" w:rsidRDefault="00B7258B" w:rsidP="00E35886">
      <w:pPr>
        <w:pStyle w:val="Ttulo2"/>
        <w:rPr>
          <w:lang w:val="es-PE"/>
        </w:rPr>
      </w:pPr>
      <w:bookmarkStart w:id="10" w:name="_Toc193044690"/>
      <w:r w:rsidRPr="00B7258B">
        <w:rPr>
          <w:bCs/>
        </w:rPr>
        <w:t>SDLC</w:t>
      </w:r>
      <w:bookmarkEnd w:id="10"/>
      <w:r w:rsidR="00FA7E91">
        <w:rPr>
          <w:bCs/>
        </w:rPr>
        <w:tab/>
      </w:r>
    </w:p>
    <w:p w14:paraId="4DD71F26" w14:textId="18FC1E96" w:rsidR="003A2134" w:rsidRPr="00867404" w:rsidRDefault="007D5F2A" w:rsidP="003A2134">
      <w:pPr>
        <w:rPr>
          <w:lang w:val="es-PE"/>
        </w:rPr>
      </w:pPr>
      <w:r w:rsidRPr="007D5F2A">
        <w:rPr>
          <w:lang w:val="es-PE"/>
        </w:rPr>
        <w:t>El ciclo de vida d</w:t>
      </w:r>
      <w:r>
        <w:rPr>
          <w:lang w:val="es-PE"/>
        </w:rPr>
        <w:t>el desarrollo de software (SDLC) es un proceso rentable y eficiente en términos de tiempo empleado por los equipos de desarrollo (para nuestro contexto, estudiantes de Ingeniería de Sistemas de la UCSM)</w:t>
      </w:r>
      <w:r w:rsidR="00E37EEF">
        <w:rPr>
          <w:lang w:val="es-PE"/>
        </w:rPr>
        <w:t xml:space="preserve"> para diseñar y crear software de alta calidad. El objetivo es minimizar los riesgos del proyecto </w:t>
      </w:r>
      <w:r w:rsidR="00CA169F">
        <w:rPr>
          <w:lang w:val="es-PE"/>
        </w:rPr>
        <w:t>por medio de una planificación anticipada que permita que el software cumpla las expectativas del cliente</w:t>
      </w:r>
      <w:r w:rsidR="00BD3E2E">
        <w:rPr>
          <w:lang w:val="es-PE"/>
        </w:rPr>
        <w:t>. Esta metodología establece una serie de pasos que dividen el proceso de desarrollo de software en tareas que se pueden asignar, completar y medir.</w:t>
      </w:r>
      <w:r w:rsidR="00867404">
        <w:rPr>
          <w:lang w:val="es-PE"/>
        </w:rPr>
        <w:t xml:space="preserve"> </w:t>
      </w:r>
      <w:r w:rsidR="00867404" w:rsidRPr="00867404">
        <w:rPr>
          <w:lang w:val="es-PE"/>
        </w:rPr>
        <w:t>(</w:t>
      </w:r>
      <w:r w:rsidR="00867404" w:rsidRPr="00867404">
        <w:rPr>
          <w:i/>
          <w:iCs/>
          <w:lang w:val="es-PE"/>
        </w:rPr>
        <w:t>¿Qué Es el SDLC? - Explicación del Ciclo de Vida del Desarrollo de Software - AWS</w:t>
      </w:r>
      <w:r w:rsidR="00867404" w:rsidRPr="00867404">
        <w:rPr>
          <w:lang w:val="es-PE"/>
        </w:rPr>
        <w:t>, s. f.)</w:t>
      </w:r>
    </w:p>
    <w:p w14:paraId="047ED500" w14:textId="7226CDA4" w:rsidR="00DA71E3" w:rsidRPr="00867404" w:rsidRDefault="00DA71E3" w:rsidP="003A2134">
      <w:pPr>
        <w:rPr>
          <w:lang w:val="es-PE"/>
        </w:rPr>
      </w:pPr>
      <w:r>
        <w:rPr>
          <w:lang w:val="es-PE"/>
        </w:rPr>
        <w:t xml:space="preserve">Es importante considerar SDLC para el desarrollo de las </w:t>
      </w:r>
      <w:r w:rsidR="002147F1">
        <w:rPr>
          <w:lang w:val="es-PE"/>
        </w:rPr>
        <w:t>guías</w:t>
      </w:r>
      <w:r>
        <w:rPr>
          <w:lang w:val="es-PE"/>
        </w:rPr>
        <w:t xml:space="preserve"> practicas ya que este nos brindara una vista </w:t>
      </w:r>
      <w:r w:rsidR="002147F1">
        <w:rPr>
          <w:lang w:val="es-PE"/>
        </w:rPr>
        <w:t>más profesional a comparación del modelo de trabajo que hemos estado llevando.</w:t>
      </w:r>
      <w:r w:rsidR="004901A1">
        <w:rPr>
          <w:lang w:val="es-PE"/>
        </w:rPr>
        <w:t xml:space="preserve"> EL desarrollo de software p</w:t>
      </w:r>
      <w:r w:rsidR="004901A1" w:rsidRPr="008C5A34">
        <w:rPr>
          <w:lang w:val="es-PE"/>
        </w:rPr>
        <w:t xml:space="preserve">uede </w:t>
      </w:r>
      <w:r w:rsidR="008C5A34" w:rsidRPr="008C5A34">
        <w:rPr>
          <w:lang w:val="es-PE"/>
        </w:rPr>
        <w:t xml:space="preserve">ser </w:t>
      </w:r>
      <w:proofErr w:type="spellStart"/>
      <w:r w:rsidR="008C5A34" w:rsidRPr="008C5A34">
        <w:rPr>
          <w:lang w:val="es-PE"/>
        </w:rPr>
        <w:t>dificil</w:t>
      </w:r>
      <w:proofErr w:type="spellEnd"/>
      <w:r w:rsidR="008C5A34" w:rsidRPr="008C5A34">
        <w:rPr>
          <w:lang w:val="es-PE"/>
        </w:rPr>
        <w:t xml:space="preserve"> de administrar d</w:t>
      </w:r>
      <w:r w:rsidR="008C5A34">
        <w:rPr>
          <w:lang w:val="es-PE"/>
        </w:rPr>
        <w:t xml:space="preserve">ebido a los requisitos, la colaboración interfuncional y los diferentes métodos que se pueden llegar a aplicar. </w:t>
      </w:r>
      <w:r w:rsidR="00867404" w:rsidRPr="00867404">
        <w:rPr>
          <w:lang w:val="es-PE"/>
        </w:rPr>
        <w:t>(</w:t>
      </w:r>
      <w:r w:rsidR="00867404" w:rsidRPr="00867404">
        <w:rPr>
          <w:i/>
          <w:iCs/>
          <w:lang w:val="es-PE"/>
        </w:rPr>
        <w:t>¿Qué Es el SDLC? - Explicación del Ciclo de Vida del Desarrollo de Software - AWS</w:t>
      </w:r>
      <w:r w:rsidR="00867404" w:rsidRPr="00867404">
        <w:rPr>
          <w:lang w:val="es-PE"/>
        </w:rPr>
        <w:t>, s. f.)</w:t>
      </w:r>
      <w:r w:rsidR="00C226C4">
        <w:rPr>
          <w:lang w:val="es-PE"/>
        </w:rPr>
        <w:t xml:space="preserve"> </w:t>
      </w:r>
    </w:p>
    <w:p w14:paraId="5D962E56" w14:textId="77777777" w:rsidR="00C322AE" w:rsidRPr="00D65634" w:rsidRDefault="00A10BAB" w:rsidP="003A2134">
      <w:pPr>
        <w:rPr>
          <w:lang w:val="es-PE"/>
        </w:rPr>
      </w:pPr>
      <w:r>
        <w:rPr>
          <w:lang w:val="es-PE"/>
        </w:rPr>
        <w:t xml:space="preserve">Para esto el SDLC </w:t>
      </w:r>
      <w:r w:rsidR="00AB5492">
        <w:rPr>
          <w:lang w:val="es-PE"/>
        </w:rPr>
        <w:t xml:space="preserve">divide las tareas necesarias para la creación de software. El proceso de desarrollo pasa por varias etapas a medida que los desarrolladores agregan nuevas </w:t>
      </w:r>
      <w:r w:rsidR="00C322AE">
        <w:rPr>
          <w:lang w:val="es-PE"/>
        </w:rPr>
        <w:t>características, entre las que el equipo ha utilizado son:</w:t>
      </w:r>
    </w:p>
    <w:p w14:paraId="6FF737B5" w14:textId="2FF33112" w:rsidR="00A01B1E" w:rsidRDefault="00F71A6D" w:rsidP="00A01B1E">
      <w:pPr>
        <w:pStyle w:val="Ttulo3"/>
        <w:rPr>
          <w:lang w:val="es-PE"/>
        </w:rPr>
      </w:pPr>
      <w:r>
        <w:rPr>
          <w:lang w:val="es-PE"/>
        </w:rPr>
        <w:t>Planificación</w:t>
      </w:r>
    </w:p>
    <w:p w14:paraId="561D605C" w14:textId="1B00877E" w:rsidR="00F71A6D" w:rsidRPr="00F71A6D" w:rsidRDefault="00F71A6D" w:rsidP="00F71A6D">
      <w:pPr>
        <w:ind w:left="720"/>
        <w:rPr>
          <w:lang w:val="es-PE"/>
        </w:rPr>
      </w:pPr>
      <w:r>
        <w:rPr>
          <w:lang w:val="es-PE"/>
        </w:rPr>
        <w:t xml:space="preserve">Esta fase incluyo la planificación </w:t>
      </w:r>
      <w:r w:rsidR="00143EC5">
        <w:rPr>
          <w:lang w:val="es-PE"/>
        </w:rPr>
        <w:t xml:space="preserve">del como el equipo iba a desarrollar las diferentes actividades solicitadas. El equipo por medio de </w:t>
      </w:r>
      <w:r w:rsidR="00785FF6">
        <w:rPr>
          <w:lang w:val="es-PE"/>
        </w:rPr>
        <w:t>reuniones</w:t>
      </w:r>
      <w:r w:rsidR="00143EC5">
        <w:rPr>
          <w:lang w:val="es-PE"/>
        </w:rPr>
        <w:t xml:space="preserve"> y coordinación presencial en la universidad recopilo diferentes requisitos</w:t>
      </w:r>
      <w:r w:rsidR="00785FF6">
        <w:rPr>
          <w:lang w:val="es-PE"/>
        </w:rPr>
        <w:t xml:space="preserve">, así mismo en las reuniones </w:t>
      </w:r>
      <w:r w:rsidR="00CB1C5D">
        <w:rPr>
          <w:lang w:val="es-PE"/>
        </w:rPr>
        <w:t>se dieron diferentes ideas del como poder desarrollarlo.</w:t>
      </w:r>
    </w:p>
    <w:p w14:paraId="5DF1C569" w14:textId="7E468EE7" w:rsidR="00A01B1E" w:rsidRDefault="00F71A6D" w:rsidP="0036446B">
      <w:pPr>
        <w:pStyle w:val="Ttulo3"/>
        <w:rPr>
          <w:lang w:val="es-PE"/>
        </w:rPr>
      </w:pPr>
      <w:r>
        <w:rPr>
          <w:lang w:val="es-PE"/>
        </w:rPr>
        <w:t>Diseño</w:t>
      </w:r>
    </w:p>
    <w:p w14:paraId="79E17975" w14:textId="5B583716" w:rsidR="00CB1C5D" w:rsidRPr="00CB1C5D" w:rsidRDefault="00CB1C5D" w:rsidP="00CB1C5D">
      <w:pPr>
        <w:ind w:left="720"/>
        <w:rPr>
          <w:lang w:val="es-PE"/>
        </w:rPr>
      </w:pPr>
      <w:r>
        <w:rPr>
          <w:lang w:val="es-PE"/>
        </w:rPr>
        <w:t xml:space="preserve">En la fase de diseño se </w:t>
      </w:r>
      <w:proofErr w:type="spellStart"/>
      <w:r>
        <w:rPr>
          <w:lang w:val="es-PE"/>
        </w:rPr>
        <w:t>tomo</w:t>
      </w:r>
      <w:proofErr w:type="spellEnd"/>
      <w:r>
        <w:rPr>
          <w:lang w:val="es-PE"/>
        </w:rPr>
        <w:t xml:space="preserve"> </w:t>
      </w:r>
      <w:r w:rsidR="003E36D0">
        <w:rPr>
          <w:lang w:val="es-PE"/>
        </w:rPr>
        <w:t xml:space="preserve">en cuenta </w:t>
      </w:r>
      <w:r w:rsidR="00152ED4">
        <w:rPr>
          <w:lang w:val="es-PE"/>
        </w:rPr>
        <w:t xml:space="preserve">los diferentes diagramas brindados en la guía </w:t>
      </w:r>
      <w:r w:rsidR="004027F5">
        <w:rPr>
          <w:lang w:val="es-PE"/>
        </w:rPr>
        <w:t>práctica</w:t>
      </w:r>
      <w:r w:rsidR="00152ED4">
        <w:rPr>
          <w:lang w:val="es-PE"/>
        </w:rPr>
        <w:t xml:space="preserve">, el </w:t>
      </w:r>
      <w:r w:rsidR="004027F5">
        <w:rPr>
          <w:lang w:val="es-PE"/>
        </w:rPr>
        <w:t>diagrama UML</w:t>
      </w:r>
      <w:r w:rsidR="00152ED4">
        <w:rPr>
          <w:lang w:val="es-PE"/>
        </w:rPr>
        <w:t xml:space="preserve"> de </w:t>
      </w:r>
      <w:r w:rsidR="004027F5">
        <w:rPr>
          <w:lang w:val="es-PE"/>
        </w:rPr>
        <w:t>clases sirvió</w:t>
      </w:r>
      <w:r w:rsidR="00152ED4">
        <w:rPr>
          <w:lang w:val="es-PE"/>
        </w:rPr>
        <w:t xml:space="preserve">/apoyo para agilizar la coordinación </w:t>
      </w:r>
      <w:r w:rsidR="004027F5">
        <w:rPr>
          <w:lang w:val="es-PE"/>
        </w:rPr>
        <w:t>del trabajo.</w:t>
      </w:r>
    </w:p>
    <w:p w14:paraId="00003678" w14:textId="54F60DE8" w:rsidR="0036446B" w:rsidRDefault="00F71A6D" w:rsidP="00A01B1E">
      <w:pPr>
        <w:pStyle w:val="Ttulo3"/>
        <w:rPr>
          <w:lang w:val="es-PE"/>
        </w:rPr>
      </w:pPr>
      <w:r>
        <w:rPr>
          <w:lang w:val="es-PE"/>
        </w:rPr>
        <w:t>Implementación</w:t>
      </w:r>
      <w:r w:rsidR="0036446B">
        <w:rPr>
          <w:lang w:val="es-PE"/>
        </w:rPr>
        <w:t xml:space="preserve"> </w:t>
      </w:r>
      <w:r w:rsidR="00A6542C">
        <w:rPr>
          <w:lang w:val="es-PE"/>
        </w:rPr>
        <w:t>- Desarrollo</w:t>
      </w:r>
    </w:p>
    <w:p w14:paraId="382F9400" w14:textId="281373DA" w:rsidR="004027F5" w:rsidRPr="004027F5" w:rsidRDefault="004027F5" w:rsidP="004027F5">
      <w:pPr>
        <w:ind w:left="720"/>
        <w:rPr>
          <w:lang w:val="es-PE"/>
        </w:rPr>
      </w:pPr>
      <w:r>
        <w:rPr>
          <w:lang w:val="es-PE"/>
        </w:rPr>
        <w:t xml:space="preserve">En esta fase, el equipo se </w:t>
      </w:r>
      <w:proofErr w:type="spellStart"/>
      <w:r>
        <w:rPr>
          <w:lang w:val="es-PE"/>
        </w:rPr>
        <w:t>dedico</w:t>
      </w:r>
      <w:proofErr w:type="spellEnd"/>
      <w:r>
        <w:rPr>
          <w:lang w:val="es-PE"/>
        </w:rPr>
        <w:t xml:space="preserve"> a codificar el producto. Se analiz</w:t>
      </w:r>
      <w:r w:rsidR="008F78D3">
        <w:rPr>
          <w:lang w:val="es-PE"/>
        </w:rPr>
        <w:t xml:space="preserve">aron los requisitos para identificar tareas de codificación </w:t>
      </w:r>
      <w:r w:rsidR="00307AF1">
        <w:rPr>
          <w:lang w:val="es-PE"/>
        </w:rPr>
        <w:t>más</w:t>
      </w:r>
      <w:r w:rsidR="008F78D3">
        <w:rPr>
          <w:lang w:val="es-PE"/>
        </w:rPr>
        <w:t xml:space="preserve"> pequeñas que puedan hacerse sin necesidad de gastar tantos recursos.</w:t>
      </w:r>
    </w:p>
    <w:p w14:paraId="78C5DE30" w14:textId="4984E358" w:rsidR="00A01B1E" w:rsidRDefault="0036446B" w:rsidP="00A01B1E">
      <w:pPr>
        <w:pStyle w:val="Ttulo3"/>
        <w:rPr>
          <w:lang w:val="es-PE"/>
        </w:rPr>
      </w:pPr>
      <w:r>
        <w:rPr>
          <w:lang w:val="es-PE"/>
        </w:rPr>
        <w:lastRenderedPageBreak/>
        <w:t>Pruebas</w:t>
      </w:r>
    </w:p>
    <w:p w14:paraId="329C6158" w14:textId="754A4957" w:rsidR="00941C46" w:rsidRPr="0060013E" w:rsidRDefault="00B824CD" w:rsidP="003422DE">
      <w:pPr>
        <w:ind w:left="720"/>
        <w:rPr>
          <w:lang w:val="es-PE"/>
        </w:rPr>
      </w:pPr>
      <w:r>
        <w:rPr>
          <w:lang w:val="es-PE"/>
        </w:rPr>
        <w:t xml:space="preserve">El equipo realizo diferentes pruebas </w:t>
      </w:r>
      <w:r w:rsidR="00245F62">
        <w:rPr>
          <w:lang w:val="es-PE"/>
        </w:rPr>
        <w:t xml:space="preserve">manuales para comprobar si el software presentaba errores, lastimosamente en </w:t>
      </w:r>
      <w:r w:rsidR="00581CC4">
        <w:rPr>
          <w:lang w:val="es-PE"/>
        </w:rPr>
        <w:t>los</w:t>
      </w:r>
      <w:r w:rsidR="00245F62">
        <w:rPr>
          <w:lang w:val="es-PE"/>
        </w:rPr>
        <w:t xml:space="preserve"> primer</w:t>
      </w:r>
      <w:r w:rsidR="00581CC4">
        <w:rPr>
          <w:lang w:val="es-PE"/>
        </w:rPr>
        <w:t>os</w:t>
      </w:r>
      <w:r w:rsidR="00245F62">
        <w:rPr>
          <w:lang w:val="es-PE"/>
        </w:rPr>
        <w:t xml:space="preserve"> producto</w:t>
      </w:r>
      <w:r w:rsidR="00581CC4">
        <w:rPr>
          <w:lang w:val="es-PE"/>
        </w:rPr>
        <w:t>s</w:t>
      </w:r>
      <w:r w:rsidR="00245F62">
        <w:rPr>
          <w:lang w:val="es-PE"/>
        </w:rPr>
        <w:t xml:space="preserve"> si </w:t>
      </w:r>
      <w:r w:rsidR="00A6542C">
        <w:rPr>
          <w:lang w:val="es-PE"/>
        </w:rPr>
        <w:t>hubo</w:t>
      </w:r>
      <w:r w:rsidR="00245F62">
        <w:rPr>
          <w:lang w:val="es-PE"/>
        </w:rPr>
        <w:t xml:space="preserve"> </w:t>
      </w:r>
      <w:r w:rsidR="0094062C">
        <w:rPr>
          <w:lang w:val="es-PE"/>
        </w:rPr>
        <w:t xml:space="preserve">algunos errores por falta de consideración de requisitos, sin embargo, en el segundo producto </w:t>
      </w:r>
      <w:r w:rsidR="00F9142E">
        <w:rPr>
          <w:lang w:val="es-PE"/>
        </w:rPr>
        <w:t>todo ha ido exitosamente, cumpliendo con las necesidades presentadas.</w:t>
      </w:r>
    </w:p>
    <w:p w14:paraId="06AD32DC" w14:textId="4FFF6378" w:rsidR="00427DAB" w:rsidRDefault="00F602E0" w:rsidP="0007669C">
      <w:pPr>
        <w:pStyle w:val="Ttulo1"/>
        <w:rPr>
          <w:rFonts w:eastAsia="MS Mincho"/>
          <w:caps/>
          <w:lang w:val="es-PE"/>
        </w:rPr>
      </w:pPr>
      <w:bookmarkStart w:id="11" w:name="_Toc193044691"/>
      <w:r>
        <w:rPr>
          <w:rFonts w:eastAsia="MS Mincho"/>
          <w:caps/>
          <w:lang w:val="es-PE"/>
        </w:rPr>
        <w:t>ACTIVIDADES</w:t>
      </w:r>
      <w:bookmarkEnd w:id="11"/>
    </w:p>
    <w:p w14:paraId="73FE9F62" w14:textId="62717646" w:rsidR="009E06B5" w:rsidRPr="009E06B5" w:rsidRDefault="009E06B5" w:rsidP="009E06B5">
      <w:pPr>
        <w:rPr>
          <w:lang w:val="es-PE"/>
        </w:rPr>
      </w:pPr>
      <w:r>
        <w:rPr>
          <w:lang w:val="es-PE"/>
        </w:rPr>
        <w:t xml:space="preserve">Realizar un programa que verifique si el </w:t>
      </w:r>
      <w:proofErr w:type="spellStart"/>
      <w:r>
        <w:rPr>
          <w:lang w:val="es-PE"/>
        </w:rPr>
        <w:t>rectanguilo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esta</w:t>
      </w:r>
      <w:proofErr w:type="spellEnd"/>
      <w:r>
        <w:rPr>
          <w:lang w:val="es-PE"/>
        </w:rPr>
        <w:t xml:space="preserve"> sobre puesto, si esta junto o si estas </w:t>
      </w:r>
      <w:proofErr w:type="spellStart"/>
      <w:r>
        <w:rPr>
          <w:lang w:val="es-PE"/>
        </w:rPr>
        <w:t>dis</w:t>
      </w:r>
      <w:proofErr w:type="spellEnd"/>
      <w:r>
        <w:rPr>
          <w:lang w:val="es-PE"/>
        </w:rPr>
        <w:t xml:space="preserve"> junto. Considerar para esto </w:t>
      </w:r>
      <w:r w:rsidR="002763DF">
        <w:rPr>
          <w:lang w:val="es-PE"/>
        </w:rPr>
        <w:t>arreglo de rectángulos, las distancias euclidianas y las áreas de cada rectángulo, como adicional integrar una función que retorne el área de</w:t>
      </w:r>
      <w:r w:rsidR="002B2E36">
        <w:rPr>
          <w:lang w:val="es-PE"/>
        </w:rPr>
        <w:t>l nuevo rectángulo que se genera cuando los rectángulos iniciales están sobre puestos.</w:t>
      </w:r>
    </w:p>
    <w:p w14:paraId="07EF2597" w14:textId="49F9AF7E" w:rsidR="00E43DC6" w:rsidRPr="00F602E0" w:rsidRDefault="002B2E36" w:rsidP="00E43DC6">
      <w:pPr>
        <w:pStyle w:val="Ttulo2"/>
        <w:rPr>
          <w:lang w:val="es-PE"/>
        </w:rPr>
      </w:pPr>
      <w:bookmarkStart w:id="12" w:name="_Toc193044692"/>
      <w:bookmarkStart w:id="13" w:name="_Hlk192853775"/>
      <w:r>
        <w:rPr>
          <w:lang w:val="es-PE"/>
        </w:rPr>
        <w:t>Coordenada</w:t>
      </w:r>
      <w:bookmarkEnd w:id="12"/>
    </w:p>
    <w:bookmarkEnd w:id="13"/>
    <w:p w14:paraId="2807963A" w14:textId="70119ABD" w:rsidR="00422A8D" w:rsidRDefault="00271A0C" w:rsidP="003669BF">
      <w:pPr>
        <w:rPr>
          <w:noProof/>
          <w:lang w:val="es-PE"/>
        </w:rPr>
      </w:pPr>
      <w:r w:rsidRPr="00271A0C">
        <w:rPr>
          <w:noProof/>
          <w:lang w:val="es-PE"/>
        </w:rPr>
        <w:t xml:space="preserve">Integrar el nuevo UML </w:t>
      </w:r>
      <w:r>
        <w:rPr>
          <w:rFonts w:ascii="Wingdings" w:eastAsia="Wingdings" w:hAnsi="Wingdings" w:cs="Wingdings"/>
        </w:rPr>
        <w:sym w:font="Wingdings" w:char="F0E0"/>
      </w:r>
      <w:r w:rsidRPr="00271A0C">
        <w:rPr>
          <w:noProof/>
          <w:lang w:val="es-PE"/>
        </w:rPr>
        <w:t xml:space="preserve"> T</w:t>
      </w:r>
      <w:r>
        <w:rPr>
          <w:noProof/>
          <w:lang w:val="es-PE"/>
        </w:rPr>
        <w:t>area para santi o,o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4C65AC" w:rsidRPr="000F3239" w14:paraId="2E5DE08F" w14:textId="77777777" w:rsidTr="00E3588D">
        <w:tc>
          <w:tcPr>
            <w:tcW w:w="9487" w:type="dxa"/>
          </w:tcPr>
          <w:p w14:paraId="6494751E" w14:textId="77777777" w:rsidR="004C65AC" w:rsidRPr="003C76C1" w:rsidRDefault="004C65AC" w:rsidP="00E3588D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  <w:lang w:val="es-PE"/>
              </w:rPr>
            </w:pPr>
            <w:r w:rsidRPr="003C76C1">
              <w:rPr>
                <w:rFonts w:ascii="Courier New" w:hAnsi="Courier New" w:cs="Courier New"/>
                <w:color w:val="7EC3E6"/>
                <w:lang w:val="es-PE"/>
              </w:rPr>
              <w:t xml:space="preserve">// </w:t>
            </w:r>
            <w:proofErr w:type="spellStart"/>
            <w:r w:rsidRPr="003C76C1">
              <w:rPr>
                <w:rFonts w:ascii="Courier New" w:hAnsi="Courier New" w:cs="Courier New"/>
                <w:color w:val="7EC3E6"/>
                <w:lang w:val="es-PE"/>
              </w:rPr>
              <w:t>Explciacion</w:t>
            </w:r>
            <w:proofErr w:type="spellEnd"/>
            <w:r w:rsidRPr="003C76C1">
              <w:rPr>
                <w:rFonts w:ascii="Courier New" w:hAnsi="Courier New" w:cs="Courier New"/>
                <w:color w:val="7EC3E6"/>
                <w:lang w:val="es-PE"/>
              </w:rPr>
              <w:t xml:space="preserve"> 4.1</w:t>
            </w:r>
            <w:r w:rsidRPr="003C76C1">
              <w:rPr>
                <w:rFonts w:ascii="Courier New" w:hAnsi="Courier New" w:cs="Courier New"/>
                <w:color w:val="7EC3E6"/>
                <w:lang w:val="es-PE"/>
              </w:rPr>
              <w:br/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class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Coordenada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{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private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double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D94FF"/>
                <w:lang w:val="es-PE"/>
              </w:rPr>
              <w:t>x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private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double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D94FF"/>
                <w:lang w:val="es-PE"/>
              </w:rPr>
              <w:t>y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FFCF40"/>
                <w:lang w:val="es-PE"/>
              </w:rPr>
              <w:t>Coordenada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() {}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FFCF40"/>
                <w:lang w:val="es-PE"/>
              </w:rPr>
              <w:t>Coordenada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double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x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 xml:space="preserve">,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double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y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) {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this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3C76C1">
              <w:rPr>
                <w:rFonts w:ascii="Courier New" w:hAnsi="Courier New" w:cs="Courier New"/>
                <w:color w:val="ED94FF"/>
                <w:lang w:val="es-PE"/>
              </w:rPr>
              <w:t>x</w:t>
            </w:r>
            <w:proofErr w:type="spellEnd"/>
            <w:r w:rsidRPr="003C76C1">
              <w:rPr>
                <w:rFonts w:ascii="Courier New" w:hAnsi="Courier New" w:cs="Courier New"/>
                <w:color w:val="ED94FF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x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this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3C76C1">
              <w:rPr>
                <w:rFonts w:ascii="Courier New" w:hAnsi="Courier New" w:cs="Courier New"/>
                <w:color w:val="ED94FF"/>
                <w:lang w:val="es-PE"/>
              </w:rPr>
              <w:t>y</w:t>
            </w:r>
            <w:proofErr w:type="spellEnd"/>
            <w:r w:rsidRPr="003C76C1">
              <w:rPr>
                <w:rFonts w:ascii="Courier New" w:hAnsi="Courier New" w:cs="Courier New"/>
                <w:color w:val="ED94FF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y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}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FFCF40"/>
                <w:lang w:val="es-PE"/>
              </w:rPr>
              <w:t>Coordenada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Coordenada c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) {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this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3C76C1">
              <w:rPr>
                <w:rFonts w:ascii="Courier New" w:hAnsi="Courier New" w:cs="Courier New"/>
                <w:color w:val="ED94FF"/>
                <w:lang w:val="es-PE"/>
              </w:rPr>
              <w:t>x</w:t>
            </w:r>
            <w:proofErr w:type="spellEnd"/>
            <w:r w:rsidRPr="003C76C1">
              <w:rPr>
                <w:rFonts w:ascii="Courier New" w:hAnsi="Courier New" w:cs="Courier New"/>
                <w:color w:val="ED94FF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c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3C76C1">
              <w:rPr>
                <w:rFonts w:ascii="Courier New" w:hAnsi="Courier New" w:cs="Courier New"/>
                <w:color w:val="ED94FF"/>
                <w:lang w:val="es-PE"/>
              </w:rPr>
              <w:t>x</w:t>
            </w:r>
            <w:proofErr w:type="spellEnd"/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this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3C76C1">
              <w:rPr>
                <w:rFonts w:ascii="Courier New" w:hAnsi="Courier New" w:cs="Courier New"/>
                <w:color w:val="ED94FF"/>
                <w:lang w:val="es-PE"/>
              </w:rPr>
              <w:t>y</w:t>
            </w:r>
            <w:proofErr w:type="spellEnd"/>
            <w:r w:rsidRPr="003C76C1">
              <w:rPr>
                <w:rFonts w:ascii="Courier New" w:hAnsi="Courier New" w:cs="Courier New"/>
                <w:color w:val="ED94FF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c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3C76C1">
              <w:rPr>
                <w:rFonts w:ascii="Courier New" w:hAnsi="Courier New" w:cs="Courier New"/>
                <w:color w:val="ED94FF"/>
                <w:lang w:val="es-PE"/>
              </w:rPr>
              <w:t>y</w:t>
            </w:r>
            <w:proofErr w:type="spellEnd"/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}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double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FFCF40"/>
                <w:lang w:val="es-PE"/>
              </w:rPr>
              <w:t>getX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() {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return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D94FF"/>
                <w:lang w:val="es-PE"/>
              </w:rPr>
              <w:t>x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}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double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FFCF40"/>
                <w:lang w:val="es-PE"/>
              </w:rPr>
              <w:t>getY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() {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return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D94FF"/>
                <w:lang w:val="es-PE"/>
              </w:rPr>
              <w:t>y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}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void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FFCF40"/>
                <w:lang w:val="es-PE"/>
              </w:rPr>
              <w:t>setX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double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x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) {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this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3C76C1">
              <w:rPr>
                <w:rFonts w:ascii="Courier New" w:hAnsi="Courier New" w:cs="Courier New"/>
                <w:color w:val="ED94FF"/>
                <w:lang w:val="es-PE"/>
              </w:rPr>
              <w:t>x</w:t>
            </w:r>
            <w:proofErr w:type="spellEnd"/>
            <w:r w:rsidRPr="003C76C1">
              <w:rPr>
                <w:rFonts w:ascii="Courier New" w:hAnsi="Courier New" w:cs="Courier New"/>
                <w:color w:val="ED94FF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x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}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void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FFCF40"/>
                <w:lang w:val="es-PE"/>
              </w:rPr>
              <w:t>setY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double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y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) {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this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3C76C1">
              <w:rPr>
                <w:rFonts w:ascii="Courier New" w:hAnsi="Courier New" w:cs="Courier New"/>
                <w:color w:val="ED94FF"/>
                <w:lang w:val="es-PE"/>
              </w:rPr>
              <w:t>y</w:t>
            </w:r>
            <w:proofErr w:type="spellEnd"/>
            <w:r w:rsidRPr="003C76C1">
              <w:rPr>
                <w:rFonts w:ascii="Courier New" w:hAnsi="Courier New" w:cs="Courier New"/>
                <w:color w:val="ED94FF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y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}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r w:rsidRPr="003C76C1">
              <w:rPr>
                <w:rFonts w:ascii="Courier New" w:hAnsi="Courier New" w:cs="Courier New"/>
                <w:color w:val="A9B837"/>
                <w:lang w:val="es-PE"/>
              </w:rPr>
              <w:t>@Override</w:t>
            </w:r>
            <w:r w:rsidRPr="003C76C1">
              <w:rPr>
                <w:rFonts w:ascii="Courier New" w:hAnsi="Courier New" w:cs="Courier New"/>
                <w:color w:val="A9B837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String</w:t>
            </w:r>
            <w:proofErr w:type="spellEnd"/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FFCF40"/>
                <w:lang w:val="es-PE"/>
              </w:rPr>
              <w:t>toString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() {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return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 </w:t>
            </w:r>
            <w:r w:rsidRPr="003C76C1">
              <w:rPr>
                <w:rFonts w:ascii="Courier New" w:hAnsi="Courier New" w:cs="Courier New"/>
                <w:color w:val="54B33E"/>
                <w:lang w:val="es-PE"/>
              </w:rPr>
              <w:t xml:space="preserve">"("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3C76C1">
              <w:rPr>
                <w:rFonts w:ascii="Courier New" w:hAnsi="Courier New" w:cs="Courier New"/>
                <w:color w:val="ED94FF"/>
                <w:lang w:val="es-PE"/>
              </w:rPr>
              <w:t xml:space="preserve">x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3C76C1">
              <w:rPr>
                <w:rFonts w:ascii="Courier New" w:hAnsi="Courier New" w:cs="Courier New"/>
                <w:color w:val="54B33E"/>
                <w:lang w:val="es-PE"/>
              </w:rPr>
              <w:t xml:space="preserve">";"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3C76C1">
              <w:rPr>
                <w:rFonts w:ascii="Courier New" w:hAnsi="Courier New" w:cs="Courier New"/>
                <w:color w:val="ED94FF"/>
                <w:lang w:val="es-PE"/>
              </w:rPr>
              <w:t xml:space="preserve">y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+</w:t>
            </w:r>
            <w:r w:rsidRPr="003C76C1">
              <w:rPr>
                <w:rFonts w:ascii="Courier New" w:hAnsi="Courier New" w:cs="Courier New"/>
                <w:color w:val="54B33E"/>
                <w:lang w:val="es-PE"/>
              </w:rPr>
              <w:t>")"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}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>}</w:t>
            </w:r>
          </w:p>
        </w:tc>
      </w:tr>
    </w:tbl>
    <w:p w14:paraId="42FCEE4F" w14:textId="77777777" w:rsidR="009F0D57" w:rsidRPr="003C76C1" w:rsidRDefault="009F0D57" w:rsidP="003669BF">
      <w:pPr>
        <w:rPr>
          <w:lang w:val="es-PE"/>
        </w:rPr>
      </w:pPr>
    </w:p>
    <w:p w14:paraId="16D106B6" w14:textId="77777777" w:rsidR="00681FCF" w:rsidRDefault="003E5500" w:rsidP="003669BF">
      <w:pPr>
        <w:rPr>
          <w:lang w:val="es-PE"/>
        </w:rPr>
      </w:pPr>
      <w:r>
        <w:rPr>
          <w:lang w:val="es-PE"/>
        </w:rPr>
        <w:t xml:space="preserve">Nuestra primera integración </w:t>
      </w:r>
      <w:r w:rsidR="00A742D4">
        <w:rPr>
          <w:lang w:val="es-PE"/>
        </w:rPr>
        <w:t xml:space="preserve">para esta problemática es la siguiente clase: </w:t>
      </w:r>
    </w:p>
    <w:p w14:paraId="7A5C21C5" w14:textId="4A1B6CAA" w:rsidR="009E06B5" w:rsidRDefault="00A742D4" w:rsidP="003669BF">
      <w:pPr>
        <w:rPr>
          <w:lang w:val="es-PE"/>
        </w:rPr>
      </w:pPr>
      <w:r>
        <w:rPr>
          <w:b/>
          <w:bCs/>
          <w:lang w:val="es-PE"/>
        </w:rPr>
        <w:lastRenderedPageBreak/>
        <w:t>COORDENADA</w:t>
      </w:r>
      <w:r w:rsidR="00681FCF">
        <w:rPr>
          <w:b/>
          <w:bCs/>
          <w:lang w:val="es-PE"/>
        </w:rPr>
        <w:t xml:space="preserve">: </w:t>
      </w:r>
      <w:r w:rsidR="00681FCF">
        <w:rPr>
          <w:lang w:val="es-PE"/>
        </w:rPr>
        <w:t>L</w:t>
      </w:r>
      <w:r>
        <w:rPr>
          <w:lang w:val="es-PE"/>
        </w:rPr>
        <w:t xml:space="preserve">a cual se encarga de recibir </w:t>
      </w:r>
      <w:r w:rsidR="00681FCF">
        <w:rPr>
          <w:lang w:val="es-PE"/>
        </w:rPr>
        <w:t>los puntos cardinales de nuestros rectángulos.</w:t>
      </w:r>
    </w:p>
    <w:p w14:paraId="6DDAA9E1" w14:textId="5EB056B9" w:rsidR="00681FCF" w:rsidRDefault="00A32495" w:rsidP="003669BF">
      <w:pPr>
        <w:rPr>
          <w:lang w:val="es-PE"/>
        </w:rPr>
      </w:pPr>
      <w:r>
        <w:rPr>
          <w:lang w:val="es-PE"/>
        </w:rPr>
        <w:t xml:space="preserve">Para la solución del problema es importante ya que esta nos brinda la opción de poder manejar cada punto cardinal de manera independiente, mencionar que esta con un constructor para </w:t>
      </w:r>
      <w:r>
        <w:rPr>
          <w:b/>
          <w:bCs/>
          <w:lang w:val="es-PE"/>
        </w:rPr>
        <w:t xml:space="preserve">X </w:t>
      </w:r>
      <w:r>
        <w:rPr>
          <w:lang w:val="es-PE"/>
        </w:rPr>
        <w:t xml:space="preserve">y para </w:t>
      </w:r>
      <w:r>
        <w:rPr>
          <w:b/>
          <w:bCs/>
          <w:lang w:val="es-PE"/>
        </w:rPr>
        <w:t>Y</w:t>
      </w:r>
      <w:r w:rsidR="00A01F63">
        <w:rPr>
          <w:lang w:val="es-PE"/>
        </w:rPr>
        <w:t xml:space="preserve">, cada una con sus respectivos </w:t>
      </w:r>
      <w:proofErr w:type="spellStart"/>
      <w:r w:rsidR="00A01F63">
        <w:rPr>
          <w:lang w:val="es-PE"/>
        </w:rPr>
        <w:t>getters</w:t>
      </w:r>
      <w:proofErr w:type="spellEnd"/>
      <w:r w:rsidR="00A01F63">
        <w:rPr>
          <w:lang w:val="es-PE"/>
        </w:rPr>
        <w:t xml:space="preserve"> y </w:t>
      </w:r>
      <w:proofErr w:type="spellStart"/>
      <w:r w:rsidR="00A01F63">
        <w:rPr>
          <w:lang w:val="es-PE"/>
        </w:rPr>
        <w:t>setters</w:t>
      </w:r>
      <w:proofErr w:type="spellEnd"/>
      <w:r w:rsidR="00A01F63">
        <w:rPr>
          <w:lang w:val="es-PE"/>
        </w:rPr>
        <w:t>.</w:t>
      </w:r>
    </w:p>
    <w:p w14:paraId="350A776E" w14:textId="086BD790" w:rsidR="00A01F63" w:rsidRPr="00A01F63" w:rsidRDefault="00D070E1" w:rsidP="003669BF">
      <w:pPr>
        <w:rPr>
          <w:lang w:val="es-PE"/>
        </w:rPr>
      </w:pPr>
      <w:r>
        <w:rPr>
          <w:lang w:val="es-PE"/>
        </w:rPr>
        <w:t>He de mencionar</w:t>
      </w:r>
      <w:r w:rsidR="00A01F63">
        <w:rPr>
          <w:lang w:val="es-PE"/>
        </w:rPr>
        <w:t xml:space="preserve"> que se agrega un </w:t>
      </w:r>
      <w:proofErr w:type="spellStart"/>
      <w:r w:rsidR="00A01F63">
        <w:rPr>
          <w:b/>
          <w:bCs/>
          <w:lang w:val="es-PE"/>
        </w:rPr>
        <w:t>toString</w:t>
      </w:r>
      <w:proofErr w:type="spellEnd"/>
      <w:r w:rsidR="00A01F63">
        <w:rPr>
          <w:lang w:val="es-PE"/>
        </w:rPr>
        <w:t xml:space="preserve"> para la </w:t>
      </w:r>
      <w:r w:rsidR="004B6166">
        <w:rPr>
          <w:lang w:val="es-PE"/>
        </w:rPr>
        <w:t xml:space="preserve">imprimir </w:t>
      </w:r>
      <w:r w:rsidR="00B44D5C">
        <w:rPr>
          <w:lang w:val="es-PE"/>
        </w:rPr>
        <w:t>el objeto</w:t>
      </w:r>
      <w:r w:rsidR="004B6166">
        <w:rPr>
          <w:lang w:val="es-PE"/>
        </w:rPr>
        <w:t>.</w:t>
      </w:r>
    </w:p>
    <w:p w14:paraId="2A38772B" w14:textId="77777777" w:rsidR="00681FCF" w:rsidRPr="00A742D4" w:rsidRDefault="00681FCF" w:rsidP="003669BF">
      <w:pPr>
        <w:rPr>
          <w:lang w:val="es-PE"/>
        </w:rPr>
      </w:pPr>
    </w:p>
    <w:p w14:paraId="34A5E7FF" w14:textId="324CB182" w:rsidR="00B25D15" w:rsidRDefault="002D7823" w:rsidP="003669BF">
      <w:pPr>
        <w:pStyle w:val="Ttulo2"/>
        <w:rPr>
          <w:lang w:val="es-PE"/>
        </w:rPr>
      </w:pPr>
      <w:bookmarkStart w:id="14" w:name="_Toc193044693"/>
      <w:r>
        <w:rPr>
          <w:lang w:val="es-PE"/>
        </w:rPr>
        <w:t>Rectángulo</w:t>
      </w:r>
      <w:bookmarkEnd w:id="14"/>
    </w:p>
    <w:p w14:paraId="73A0F6EB" w14:textId="69E6895D" w:rsidR="009F0D57" w:rsidRDefault="00B44D5C" w:rsidP="009F0D57">
      <w:pPr>
        <w:rPr>
          <w:lang w:val="es-PE"/>
        </w:rPr>
      </w:pPr>
      <w:r>
        <w:rPr>
          <w:lang w:val="es-PE"/>
        </w:rPr>
        <w:t xml:space="preserve">En la clase rectángulo contamos con diferentes funciones, entre ellas el </w:t>
      </w:r>
      <w:proofErr w:type="spellStart"/>
      <w:r>
        <w:rPr>
          <w:lang w:val="es-PE"/>
        </w:rPr>
        <w:t>ordenarar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setters</w:t>
      </w:r>
      <w:proofErr w:type="spellEnd"/>
      <w:r>
        <w:rPr>
          <w:lang w:val="es-PE"/>
        </w:rPr>
        <w:t xml:space="preserve"> y </w:t>
      </w:r>
      <w:proofErr w:type="spellStart"/>
      <w:r>
        <w:rPr>
          <w:lang w:val="es-PE"/>
        </w:rPr>
        <w:t>getters</w:t>
      </w:r>
      <w:proofErr w:type="spellEnd"/>
      <w:r>
        <w:rPr>
          <w:lang w:val="es-PE"/>
        </w:rPr>
        <w:t>, etc.</w:t>
      </w:r>
    </w:p>
    <w:p w14:paraId="026B6D4B" w14:textId="51714A8D" w:rsidR="00B44D5C" w:rsidRDefault="002F2978" w:rsidP="009F0D57">
      <w:pPr>
        <w:rPr>
          <w:b/>
          <w:bCs/>
          <w:lang w:val="es-PE"/>
        </w:rPr>
      </w:pPr>
      <w:r>
        <w:rPr>
          <w:lang w:val="es-PE"/>
        </w:rPr>
        <w:t>C</w:t>
      </w:r>
      <w:r>
        <w:rPr>
          <w:b/>
          <w:bCs/>
          <w:lang w:val="es-PE"/>
        </w:rPr>
        <w:t>ONSTRUCTOR</w:t>
      </w:r>
      <w:r w:rsidR="007B33BA">
        <w:rPr>
          <w:b/>
          <w:bCs/>
          <w:lang w:val="es-PE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4F388D" w:rsidRPr="000F3239" w14:paraId="3B1925A8" w14:textId="77777777" w:rsidTr="004F388D">
        <w:tc>
          <w:tcPr>
            <w:tcW w:w="9487" w:type="dxa"/>
          </w:tcPr>
          <w:p w14:paraId="1F73DE05" w14:textId="347047A4" w:rsidR="004F388D" w:rsidRPr="00547267" w:rsidRDefault="00547267" w:rsidP="00547267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  <w:lang w:val="es-PE"/>
              </w:rPr>
            </w:pPr>
            <w:proofErr w:type="spellStart"/>
            <w:r w:rsidRPr="00547267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547267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proofErr w:type="gramStart"/>
            <w:r w:rsidRPr="00547267">
              <w:rPr>
                <w:rFonts w:ascii="Courier New" w:hAnsi="Courier New" w:cs="Courier New"/>
                <w:color w:val="FFCF40"/>
                <w:lang w:val="es-PE"/>
              </w:rPr>
              <w:t>Rectangulo</w:t>
            </w:r>
            <w:proofErr w:type="spellEnd"/>
            <w:r w:rsidRPr="00547267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gramEnd"/>
            <w:r w:rsidRPr="00547267">
              <w:rPr>
                <w:rFonts w:ascii="Courier New" w:hAnsi="Courier New" w:cs="Courier New"/>
                <w:color w:val="FFFFFF"/>
                <w:lang w:val="es-PE"/>
              </w:rPr>
              <w:t>Coordenada c1</w:t>
            </w:r>
            <w:r w:rsidRPr="00547267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547267">
              <w:rPr>
                <w:rFonts w:ascii="Courier New" w:hAnsi="Courier New" w:cs="Courier New"/>
                <w:color w:val="FFFFFF"/>
                <w:lang w:val="es-PE"/>
              </w:rPr>
              <w:t>Coordenada c2</w:t>
            </w:r>
            <w:r w:rsidRPr="00547267">
              <w:rPr>
                <w:rFonts w:ascii="Courier New" w:hAnsi="Courier New" w:cs="Courier New"/>
                <w:color w:val="EBEBEB"/>
                <w:lang w:val="es-PE"/>
              </w:rPr>
              <w:t>) {</w:t>
            </w:r>
            <w:r w:rsidRPr="00547267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 ordenar(</w:t>
            </w:r>
            <w:r w:rsidRPr="00547267">
              <w:rPr>
                <w:rFonts w:ascii="Courier New" w:hAnsi="Courier New" w:cs="Courier New"/>
                <w:color w:val="FFFFFF"/>
                <w:lang w:val="es-PE"/>
              </w:rPr>
              <w:t>c1</w:t>
            </w:r>
            <w:r w:rsidRPr="00547267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,</w:t>
            </w:r>
            <w:r w:rsidRPr="00547267">
              <w:rPr>
                <w:rFonts w:ascii="Courier New" w:hAnsi="Courier New" w:cs="Courier New"/>
                <w:color w:val="FFFFFF"/>
                <w:lang w:val="es-PE"/>
              </w:rPr>
              <w:t>c2</w:t>
            </w:r>
            <w:r w:rsidRPr="00547267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547267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547267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547267">
              <w:rPr>
                <w:rFonts w:ascii="Courier New" w:hAnsi="Courier New" w:cs="Courier New"/>
                <w:color w:val="EBEBEB"/>
                <w:lang w:val="es-PE"/>
              </w:rPr>
              <w:t>}</w:t>
            </w:r>
            <w:r w:rsidRPr="00547267">
              <w:rPr>
                <w:rFonts w:ascii="Courier New" w:hAnsi="Courier New" w:cs="Courier New"/>
                <w:color w:val="EBEBEB"/>
                <w:lang w:val="es-PE"/>
              </w:rPr>
              <w:br/>
            </w:r>
          </w:p>
        </w:tc>
      </w:tr>
    </w:tbl>
    <w:p w14:paraId="16B50F55" w14:textId="71CC1DE6" w:rsidR="004F388D" w:rsidRDefault="00DC6B96" w:rsidP="009F0D57">
      <w:pPr>
        <w:rPr>
          <w:lang w:val="es-PE"/>
        </w:rPr>
      </w:pPr>
      <w:r>
        <w:rPr>
          <w:lang w:val="es-PE"/>
        </w:rPr>
        <w:t xml:space="preserve">Para nuestro constructor </w:t>
      </w:r>
      <w:r w:rsidR="00D83B10">
        <w:rPr>
          <w:lang w:val="es-PE"/>
        </w:rPr>
        <w:t>del rectángulo, el usuario manda 2 grupos de coordenadas (</w:t>
      </w:r>
      <w:proofErr w:type="spellStart"/>
      <w:proofErr w:type="gramStart"/>
      <w:r w:rsidR="00D83B10">
        <w:rPr>
          <w:lang w:val="es-PE"/>
        </w:rPr>
        <w:t>x,y</w:t>
      </w:r>
      <w:proofErr w:type="spellEnd"/>
      <w:proofErr w:type="gramEnd"/>
      <w:r w:rsidR="00D83B10">
        <w:rPr>
          <w:lang w:val="es-PE"/>
        </w:rPr>
        <w:t xml:space="preserve">). </w:t>
      </w:r>
      <w:r w:rsidR="00282165">
        <w:rPr>
          <w:lang w:val="es-PE"/>
        </w:rPr>
        <w:t xml:space="preserve">el constructor no asigna directamente </w:t>
      </w:r>
      <w:r w:rsidR="00282165">
        <w:rPr>
          <w:b/>
          <w:bCs/>
          <w:lang w:val="es-PE"/>
        </w:rPr>
        <w:t xml:space="preserve">c1 </w:t>
      </w:r>
      <w:r w:rsidR="00282165">
        <w:rPr>
          <w:lang w:val="es-PE"/>
        </w:rPr>
        <w:t xml:space="preserve">ni </w:t>
      </w:r>
      <w:r w:rsidR="00282165">
        <w:rPr>
          <w:b/>
          <w:bCs/>
          <w:lang w:val="es-PE"/>
        </w:rPr>
        <w:t>c2</w:t>
      </w:r>
      <w:r w:rsidR="00282165">
        <w:rPr>
          <w:lang w:val="es-PE"/>
        </w:rPr>
        <w:t xml:space="preserve">, lo que realiza es delegar esa función a </w:t>
      </w:r>
      <w:r w:rsidR="00282165">
        <w:rPr>
          <w:b/>
          <w:bCs/>
          <w:lang w:val="es-PE"/>
        </w:rPr>
        <w:t>ordenar</w:t>
      </w:r>
      <w:r w:rsidR="00282165">
        <w:rPr>
          <w:lang w:val="es-PE"/>
        </w:rPr>
        <w:t>, con el objetivo de que esta función pueda</w:t>
      </w:r>
      <w:r w:rsidR="005F3BCE">
        <w:rPr>
          <w:lang w:val="es-PE"/>
        </w:rPr>
        <w:t xml:space="preserve"> ordenar las variables/puntos cardinales.</w:t>
      </w:r>
    </w:p>
    <w:p w14:paraId="1D58ABF0" w14:textId="77777777" w:rsidR="00774F7C" w:rsidRDefault="00774F7C" w:rsidP="009F0D57">
      <w:pPr>
        <w:rPr>
          <w:b/>
          <w:bCs/>
          <w:lang w:val="es-PE"/>
        </w:rPr>
      </w:pPr>
    </w:p>
    <w:p w14:paraId="3909AF3E" w14:textId="01F489D7" w:rsidR="007B33BA" w:rsidRDefault="007B33BA" w:rsidP="009F0D57">
      <w:pPr>
        <w:rPr>
          <w:b/>
          <w:bCs/>
          <w:lang w:val="es-PE"/>
        </w:rPr>
      </w:pPr>
      <w:r w:rsidRPr="007B33BA">
        <w:rPr>
          <w:b/>
          <w:bCs/>
          <w:lang w:val="es-PE"/>
        </w:rPr>
        <w:t>ORDENAR</w:t>
      </w:r>
      <w:r>
        <w:rPr>
          <w:b/>
          <w:bCs/>
          <w:lang w:val="es-PE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22C1B" w:rsidRPr="000F3239" w14:paraId="6432B155" w14:textId="77777777" w:rsidTr="00C22C1B">
        <w:tc>
          <w:tcPr>
            <w:tcW w:w="9487" w:type="dxa"/>
          </w:tcPr>
          <w:p w14:paraId="187539AF" w14:textId="565F0E57" w:rsidR="00C22C1B" w:rsidRPr="00905382" w:rsidRDefault="00C22C1B" w:rsidP="00905382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  <w:lang w:val="es-PE"/>
              </w:rPr>
            </w:pPr>
            <w:proofErr w:type="spellStart"/>
            <w:r w:rsidRPr="00C22C1B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C22C1B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C22C1B">
              <w:rPr>
                <w:rFonts w:ascii="Courier New" w:hAnsi="Courier New" w:cs="Courier New"/>
                <w:color w:val="ED864A"/>
                <w:lang w:val="es-PE"/>
              </w:rPr>
              <w:t>void</w:t>
            </w:r>
            <w:proofErr w:type="spellEnd"/>
            <w:r w:rsidRPr="00C22C1B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gramStart"/>
            <w:r w:rsidRPr="00C22C1B">
              <w:rPr>
                <w:rFonts w:ascii="Courier New" w:hAnsi="Courier New" w:cs="Courier New"/>
                <w:color w:val="FFCF40"/>
                <w:lang w:val="es-PE"/>
              </w:rPr>
              <w:t>ordenar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gramEnd"/>
            <w:r w:rsidRPr="00C22C1B">
              <w:rPr>
                <w:rFonts w:ascii="Courier New" w:hAnsi="Courier New" w:cs="Courier New"/>
                <w:color w:val="FFFFFF"/>
                <w:lang w:val="es-PE"/>
              </w:rPr>
              <w:t>Coordenada c1</w:t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C22C1B">
              <w:rPr>
                <w:rFonts w:ascii="Courier New" w:hAnsi="Courier New" w:cs="Courier New"/>
                <w:color w:val="FFFFFF"/>
                <w:lang w:val="es-PE"/>
              </w:rPr>
              <w:t>Coordenada c2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) {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C22C1B">
              <w:rPr>
                <w:rFonts w:ascii="Courier New" w:hAnsi="Courier New" w:cs="Courier New"/>
                <w:color w:val="ED864A"/>
                <w:lang w:val="es-PE"/>
              </w:rPr>
              <w:t>double</w:t>
            </w:r>
            <w:proofErr w:type="spellEnd"/>
            <w:r w:rsidRPr="00C22C1B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C22C1B">
              <w:rPr>
                <w:rFonts w:ascii="Courier New" w:hAnsi="Courier New" w:cs="Courier New"/>
                <w:color w:val="FFFFFF"/>
                <w:lang w:val="es-PE"/>
              </w:rPr>
              <w:t>xMin</w:t>
            </w:r>
            <w:proofErr w:type="spellEnd"/>
            <w:r w:rsidRPr="00C22C1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C22C1B">
              <w:rPr>
                <w:rFonts w:ascii="Courier New" w:hAnsi="Courier New" w:cs="Courier New"/>
                <w:color w:val="FFFFFF"/>
                <w:lang w:val="es-PE"/>
              </w:rPr>
              <w:t>Math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C22C1B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min</w:t>
            </w:r>
            <w:proofErr w:type="spellEnd"/>
            <w:r w:rsidRPr="00C22C1B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C22C1B">
              <w:rPr>
                <w:rFonts w:ascii="Courier New" w:hAnsi="Courier New" w:cs="Courier New"/>
                <w:color w:val="FFFFFF"/>
                <w:lang w:val="es-PE"/>
              </w:rPr>
              <w:t>c1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.getX()</w:t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C22C1B">
              <w:rPr>
                <w:rFonts w:ascii="Courier New" w:hAnsi="Courier New" w:cs="Courier New"/>
                <w:color w:val="FFFFFF"/>
                <w:lang w:val="es-PE"/>
              </w:rPr>
              <w:t>c2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.getX())</w:t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C22C1B">
              <w:rPr>
                <w:rFonts w:ascii="Courier New" w:hAnsi="Courier New" w:cs="Courier New"/>
                <w:color w:val="ED864A"/>
                <w:lang w:val="es-PE"/>
              </w:rPr>
              <w:t>double</w:t>
            </w:r>
            <w:proofErr w:type="spellEnd"/>
            <w:r w:rsidRPr="00C22C1B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C22C1B">
              <w:rPr>
                <w:rFonts w:ascii="Courier New" w:hAnsi="Courier New" w:cs="Courier New"/>
                <w:color w:val="FFFFFF"/>
                <w:lang w:val="es-PE"/>
              </w:rPr>
              <w:t>yMin</w:t>
            </w:r>
            <w:proofErr w:type="spellEnd"/>
            <w:r w:rsidRPr="00C22C1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C22C1B">
              <w:rPr>
                <w:rFonts w:ascii="Courier New" w:hAnsi="Courier New" w:cs="Courier New"/>
                <w:color w:val="FFFFFF"/>
                <w:lang w:val="es-PE"/>
              </w:rPr>
              <w:t>Math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C22C1B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min</w:t>
            </w:r>
            <w:proofErr w:type="spellEnd"/>
            <w:r w:rsidRPr="00C22C1B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C22C1B">
              <w:rPr>
                <w:rFonts w:ascii="Courier New" w:hAnsi="Courier New" w:cs="Courier New"/>
                <w:color w:val="FFFFFF"/>
                <w:lang w:val="es-PE"/>
              </w:rPr>
              <w:t>c1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.getY()</w:t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C22C1B">
              <w:rPr>
                <w:rFonts w:ascii="Courier New" w:hAnsi="Courier New" w:cs="Courier New"/>
                <w:color w:val="FFFFFF"/>
                <w:lang w:val="es-PE"/>
              </w:rPr>
              <w:t>c2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.getY())</w:t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C22C1B">
              <w:rPr>
                <w:rFonts w:ascii="Courier New" w:hAnsi="Courier New" w:cs="Courier New"/>
                <w:color w:val="ED864A"/>
                <w:lang w:val="es-PE"/>
              </w:rPr>
              <w:t>double</w:t>
            </w:r>
            <w:proofErr w:type="spellEnd"/>
            <w:r w:rsidRPr="00C22C1B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C22C1B">
              <w:rPr>
                <w:rFonts w:ascii="Courier New" w:hAnsi="Courier New" w:cs="Courier New"/>
                <w:color w:val="FFFFFF"/>
                <w:lang w:val="es-PE"/>
              </w:rPr>
              <w:t>xMax</w:t>
            </w:r>
            <w:proofErr w:type="spellEnd"/>
            <w:r w:rsidRPr="00C22C1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C22C1B">
              <w:rPr>
                <w:rFonts w:ascii="Courier New" w:hAnsi="Courier New" w:cs="Courier New"/>
                <w:color w:val="FFFFFF"/>
                <w:lang w:val="es-PE"/>
              </w:rPr>
              <w:t>Math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C22C1B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max</w:t>
            </w:r>
            <w:proofErr w:type="spellEnd"/>
            <w:r w:rsidRPr="00C22C1B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C22C1B">
              <w:rPr>
                <w:rFonts w:ascii="Courier New" w:hAnsi="Courier New" w:cs="Courier New"/>
                <w:color w:val="FFFFFF"/>
                <w:lang w:val="es-PE"/>
              </w:rPr>
              <w:t>c1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.getX()</w:t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C22C1B">
              <w:rPr>
                <w:rFonts w:ascii="Courier New" w:hAnsi="Courier New" w:cs="Courier New"/>
                <w:color w:val="FFFFFF"/>
                <w:lang w:val="es-PE"/>
              </w:rPr>
              <w:t>c2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.getX())</w:t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C22C1B">
              <w:rPr>
                <w:rFonts w:ascii="Courier New" w:hAnsi="Courier New" w:cs="Courier New"/>
                <w:color w:val="ED864A"/>
                <w:lang w:val="es-PE"/>
              </w:rPr>
              <w:t>double</w:t>
            </w:r>
            <w:proofErr w:type="spellEnd"/>
            <w:r w:rsidRPr="00C22C1B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C22C1B">
              <w:rPr>
                <w:rFonts w:ascii="Courier New" w:hAnsi="Courier New" w:cs="Courier New"/>
                <w:color w:val="FFFFFF"/>
                <w:lang w:val="es-PE"/>
              </w:rPr>
              <w:t>yMax</w:t>
            </w:r>
            <w:proofErr w:type="spellEnd"/>
            <w:r w:rsidRPr="00C22C1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C22C1B">
              <w:rPr>
                <w:rFonts w:ascii="Courier New" w:hAnsi="Courier New" w:cs="Courier New"/>
                <w:color w:val="FFFFFF"/>
                <w:lang w:val="es-PE"/>
              </w:rPr>
              <w:t>Math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C22C1B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max</w:t>
            </w:r>
            <w:proofErr w:type="spellEnd"/>
            <w:r w:rsidRPr="00C22C1B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C22C1B">
              <w:rPr>
                <w:rFonts w:ascii="Courier New" w:hAnsi="Courier New" w:cs="Courier New"/>
                <w:color w:val="FFFFFF"/>
                <w:lang w:val="es-PE"/>
              </w:rPr>
              <w:t>c1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.getY()</w:t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C22C1B">
              <w:rPr>
                <w:rFonts w:ascii="Courier New" w:hAnsi="Courier New" w:cs="Courier New"/>
                <w:color w:val="FFFFFF"/>
                <w:lang w:val="es-PE"/>
              </w:rPr>
              <w:t>c2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.getY())</w:t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r w:rsidRPr="00C22C1B">
              <w:rPr>
                <w:rFonts w:ascii="Courier New" w:hAnsi="Courier New" w:cs="Courier New"/>
                <w:color w:val="ED864A"/>
                <w:lang w:val="es-PE"/>
              </w:rPr>
              <w:t>this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C22C1B">
              <w:rPr>
                <w:rFonts w:ascii="Courier New" w:hAnsi="Courier New" w:cs="Courier New"/>
                <w:color w:val="ED94FF"/>
                <w:lang w:val="es-PE"/>
              </w:rPr>
              <w:t xml:space="preserve">esquina1 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r w:rsidRPr="00C22C1B">
              <w:rPr>
                <w:rFonts w:ascii="Courier New" w:hAnsi="Courier New" w:cs="Courier New"/>
                <w:color w:val="ED864A"/>
                <w:lang w:val="es-PE"/>
              </w:rPr>
              <w:t xml:space="preserve">new 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Coordenada(</w:t>
            </w:r>
            <w:proofErr w:type="spellStart"/>
            <w:r w:rsidRPr="00C22C1B">
              <w:rPr>
                <w:rFonts w:ascii="Courier New" w:hAnsi="Courier New" w:cs="Courier New"/>
                <w:color w:val="FFFFFF"/>
                <w:lang w:val="es-PE"/>
              </w:rPr>
              <w:t>xMin</w:t>
            </w:r>
            <w:proofErr w:type="spellEnd"/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C22C1B">
              <w:rPr>
                <w:rFonts w:ascii="Courier New" w:hAnsi="Courier New" w:cs="Courier New"/>
                <w:color w:val="FFFFFF"/>
                <w:lang w:val="es-PE"/>
              </w:rPr>
              <w:t>yMin</w:t>
            </w:r>
            <w:proofErr w:type="spellEnd"/>
            <w:r w:rsidRPr="00C22C1B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r w:rsidRPr="00C22C1B">
              <w:rPr>
                <w:rFonts w:ascii="Courier New" w:hAnsi="Courier New" w:cs="Courier New"/>
                <w:color w:val="ED864A"/>
                <w:lang w:val="es-PE"/>
              </w:rPr>
              <w:t>this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C22C1B">
              <w:rPr>
                <w:rFonts w:ascii="Courier New" w:hAnsi="Courier New" w:cs="Courier New"/>
                <w:color w:val="ED94FF"/>
                <w:lang w:val="es-PE"/>
              </w:rPr>
              <w:t xml:space="preserve">esquina2 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r w:rsidRPr="00C22C1B">
              <w:rPr>
                <w:rFonts w:ascii="Courier New" w:hAnsi="Courier New" w:cs="Courier New"/>
                <w:color w:val="ED864A"/>
                <w:lang w:val="es-PE"/>
              </w:rPr>
              <w:t xml:space="preserve">new </w:t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Coordenada(</w:t>
            </w:r>
            <w:proofErr w:type="spellStart"/>
            <w:r w:rsidRPr="00C22C1B">
              <w:rPr>
                <w:rFonts w:ascii="Courier New" w:hAnsi="Courier New" w:cs="Courier New"/>
                <w:color w:val="FFFFFF"/>
                <w:lang w:val="es-PE"/>
              </w:rPr>
              <w:t>xMax</w:t>
            </w:r>
            <w:proofErr w:type="spellEnd"/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C22C1B">
              <w:rPr>
                <w:rFonts w:ascii="Courier New" w:hAnsi="Courier New" w:cs="Courier New"/>
                <w:color w:val="FFFFFF"/>
                <w:lang w:val="es-PE"/>
              </w:rPr>
              <w:t>yMax</w:t>
            </w:r>
            <w:proofErr w:type="spellEnd"/>
            <w:r w:rsidRPr="00C22C1B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C22C1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C22C1B">
              <w:rPr>
                <w:rFonts w:ascii="Courier New" w:hAnsi="Courier New" w:cs="Courier New"/>
                <w:color w:val="EBEBEB"/>
                <w:lang w:val="es-PE"/>
              </w:rPr>
              <w:t>}</w:t>
            </w:r>
          </w:p>
        </w:tc>
      </w:tr>
    </w:tbl>
    <w:p w14:paraId="26FF1FF2" w14:textId="74F3E066" w:rsidR="00DC6B96" w:rsidRDefault="00546E71" w:rsidP="009F0D57">
      <w:pPr>
        <w:rPr>
          <w:lang w:val="es-PE"/>
        </w:rPr>
      </w:pPr>
      <w:r>
        <w:rPr>
          <w:lang w:val="es-PE"/>
        </w:rPr>
        <w:t xml:space="preserve">El método presente, garantiza que los puntos cardinales se almacenen de manera correcta. </w:t>
      </w:r>
      <w:r w:rsidR="00BD004F">
        <w:rPr>
          <w:lang w:val="es-PE"/>
        </w:rPr>
        <w:t>Es decir, se asegura de que la esquina uno sea la inferior izquierda y la esquina 2 la superior derecha.</w:t>
      </w:r>
    </w:p>
    <w:p w14:paraId="558DF9AB" w14:textId="7D30D54B" w:rsidR="00486416" w:rsidRPr="00C149AC" w:rsidRDefault="00D90C24" w:rsidP="00486416">
      <w:pPr>
        <w:rPr>
          <w:lang w:val="es-PE"/>
        </w:rPr>
      </w:pPr>
      <w:r>
        <w:rPr>
          <w:lang w:val="es-PE"/>
        </w:rPr>
        <w:t xml:space="preserve">Esto lo realizamos </w:t>
      </w:r>
      <w:r w:rsidR="00C72611">
        <w:rPr>
          <w:lang w:val="es-PE"/>
        </w:rPr>
        <w:t xml:space="preserve">con las funciones de </w:t>
      </w:r>
      <w:proofErr w:type="spellStart"/>
      <w:r w:rsidR="00C72611">
        <w:rPr>
          <w:lang w:val="es-PE"/>
        </w:rPr>
        <w:t>Math</w:t>
      </w:r>
      <w:proofErr w:type="spellEnd"/>
      <w:r w:rsidR="001712F5">
        <w:rPr>
          <w:lang w:val="es-PE"/>
        </w:rPr>
        <w:t>, con su mínimo y su máximo.</w:t>
      </w:r>
    </w:p>
    <w:p w14:paraId="4E7020A9" w14:textId="77777777" w:rsidR="00C149AC" w:rsidRPr="0096426A" w:rsidRDefault="00C149AC" w:rsidP="00486416">
      <w:pPr>
        <w:rPr>
          <w:b/>
          <w:lang w:val="es-PE"/>
        </w:rPr>
      </w:pPr>
    </w:p>
    <w:p w14:paraId="56E957FE" w14:textId="557396E1" w:rsidR="00486416" w:rsidRPr="00977731" w:rsidRDefault="007C58D7" w:rsidP="00486416">
      <w:pPr>
        <w:rPr>
          <w:b/>
          <w:bCs/>
        </w:rPr>
      </w:pPr>
      <w:r>
        <w:rPr>
          <w:b/>
          <w:bCs/>
        </w:rPr>
        <w:t>AR</w:t>
      </w:r>
      <w:r w:rsidR="00486416" w:rsidRPr="00977731">
        <w:rPr>
          <w:b/>
          <w:bCs/>
        </w:rPr>
        <w:t>E</w:t>
      </w:r>
      <w:r>
        <w:rPr>
          <w:b/>
          <w:bCs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486416" w14:paraId="3A632784" w14:textId="77777777" w:rsidTr="00486416">
        <w:tc>
          <w:tcPr>
            <w:tcW w:w="9487" w:type="dxa"/>
          </w:tcPr>
          <w:p w14:paraId="3B9ABD76" w14:textId="016F206F" w:rsidR="00486416" w:rsidRPr="00486416" w:rsidRDefault="00486416" w:rsidP="00486416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</w:rPr>
            </w:pPr>
            <w:r w:rsidRPr="00486416">
              <w:rPr>
                <w:rFonts w:ascii="Courier New" w:hAnsi="Courier New" w:cs="Courier New"/>
                <w:color w:val="ED864A"/>
              </w:rPr>
              <w:t xml:space="preserve">public double </w:t>
            </w:r>
            <w:proofErr w:type="gramStart"/>
            <w:r w:rsidRPr="00486416">
              <w:rPr>
                <w:rFonts w:ascii="Courier New" w:hAnsi="Courier New" w:cs="Courier New"/>
                <w:color w:val="FFCF40"/>
              </w:rPr>
              <w:t>area</w:t>
            </w:r>
            <w:r w:rsidRPr="00486416">
              <w:rPr>
                <w:rFonts w:ascii="Courier New" w:hAnsi="Courier New" w:cs="Courier New"/>
                <w:color w:val="EBEBEB"/>
              </w:rPr>
              <w:t>(</w:t>
            </w:r>
            <w:proofErr w:type="gramEnd"/>
            <w:r w:rsidRPr="00486416">
              <w:rPr>
                <w:rFonts w:ascii="Courier New" w:hAnsi="Courier New" w:cs="Courier New"/>
                <w:color w:val="EBEBEB"/>
              </w:rPr>
              <w:t>) {</w:t>
            </w:r>
            <w:r w:rsidRPr="00486416">
              <w:rPr>
                <w:rFonts w:ascii="Courier New" w:hAnsi="Courier New" w:cs="Courier New"/>
                <w:color w:val="EBEBEB"/>
              </w:rPr>
              <w:br/>
              <w:t xml:space="preserve">    </w:t>
            </w:r>
            <w:r w:rsidRPr="00486416">
              <w:rPr>
                <w:rFonts w:ascii="Courier New" w:hAnsi="Courier New" w:cs="Courier New"/>
                <w:color w:val="ED864A"/>
              </w:rPr>
              <w:t xml:space="preserve">return </w:t>
            </w:r>
            <w:proofErr w:type="spellStart"/>
            <w:r w:rsidRPr="00486416">
              <w:rPr>
                <w:rFonts w:ascii="Courier New" w:hAnsi="Courier New" w:cs="Courier New"/>
                <w:color w:val="FFFFFF"/>
              </w:rPr>
              <w:t>Math</w:t>
            </w:r>
            <w:r w:rsidRPr="00486416">
              <w:rPr>
                <w:rFonts w:ascii="Courier New" w:hAnsi="Courier New" w:cs="Courier New"/>
                <w:color w:val="EBEBEB"/>
              </w:rPr>
              <w:t>.</w:t>
            </w:r>
            <w:r w:rsidRPr="00486416">
              <w:rPr>
                <w:rFonts w:ascii="Courier New" w:hAnsi="Courier New" w:cs="Courier New"/>
                <w:i/>
                <w:iCs/>
                <w:color w:val="EBEBEB"/>
              </w:rPr>
              <w:t>abs</w:t>
            </w:r>
            <w:proofErr w:type="spellEnd"/>
            <w:r w:rsidRPr="00486416">
              <w:rPr>
                <w:rFonts w:ascii="Courier New" w:hAnsi="Courier New" w:cs="Courier New"/>
                <w:color w:val="EBEBEB"/>
              </w:rPr>
              <w:t>((</w:t>
            </w:r>
            <w:r w:rsidRPr="00486416">
              <w:rPr>
                <w:rFonts w:ascii="Courier New" w:hAnsi="Courier New" w:cs="Courier New"/>
                <w:color w:val="ED94FF"/>
              </w:rPr>
              <w:t>esquina2</w:t>
            </w:r>
            <w:r w:rsidRPr="00486416">
              <w:rPr>
                <w:rFonts w:ascii="Courier New" w:hAnsi="Courier New" w:cs="Courier New"/>
                <w:color w:val="EBEBEB"/>
              </w:rPr>
              <w:t xml:space="preserve">.getX() - </w:t>
            </w:r>
            <w:r w:rsidRPr="00486416">
              <w:rPr>
                <w:rFonts w:ascii="Courier New" w:hAnsi="Courier New" w:cs="Courier New"/>
                <w:color w:val="ED94FF"/>
              </w:rPr>
              <w:t>esquina1</w:t>
            </w:r>
            <w:r w:rsidRPr="00486416">
              <w:rPr>
                <w:rFonts w:ascii="Courier New" w:hAnsi="Courier New" w:cs="Courier New"/>
                <w:color w:val="EBEBEB"/>
              </w:rPr>
              <w:t>.getX()) *</w:t>
            </w:r>
            <w:r w:rsidRPr="00486416">
              <w:rPr>
                <w:rFonts w:ascii="Courier New" w:hAnsi="Courier New" w:cs="Courier New"/>
                <w:color w:val="EBEBEB"/>
              </w:rPr>
              <w:br/>
              <w:t xml:space="preserve">            (</w:t>
            </w:r>
            <w:r w:rsidRPr="00486416">
              <w:rPr>
                <w:rFonts w:ascii="Courier New" w:hAnsi="Courier New" w:cs="Courier New"/>
                <w:color w:val="ED94FF"/>
              </w:rPr>
              <w:t>esquina2</w:t>
            </w:r>
            <w:r w:rsidRPr="00486416">
              <w:rPr>
                <w:rFonts w:ascii="Courier New" w:hAnsi="Courier New" w:cs="Courier New"/>
                <w:color w:val="EBEBEB"/>
              </w:rPr>
              <w:t xml:space="preserve">.getY() - </w:t>
            </w:r>
            <w:r w:rsidRPr="00486416">
              <w:rPr>
                <w:rFonts w:ascii="Courier New" w:hAnsi="Courier New" w:cs="Courier New"/>
                <w:color w:val="ED94FF"/>
              </w:rPr>
              <w:t>esquina1</w:t>
            </w:r>
            <w:r w:rsidRPr="00486416">
              <w:rPr>
                <w:rFonts w:ascii="Courier New" w:hAnsi="Courier New" w:cs="Courier New"/>
                <w:color w:val="EBEBEB"/>
              </w:rPr>
              <w:t>.getY()))</w:t>
            </w:r>
            <w:r w:rsidRPr="00486416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486416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486416">
              <w:rPr>
                <w:rFonts w:ascii="Courier New" w:hAnsi="Courier New" w:cs="Courier New"/>
                <w:color w:val="EBEBEB"/>
              </w:rPr>
              <w:t>}</w:t>
            </w:r>
          </w:p>
        </w:tc>
      </w:tr>
    </w:tbl>
    <w:p w14:paraId="568054E0" w14:textId="50754156" w:rsidR="002A23BB" w:rsidRDefault="00694DD8" w:rsidP="003669BF">
      <w:pPr>
        <w:rPr>
          <w:lang w:val="es-PE"/>
        </w:rPr>
      </w:pPr>
      <w:r>
        <w:rPr>
          <w:lang w:val="es-PE"/>
        </w:rPr>
        <w:t>El método presente método lo que real</w:t>
      </w:r>
      <w:r w:rsidR="00F229F4">
        <w:rPr>
          <w:lang w:val="es-PE"/>
        </w:rPr>
        <w:t>iza</w:t>
      </w:r>
      <w:r w:rsidR="00594B8F">
        <w:rPr>
          <w:lang w:val="es-PE"/>
        </w:rPr>
        <w:t xml:space="preserve"> es comparar las </w:t>
      </w:r>
      <w:r w:rsidR="00D77CA4">
        <w:rPr>
          <w:lang w:val="es-PE"/>
        </w:rPr>
        <w:t>coordenadas y retorna su área</w:t>
      </w:r>
      <w:r w:rsidR="000904F1">
        <w:rPr>
          <w:lang w:val="es-PE"/>
        </w:rPr>
        <w:t>. E</w:t>
      </w:r>
      <w:r w:rsidR="00D77CA4">
        <w:rPr>
          <w:lang w:val="es-PE"/>
        </w:rPr>
        <w:t>n caso de algún negativo</w:t>
      </w:r>
      <w:r w:rsidR="000904F1">
        <w:rPr>
          <w:lang w:val="es-PE"/>
        </w:rPr>
        <w:t xml:space="preserve">, </w:t>
      </w:r>
      <w:r w:rsidR="00CE20A4">
        <w:rPr>
          <w:lang w:val="es-PE"/>
        </w:rPr>
        <w:t>usamos la función ABS para el valor absoluto y el evitar los valores negativos.</w:t>
      </w:r>
    </w:p>
    <w:p w14:paraId="7606FBA7" w14:textId="3EA1D4F4" w:rsidR="00486416" w:rsidRDefault="00486416" w:rsidP="003669BF">
      <w:pPr>
        <w:rPr>
          <w:lang w:val="es-PE"/>
        </w:rPr>
      </w:pPr>
    </w:p>
    <w:p w14:paraId="3042C1B1" w14:textId="7A8B7045" w:rsidR="00977731" w:rsidRPr="00694DD8" w:rsidRDefault="00977731" w:rsidP="003669BF">
      <w:pPr>
        <w:rPr>
          <w:b/>
          <w:bCs/>
          <w:lang w:val="es-PE"/>
        </w:rPr>
      </w:pPr>
      <w:r w:rsidRPr="00977731">
        <w:rPr>
          <w:b/>
          <w:bCs/>
          <w:lang w:val="es-PE"/>
        </w:rPr>
        <w:lastRenderedPageBreak/>
        <w:t xml:space="preserve">DISTANCIA </w:t>
      </w:r>
      <w:r w:rsidRPr="00694DD8">
        <w:rPr>
          <w:b/>
          <w:bCs/>
          <w:lang w:val="es-PE"/>
        </w:rPr>
        <w:t>– 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977731" w:rsidRPr="000F3239" w14:paraId="356EDCEE" w14:textId="77777777" w:rsidTr="00977731">
        <w:tc>
          <w:tcPr>
            <w:tcW w:w="9487" w:type="dxa"/>
          </w:tcPr>
          <w:p w14:paraId="1DED58A8" w14:textId="6A9F86F6" w:rsidR="00977731" w:rsidRPr="007C0DF7" w:rsidRDefault="00486416" w:rsidP="00486416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  <w:lang w:val="es-PE"/>
              </w:rPr>
            </w:pPr>
            <w:proofErr w:type="spellStart"/>
            <w:r w:rsidRPr="007C0DF7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7C0DF7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7C0DF7">
              <w:rPr>
                <w:rFonts w:ascii="Courier New" w:hAnsi="Courier New" w:cs="Courier New"/>
                <w:color w:val="ED864A"/>
                <w:lang w:val="es-PE"/>
              </w:rPr>
              <w:t>double</w:t>
            </w:r>
            <w:proofErr w:type="spellEnd"/>
            <w:r w:rsidRPr="007C0DF7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proofErr w:type="gramStart"/>
            <w:r w:rsidRPr="007C0DF7">
              <w:rPr>
                <w:rFonts w:ascii="Courier New" w:hAnsi="Courier New" w:cs="Courier New"/>
                <w:color w:val="FFCF40"/>
                <w:lang w:val="es-PE"/>
              </w:rPr>
              <w:t>DistanciaE</w:t>
            </w:r>
            <w:proofErr w:type="spellEnd"/>
            <w:r w:rsidRPr="007C0DF7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gramEnd"/>
            <w:r w:rsidRPr="007C0DF7">
              <w:rPr>
                <w:rFonts w:ascii="Courier New" w:hAnsi="Courier New" w:cs="Courier New"/>
                <w:color w:val="EBEBEB"/>
                <w:lang w:val="es-PE"/>
              </w:rPr>
              <w:t>){</w:t>
            </w:r>
            <w:r w:rsidRPr="007C0DF7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7C0DF7">
              <w:rPr>
                <w:rFonts w:ascii="Courier New" w:hAnsi="Courier New" w:cs="Courier New"/>
                <w:color w:val="ED864A"/>
                <w:lang w:val="es-PE"/>
              </w:rPr>
              <w:t>return</w:t>
            </w:r>
            <w:proofErr w:type="spellEnd"/>
            <w:r w:rsidRPr="007C0DF7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7C0DF7">
              <w:rPr>
                <w:rFonts w:ascii="Courier New" w:hAnsi="Courier New" w:cs="Courier New"/>
                <w:color w:val="FFFFFF"/>
                <w:lang w:val="es-PE"/>
              </w:rPr>
              <w:t>Math</w:t>
            </w:r>
            <w:r w:rsidRPr="007C0DF7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7C0DF7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sqrt</w:t>
            </w:r>
            <w:proofErr w:type="spellEnd"/>
            <w:r w:rsidRPr="007C0DF7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spellStart"/>
            <w:r w:rsidRPr="007C0DF7">
              <w:rPr>
                <w:rFonts w:ascii="Courier New" w:hAnsi="Courier New" w:cs="Courier New"/>
                <w:color w:val="FFFFFF"/>
                <w:lang w:val="es-PE"/>
              </w:rPr>
              <w:t>Math</w:t>
            </w:r>
            <w:r w:rsidRPr="007C0DF7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7C0DF7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pow</w:t>
            </w:r>
            <w:proofErr w:type="spellEnd"/>
            <w:r w:rsidRPr="007C0DF7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7C0DF7">
              <w:rPr>
                <w:rFonts w:ascii="Courier New" w:hAnsi="Courier New" w:cs="Courier New"/>
                <w:color w:val="ED94FF"/>
                <w:lang w:val="es-PE"/>
              </w:rPr>
              <w:t>esquina1</w:t>
            </w:r>
            <w:r w:rsidRPr="007C0DF7">
              <w:rPr>
                <w:rFonts w:ascii="Courier New" w:hAnsi="Courier New" w:cs="Courier New"/>
                <w:color w:val="EBEBEB"/>
                <w:lang w:val="es-PE"/>
              </w:rPr>
              <w:t xml:space="preserve">.getX() - </w:t>
            </w:r>
            <w:r w:rsidRPr="007C0DF7">
              <w:rPr>
                <w:rFonts w:ascii="Courier New" w:hAnsi="Courier New" w:cs="Courier New"/>
                <w:color w:val="ED94FF"/>
                <w:lang w:val="es-PE"/>
              </w:rPr>
              <w:t>esquina2</w:t>
            </w:r>
            <w:r w:rsidRPr="007C0DF7">
              <w:rPr>
                <w:rFonts w:ascii="Courier New" w:hAnsi="Courier New" w:cs="Courier New"/>
                <w:color w:val="EBEBEB"/>
                <w:lang w:val="es-PE"/>
              </w:rPr>
              <w:t>.getX()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7C0DF7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2</w:t>
            </w:r>
            <w:r w:rsidRPr="007C0DF7">
              <w:rPr>
                <w:rFonts w:ascii="Courier New" w:hAnsi="Courier New" w:cs="Courier New"/>
                <w:color w:val="EBEBEB"/>
                <w:lang w:val="es-PE"/>
              </w:rPr>
              <w:t>) +</w:t>
            </w:r>
            <w:r w:rsidRPr="007C0DF7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7C0DF7">
              <w:rPr>
                <w:rFonts w:ascii="Courier New" w:hAnsi="Courier New" w:cs="Courier New"/>
                <w:color w:val="FFFFFF"/>
                <w:lang w:val="es-PE"/>
              </w:rPr>
              <w:t>Math</w:t>
            </w:r>
            <w:r w:rsidRPr="007C0DF7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7C0DF7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pow</w:t>
            </w:r>
            <w:proofErr w:type="spellEnd"/>
            <w:r w:rsidRPr="007C0DF7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7C0DF7">
              <w:rPr>
                <w:rFonts w:ascii="Courier New" w:hAnsi="Courier New" w:cs="Courier New"/>
                <w:color w:val="ED94FF"/>
                <w:lang w:val="es-PE"/>
              </w:rPr>
              <w:t>esquina1</w:t>
            </w:r>
            <w:r w:rsidRPr="007C0DF7">
              <w:rPr>
                <w:rFonts w:ascii="Courier New" w:hAnsi="Courier New" w:cs="Courier New"/>
                <w:color w:val="EBEBEB"/>
                <w:lang w:val="es-PE"/>
              </w:rPr>
              <w:t xml:space="preserve">.getY() - </w:t>
            </w:r>
            <w:r w:rsidRPr="007C0DF7">
              <w:rPr>
                <w:rFonts w:ascii="Courier New" w:hAnsi="Courier New" w:cs="Courier New"/>
                <w:color w:val="ED94FF"/>
                <w:lang w:val="es-PE"/>
              </w:rPr>
              <w:t>esquina2</w:t>
            </w:r>
            <w:r w:rsidRPr="007C0DF7">
              <w:rPr>
                <w:rFonts w:ascii="Courier New" w:hAnsi="Courier New" w:cs="Courier New"/>
                <w:color w:val="EBEBEB"/>
                <w:lang w:val="es-PE"/>
              </w:rPr>
              <w:t>.getY()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7C0DF7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2</w:t>
            </w:r>
            <w:r w:rsidRPr="007C0DF7">
              <w:rPr>
                <w:rFonts w:ascii="Courier New" w:hAnsi="Courier New" w:cs="Courier New"/>
                <w:color w:val="EBEBEB"/>
                <w:lang w:val="es-PE"/>
              </w:rPr>
              <w:t>))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7C0DF7">
              <w:rPr>
                <w:rFonts w:ascii="Courier New" w:hAnsi="Courier New" w:cs="Courier New"/>
                <w:color w:val="EBEBEB"/>
                <w:lang w:val="es-PE"/>
              </w:rPr>
              <w:t>}</w:t>
            </w:r>
          </w:p>
        </w:tc>
      </w:tr>
    </w:tbl>
    <w:p w14:paraId="12475F39" w14:textId="77777777" w:rsidR="00183236" w:rsidRPr="00183236" w:rsidRDefault="00183236" w:rsidP="00183236">
      <w:pPr>
        <w:rPr>
          <w:lang w:val="es-PE"/>
        </w:rPr>
      </w:pPr>
      <w:r w:rsidRPr="00183236">
        <w:rPr>
          <w:lang w:val="es-PE"/>
        </w:rPr>
        <w:t xml:space="preserve">El método usa </w:t>
      </w:r>
      <w:proofErr w:type="spellStart"/>
      <w:r w:rsidRPr="00183236">
        <w:rPr>
          <w:lang w:val="es-PE"/>
        </w:rPr>
        <w:t>Math.pow</w:t>
      </w:r>
      <w:proofErr w:type="spellEnd"/>
      <w:r w:rsidRPr="00183236">
        <w:rPr>
          <w:lang w:val="es-PE"/>
        </w:rPr>
        <w:t xml:space="preserve"> para elevar al cuadrado las diferencias de coordenadas y </w:t>
      </w:r>
      <w:proofErr w:type="spellStart"/>
      <w:r w:rsidRPr="00183236">
        <w:rPr>
          <w:lang w:val="es-PE"/>
        </w:rPr>
        <w:t>Math.sqrt</w:t>
      </w:r>
      <w:proofErr w:type="spellEnd"/>
      <w:r w:rsidRPr="00183236">
        <w:rPr>
          <w:lang w:val="es-PE"/>
        </w:rPr>
        <w:t xml:space="preserve"> para calcular la raíz cuadrada de la suma de esos valores.</w:t>
      </w:r>
    </w:p>
    <w:p w14:paraId="7B9B352A" w14:textId="571CCC0C" w:rsidR="00977731" w:rsidRDefault="00183236" w:rsidP="00183236">
      <w:pPr>
        <w:rPr>
          <w:lang w:val="es-PE"/>
        </w:rPr>
      </w:pPr>
      <w:r w:rsidRPr="00183236">
        <w:rPr>
          <w:lang w:val="es-PE"/>
        </w:rPr>
        <w:t>Esto permite obtener la distancia sin importar la posición relativa de los puntos.</w:t>
      </w:r>
    </w:p>
    <w:p w14:paraId="048426C6" w14:textId="77777777" w:rsidR="00CE20A4" w:rsidRPr="00183236" w:rsidRDefault="00CE20A4" w:rsidP="003669BF">
      <w:pPr>
        <w:rPr>
          <w:lang w:val="es-PE"/>
        </w:rPr>
      </w:pPr>
    </w:p>
    <w:p w14:paraId="561E25B1" w14:textId="228DA0B6" w:rsidR="00F02645" w:rsidRPr="00F02645" w:rsidRDefault="00C06B66" w:rsidP="003669BF">
      <w:pPr>
        <w:rPr>
          <w:b/>
          <w:bCs/>
        </w:rPr>
      </w:pPr>
      <w:r>
        <w:rPr>
          <w:b/>
          <w:bCs/>
        </w:rPr>
        <w:t>TO_STRING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F02645" w:rsidRPr="000F3239" w14:paraId="4C9DA53F" w14:textId="77777777" w:rsidTr="00F02645">
        <w:tc>
          <w:tcPr>
            <w:tcW w:w="9487" w:type="dxa"/>
          </w:tcPr>
          <w:p w14:paraId="435C7267" w14:textId="3A23273D" w:rsidR="00F02645" w:rsidRPr="00F02645" w:rsidRDefault="00F02645" w:rsidP="00F02645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  <w:lang w:val="es-PE"/>
              </w:rPr>
            </w:pPr>
            <w:r w:rsidRPr="00F02645">
              <w:rPr>
                <w:rFonts w:ascii="Courier New" w:hAnsi="Courier New" w:cs="Courier New"/>
                <w:color w:val="A9B837"/>
                <w:lang w:val="es-PE"/>
              </w:rPr>
              <w:t>@Override</w:t>
            </w:r>
            <w:r w:rsidRPr="00F02645">
              <w:rPr>
                <w:rFonts w:ascii="Courier New" w:hAnsi="Courier New" w:cs="Courier New"/>
                <w:color w:val="A9B837"/>
                <w:lang w:val="es-PE"/>
              </w:rPr>
              <w:br/>
            </w:r>
            <w:proofErr w:type="spellStart"/>
            <w:r w:rsidRPr="00F02645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F02645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F02645">
              <w:rPr>
                <w:rFonts w:ascii="Courier New" w:hAnsi="Courier New" w:cs="Courier New"/>
                <w:color w:val="FFFFFF"/>
                <w:lang w:val="es-PE"/>
              </w:rPr>
              <w:t>String</w:t>
            </w:r>
            <w:proofErr w:type="spellEnd"/>
            <w:r w:rsidRPr="00F02645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proofErr w:type="spellStart"/>
            <w:proofErr w:type="gramStart"/>
            <w:r w:rsidRPr="00F02645">
              <w:rPr>
                <w:rFonts w:ascii="Courier New" w:hAnsi="Courier New" w:cs="Courier New"/>
                <w:color w:val="FFCF40"/>
                <w:lang w:val="es-PE"/>
              </w:rPr>
              <w:t>toString</w:t>
            </w:r>
            <w:proofErr w:type="spellEnd"/>
            <w:r w:rsidRPr="00F02645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gramEnd"/>
            <w:r w:rsidRPr="00F02645">
              <w:rPr>
                <w:rFonts w:ascii="Courier New" w:hAnsi="Courier New" w:cs="Courier New"/>
                <w:color w:val="EBEBEB"/>
                <w:lang w:val="es-PE"/>
              </w:rPr>
              <w:t>) {</w:t>
            </w:r>
            <w:r w:rsidRPr="00F02645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F02645">
              <w:rPr>
                <w:rFonts w:ascii="Courier New" w:hAnsi="Courier New" w:cs="Courier New"/>
                <w:color w:val="ED864A"/>
                <w:lang w:val="es-PE"/>
              </w:rPr>
              <w:t>return</w:t>
            </w:r>
            <w:proofErr w:type="spellEnd"/>
            <w:r w:rsidRPr="00F02645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F02645">
              <w:rPr>
                <w:rFonts w:ascii="Courier New" w:hAnsi="Courier New" w:cs="Courier New"/>
                <w:color w:val="54B33E"/>
                <w:lang w:val="es-PE"/>
              </w:rPr>
              <w:t>"</w:t>
            </w:r>
            <w:proofErr w:type="spellStart"/>
            <w:r w:rsidRPr="00F02645">
              <w:rPr>
                <w:rFonts w:ascii="Courier New" w:hAnsi="Courier New" w:cs="Courier New"/>
                <w:color w:val="54B33E"/>
                <w:lang w:val="es-PE"/>
              </w:rPr>
              <w:t>Rectangulo</w:t>
            </w:r>
            <w:proofErr w:type="spellEnd"/>
            <w:r w:rsidRPr="00F02645">
              <w:rPr>
                <w:rFonts w:ascii="Courier New" w:hAnsi="Courier New" w:cs="Courier New"/>
                <w:color w:val="54B33E"/>
                <w:lang w:val="es-PE"/>
              </w:rPr>
              <w:t xml:space="preserve"> {esquina1: " </w:t>
            </w:r>
            <w:r w:rsidRPr="00F02645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F02645">
              <w:rPr>
                <w:rFonts w:ascii="Courier New" w:hAnsi="Courier New" w:cs="Courier New"/>
                <w:color w:val="ED94FF"/>
                <w:lang w:val="es-PE"/>
              </w:rPr>
              <w:t xml:space="preserve">esquina1 </w:t>
            </w:r>
            <w:r w:rsidRPr="00F02645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F02645">
              <w:rPr>
                <w:rFonts w:ascii="Courier New" w:hAnsi="Courier New" w:cs="Courier New"/>
                <w:color w:val="54B33E"/>
                <w:lang w:val="es-PE"/>
              </w:rPr>
              <w:t xml:space="preserve">"; esquina2: " </w:t>
            </w:r>
            <w:r w:rsidRPr="00F02645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F02645">
              <w:rPr>
                <w:rFonts w:ascii="Courier New" w:hAnsi="Courier New" w:cs="Courier New"/>
                <w:color w:val="ED94FF"/>
                <w:lang w:val="es-PE"/>
              </w:rPr>
              <w:t xml:space="preserve">esquina2 </w:t>
            </w:r>
            <w:r w:rsidRPr="00F02645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F02645">
              <w:rPr>
                <w:rFonts w:ascii="Courier New" w:hAnsi="Courier New" w:cs="Courier New"/>
                <w:color w:val="54B33E"/>
                <w:lang w:val="es-PE"/>
              </w:rPr>
              <w:t>'}'</w:t>
            </w:r>
            <w:r w:rsidRPr="00F02645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F02645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F02645">
              <w:rPr>
                <w:rFonts w:ascii="Courier New" w:hAnsi="Courier New" w:cs="Courier New"/>
                <w:color w:val="EBEBEB"/>
                <w:lang w:val="es-PE"/>
              </w:rPr>
              <w:t>}</w:t>
            </w:r>
          </w:p>
        </w:tc>
      </w:tr>
    </w:tbl>
    <w:p w14:paraId="750EA088" w14:textId="6C501C12" w:rsidR="00F02645" w:rsidRPr="00F02645" w:rsidRDefault="00433AA9" w:rsidP="003669BF">
      <w:pPr>
        <w:rPr>
          <w:lang w:val="es-PE"/>
        </w:rPr>
      </w:pPr>
      <w:r>
        <w:rPr>
          <w:lang w:val="es-PE"/>
        </w:rPr>
        <w:t>Imprime el objeto</w:t>
      </w:r>
    </w:p>
    <w:p w14:paraId="1FC3F521" w14:textId="77777777" w:rsidR="00977731" w:rsidRPr="00F02645" w:rsidRDefault="00977731" w:rsidP="003669BF">
      <w:pPr>
        <w:rPr>
          <w:lang w:val="es-PE"/>
        </w:rPr>
      </w:pPr>
    </w:p>
    <w:p w14:paraId="1355CD68" w14:textId="6A76F0FD" w:rsidR="00E05678" w:rsidRDefault="00E05678" w:rsidP="00E05678">
      <w:pPr>
        <w:pStyle w:val="Ttulo2"/>
        <w:rPr>
          <w:lang w:val="es-PE"/>
        </w:rPr>
      </w:pPr>
      <w:bookmarkStart w:id="15" w:name="_Toc193044694"/>
      <w:r>
        <w:rPr>
          <w:lang w:val="es-PE"/>
        </w:rPr>
        <w:t>Verificador</w:t>
      </w:r>
      <w:bookmarkEnd w:id="15"/>
    </w:p>
    <w:p w14:paraId="20E3A9C5" w14:textId="4265AC22" w:rsidR="00D8348A" w:rsidRDefault="004271E8" w:rsidP="003669BF">
      <w:pPr>
        <w:rPr>
          <w:lang w:val="es-PE"/>
        </w:rPr>
      </w:pPr>
      <w:r>
        <w:rPr>
          <w:lang w:val="es-PE"/>
        </w:rPr>
        <w:t xml:space="preserve">Para verificador, tenemos diferentes funciones </w:t>
      </w:r>
      <w:r w:rsidR="00554BAC">
        <w:rPr>
          <w:lang w:val="es-PE"/>
        </w:rPr>
        <w:t>las cuales explicaremos una por una.</w:t>
      </w:r>
    </w:p>
    <w:p w14:paraId="430A82F6" w14:textId="4B5D3B8C" w:rsidR="00554BAC" w:rsidRPr="009C0396" w:rsidRDefault="009C0396" w:rsidP="003669BF">
      <w:r w:rsidRPr="009C0396">
        <w:rPr>
          <w:b/>
          <w:bCs/>
        </w:rPr>
        <w:t>4.3.1</w:t>
      </w:r>
      <w:r>
        <w:t xml:space="preserve"> </w:t>
      </w:r>
      <w:r w:rsidR="00554BAC">
        <w:rPr>
          <w:lang w:val="es-PE"/>
        </w:rPr>
        <w:t xml:space="preserve">Uso en </w:t>
      </w:r>
      <w:proofErr w:type="spellStart"/>
      <w:r w:rsidR="00554BAC" w:rsidRPr="00554BAC">
        <w:rPr>
          <w:b/>
          <w:bCs/>
          <w:lang w:val="es-PE"/>
        </w:rPr>
        <w:t>esSobrePos</w:t>
      </w:r>
      <w:proofErr w:type="spellEnd"/>
      <w:r w:rsidR="00554BAC">
        <w:rPr>
          <w:lang w:val="es-PE"/>
        </w:rPr>
        <w:t xml:space="preserve"> y </w:t>
      </w:r>
      <w:proofErr w:type="spellStart"/>
      <w:r w:rsidR="00554BAC">
        <w:rPr>
          <w:b/>
          <w:bCs/>
          <w:lang w:val="es-PE"/>
        </w:rPr>
        <w:t>esJunto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554BAC" w14:paraId="076C0051" w14:textId="77777777" w:rsidTr="00554BAC">
        <w:tc>
          <w:tcPr>
            <w:tcW w:w="9487" w:type="dxa"/>
          </w:tcPr>
          <w:p w14:paraId="70625537" w14:textId="14E0680C" w:rsidR="00554BAC" w:rsidRPr="007C0DF7" w:rsidRDefault="00554BAC" w:rsidP="00554BAC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</w:rPr>
            </w:pPr>
            <w:r w:rsidRPr="007C0DF7">
              <w:rPr>
                <w:rFonts w:ascii="Courier New" w:hAnsi="Courier New" w:cs="Courier New"/>
                <w:color w:val="ED864A"/>
              </w:rPr>
              <w:t xml:space="preserve">double </w:t>
            </w:r>
            <w:r w:rsidRPr="007C0DF7">
              <w:rPr>
                <w:rFonts w:ascii="Courier New" w:hAnsi="Courier New" w:cs="Courier New"/>
                <w:color w:val="FFFFFF"/>
              </w:rPr>
              <w:t xml:space="preserve">r1x2 </w:t>
            </w:r>
            <w:r w:rsidRPr="007C0DF7">
              <w:rPr>
                <w:rFonts w:ascii="Courier New" w:hAnsi="Courier New" w:cs="Courier New"/>
                <w:color w:val="EBEBEB"/>
              </w:rPr>
              <w:t xml:space="preserve">= </w:t>
            </w:r>
            <w:r w:rsidRPr="007C0DF7">
              <w:rPr>
                <w:rFonts w:ascii="Courier New" w:hAnsi="Courier New" w:cs="Courier New"/>
                <w:color w:val="FFFFFF"/>
              </w:rPr>
              <w:t>r1</w:t>
            </w:r>
            <w:r w:rsidRPr="007C0DF7">
              <w:rPr>
                <w:rFonts w:ascii="Courier New" w:hAnsi="Courier New" w:cs="Courier New"/>
                <w:color w:val="EBEBEB"/>
              </w:rPr>
              <w:t>.getEsquina2().</w:t>
            </w:r>
            <w:proofErr w:type="spellStart"/>
            <w:r w:rsidRPr="007C0DF7">
              <w:rPr>
                <w:rFonts w:ascii="Courier New" w:hAnsi="Courier New" w:cs="Courier New"/>
                <w:color w:val="EBEBEB"/>
              </w:rPr>
              <w:t>getX</w:t>
            </w:r>
            <w:proofErr w:type="spellEnd"/>
            <w:r w:rsidRPr="007C0DF7">
              <w:rPr>
                <w:rFonts w:ascii="Courier New" w:hAnsi="Courier New" w:cs="Courier New"/>
                <w:color w:val="EBEBEB"/>
              </w:rPr>
              <w:t>()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7C0DF7">
              <w:rPr>
                <w:rFonts w:ascii="Courier New" w:hAnsi="Courier New" w:cs="Courier New"/>
                <w:color w:val="ED864A"/>
              </w:rPr>
              <w:t xml:space="preserve">double </w:t>
            </w:r>
            <w:r w:rsidRPr="007C0DF7">
              <w:rPr>
                <w:rFonts w:ascii="Courier New" w:hAnsi="Courier New" w:cs="Courier New"/>
                <w:color w:val="FFFFFF"/>
              </w:rPr>
              <w:t xml:space="preserve">r1x1 </w:t>
            </w:r>
            <w:r w:rsidRPr="007C0DF7">
              <w:rPr>
                <w:rFonts w:ascii="Courier New" w:hAnsi="Courier New" w:cs="Courier New"/>
                <w:color w:val="EBEBEB"/>
              </w:rPr>
              <w:t xml:space="preserve">= </w:t>
            </w:r>
            <w:r w:rsidRPr="007C0DF7">
              <w:rPr>
                <w:rFonts w:ascii="Courier New" w:hAnsi="Courier New" w:cs="Courier New"/>
                <w:color w:val="FFFFFF"/>
              </w:rPr>
              <w:t>r1</w:t>
            </w:r>
            <w:r w:rsidRPr="007C0DF7">
              <w:rPr>
                <w:rFonts w:ascii="Courier New" w:hAnsi="Courier New" w:cs="Courier New"/>
                <w:color w:val="EBEBEB"/>
              </w:rPr>
              <w:t>.getEsquina1().</w:t>
            </w:r>
            <w:proofErr w:type="spellStart"/>
            <w:r w:rsidRPr="007C0DF7">
              <w:rPr>
                <w:rFonts w:ascii="Courier New" w:hAnsi="Courier New" w:cs="Courier New"/>
                <w:color w:val="EBEBEB"/>
              </w:rPr>
              <w:t>getX</w:t>
            </w:r>
            <w:proofErr w:type="spellEnd"/>
            <w:r w:rsidRPr="007C0DF7">
              <w:rPr>
                <w:rFonts w:ascii="Courier New" w:hAnsi="Courier New" w:cs="Courier New"/>
                <w:color w:val="EBEBEB"/>
              </w:rPr>
              <w:t>()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7C0DF7">
              <w:rPr>
                <w:rFonts w:ascii="Courier New" w:hAnsi="Courier New" w:cs="Courier New"/>
                <w:color w:val="ED864A"/>
              </w:rPr>
              <w:t xml:space="preserve">double </w:t>
            </w:r>
            <w:r w:rsidRPr="007C0DF7">
              <w:rPr>
                <w:rFonts w:ascii="Courier New" w:hAnsi="Courier New" w:cs="Courier New"/>
                <w:color w:val="FFFFFF"/>
              </w:rPr>
              <w:t xml:space="preserve">r1y2 </w:t>
            </w:r>
            <w:r w:rsidRPr="007C0DF7">
              <w:rPr>
                <w:rFonts w:ascii="Courier New" w:hAnsi="Courier New" w:cs="Courier New"/>
                <w:color w:val="EBEBEB"/>
              </w:rPr>
              <w:t xml:space="preserve">= </w:t>
            </w:r>
            <w:r w:rsidRPr="007C0DF7">
              <w:rPr>
                <w:rFonts w:ascii="Courier New" w:hAnsi="Courier New" w:cs="Courier New"/>
                <w:color w:val="FFFFFF"/>
              </w:rPr>
              <w:t>r1</w:t>
            </w:r>
            <w:r w:rsidRPr="007C0DF7">
              <w:rPr>
                <w:rFonts w:ascii="Courier New" w:hAnsi="Courier New" w:cs="Courier New"/>
                <w:color w:val="EBEBEB"/>
              </w:rPr>
              <w:t>.getEsquina2().</w:t>
            </w:r>
            <w:proofErr w:type="spellStart"/>
            <w:r w:rsidRPr="007C0DF7">
              <w:rPr>
                <w:rFonts w:ascii="Courier New" w:hAnsi="Courier New" w:cs="Courier New"/>
                <w:color w:val="EBEBEB"/>
              </w:rPr>
              <w:t>getY</w:t>
            </w:r>
            <w:proofErr w:type="spellEnd"/>
            <w:r w:rsidRPr="007C0DF7">
              <w:rPr>
                <w:rFonts w:ascii="Courier New" w:hAnsi="Courier New" w:cs="Courier New"/>
                <w:color w:val="EBEBEB"/>
              </w:rPr>
              <w:t>()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7C0DF7">
              <w:rPr>
                <w:rFonts w:ascii="Courier New" w:hAnsi="Courier New" w:cs="Courier New"/>
                <w:color w:val="ED864A"/>
              </w:rPr>
              <w:t xml:space="preserve">double </w:t>
            </w:r>
            <w:r w:rsidRPr="007C0DF7">
              <w:rPr>
                <w:rFonts w:ascii="Courier New" w:hAnsi="Courier New" w:cs="Courier New"/>
                <w:color w:val="FFFFFF"/>
              </w:rPr>
              <w:t xml:space="preserve">r1y1 </w:t>
            </w:r>
            <w:r w:rsidRPr="007C0DF7">
              <w:rPr>
                <w:rFonts w:ascii="Courier New" w:hAnsi="Courier New" w:cs="Courier New"/>
                <w:color w:val="EBEBEB"/>
              </w:rPr>
              <w:t xml:space="preserve">= </w:t>
            </w:r>
            <w:r w:rsidRPr="007C0DF7">
              <w:rPr>
                <w:rFonts w:ascii="Courier New" w:hAnsi="Courier New" w:cs="Courier New"/>
                <w:color w:val="FFFFFF"/>
              </w:rPr>
              <w:t>r1</w:t>
            </w:r>
            <w:r w:rsidRPr="007C0DF7">
              <w:rPr>
                <w:rFonts w:ascii="Courier New" w:hAnsi="Courier New" w:cs="Courier New"/>
                <w:color w:val="EBEBEB"/>
              </w:rPr>
              <w:t>.getEsquina1().</w:t>
            </w:r>
            <w:proofErr w:type="spellStart"/>
            <w:r w:rsidRPr="007C0DF7">
              <w:rPr>
                <w:rFonts w:ascii="Courier New" w:hAnsi="Courier New" w:cs="Courier New"/>
                <w:color w:val="EBEBEB"/>
              </w:rPr>
              <w:t>getY</w:t>
            </w:r>
            <w:proofErr w:type="spellEnd"/>
            <w:r w:rsidRPr="007C0DF7">
              <w:rPr>
                <w:rFonts w:ascii="Courier New" w:hAnsi="Courier New" w:cs="Courier New"/>
                <w:color w:val="EBEBEB"/>
              </w:rPr>
              <w:t>()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7C0DF7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7C0DF7">
              <w:rPr>
                <w:rFonts w:ascii="Courier New" w:hAnsi="Courier New" w:cs="Courier New"/>
                <w:color w:val="ED864A"/>
              </w:rPr>
              <w:t xml:space="preserve">double </w:t>
            </w:r>
            <w:r w:rsidRPr="007C0DF7">
              <w:rPr>
                <w:rFonts w:ascii="Courier New" w:hAnsi="Courier New" w:cs="Courier New"/>
                <w:color w:val="FFFFFF"/>
              </w:rPr>
              <w:t xml:space="preserve">r2x1 </w:t>
            </w:r>
            <w:r w:rsidRPr="007C0DF7">
              <w:rPr>
                <w:rFonts w:ascii="Courier New" w:hAnsi="Courier New" w:cs="Courier New"/>
                <w:color w:val="EBEBEB"/>
              </w:rPr>
              <w:t xml:space="preserve">= </w:t>
            </w:r>
            <w:r w:rsidRPr="007C0DF7">
              <w:rPr>
                <w:rFonts w:ascii="Courier New" w:hAnsi="Courier New" w:cs="Courier New"/>
                <w:color w:val="FFFFFF"/>
              </w:rPr>
              <w:t>r2</w:t>
            </w:r>
            <w:r w:rsidRPr="007C0DF7">
              <w:rPr>
                <w:rFonts w:ascii="Courier New" w:hAnsi="Courier New" w:cs="Courier New"/>
                <w:color w:val="EBEBEB"/>
              </w:rPr>
              <w:t>.getEsquina1().</w:t>
            </w:r>
            <w:proofErr w:type="spellStart"/>
            <w:r w:rsidRPr="007C0DF7">
              <w:rPr>
                <w:rFonts w:ascii="Courier New" w:hAnsi="Courier New" w:cs="Courier New"/>
                <w:color w:val="EBEBEB"/>
              </w:rPr>
              <w:t>getX</w:t>
            </w:r>
            <w:proofErr w:type="spellEnd"/>
            <w:r w:rsidRPr="007C0DF7">
              <w:rPr>
                <w:rFonts w:ascii="Courier New" w:hAnsi="Courier New" w:cs="Courier New"/>
                <w:color w:val="EBEBEB"/>
              </w:rPr>
              <w:t>()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7C0DF7">
              <w:rPr>
                <w:rFonts w:ascii="Courier New" w:hAnsi="Courier New" w:cs="Courier New"/>
                <w:color w:val="ED864A"/>
              </w:rPr>
              <w:t xml:space="preserve">double </w:t>
            </w:r>
            <w:r w:rsidRPr="007C0DF7">
              <w:rPr>
                <w:rFonts w:ascii="Courier New" w:hAnsi="Courier New" w:cs="Courier New"/>
                <w:color w:val="FFFFFF"/>
              </w:rPr>
              <w:t xml:space="preserve">r2x2 </w:t>
            </w:r>
            <w:r w:rsidRPr="007C0DF7">
              <w:rPr>
                <w:rFonts w:ascii="Courier New" w:hAnsi="Courier New" w:cs="Courier New"/>
                <w:color w:val="EBEBEB"/>
              </w:rPr>
              <w:t xml:space="preserve">= </w:t>
            </w:r>
            <w:r w:rsidRPr="007C0DF7">
              <w:rPr>
                <w:rFonts w:ascii="Courier New" w:hAnsi="Courier New" w:cs="Courier New"/>
                <w:color w:val="FFFFFF"/>
              </w:rPr>
              <w:t>r2</w:t>
            </w:r>
            <w:r w:rsidRPr="007C0DF7">
              <w:rPr>
                <w:rFonts w:ascii="Courier New" w:hAnsi="Courier New" w:cs="Courier New"/>
                <w:color w:val="EBEBEB"/>
              </w:rPr>
              <w:t>.getEsquina2().</w:t>
            </w:r>
            <w:proofErr w:type="spellStart"/>
            <w:r w:rsidRPr="007C0DF7">
              <w:rPr>
                <w:rFonts w:ascii="Courier New" w:hAnsi="Courier New" w:cs="Courier New"/>
                <w:color w:val="EBEBEB"/>
              </w:rPr>
              <w:t>getX</w:t>
            </w:r>
            <w:proofErr w:type="spellEnd"/>
            <w:r w:rsidRPr="007C0DF7">
              <w:rPr>
                <w:rFonts w:ascii="Courier New" w:hAnsi="Courier New" w:cs="Courier New"/>
                <w:color w:val="EBEBEB"/>
              </w:rPr>
              <w:t>()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7C0DF7">
              <w:rPr>
                <w:rFonts w:ascii="Courier New" w:hAnsi="Courier New" w:cs="Courier New"/>
                <w:color w:val="ED864A"/>
              </w:rPr>
              <w:t xml:space="preserve">double </w:t>
            </w:r>
            <w:r w:rsidRPr="007C0DF7">
              <w:rPr>
                <w:rFonts w:ascii="Courier New" w:hAnsi="Courier New" w:cs="Courier New"/>
                <w:color w:val="FFFFFF"/>
              </w:rPr>
              <w:t xml:space="preserve">r2y1 </w:t>
            </w:r>
            <w:r w:rsidRPr="007C0DF7">
              <w:rPr>
                <w:rFonts w:ascii="Courier New" w:hAnsi="Courier New" w:cs="Courier New"/>
                <w:color w:val="EBEBEB"/>
              </w:rPr>
              <w:t xml:space="preserve">= </w:t>
            </w:r>
            <w:r w:rsidRPr="007C0DF7">
              <w:rPr>
                <w:rFonts w:ascii="Courier New" w:hAnsi="Courier New" w:cs="Courier New"/>
                <w:color w:val="FFFFFF"/>
              </w:rPr>
              <w:t>r2</w:t>
            </w:r>
            <w:r w:rsidRPr="007C0DF7">
              <w:rPr>
                <w:rFonts w:ascii="Courier New" w:hAnsi="Courier New" w:cs="Courier New"/>
                <w:color w:val="EBEBEB"/>
              </w:rPr>
              <w:t>.getEsquina1().</w:t>
            </w:r>
            <w:proofErr w:type="spellStart"/>
            <w:r w:rsidRPr="007C0DF7">
              <w:rPr>
                <w:rFonts w:ascii="Courier New" w:hAnsi="Courier New" w:cs="Courier New"/>
                <w:color w:val="EBEBEB"/>
              </w:rPr>
              <w:t>getY</w:t>
            </w:r>
            <w:proofErr w:type="spellEnd"/>
            <w:r w:rsidRPr="007C0DF7">
              <w:rPr>
                <w:rFonts w:ascii="Courier New" w:hAnsi="Courier New" w:cs="Courier New"/>
                <w:color w:val="EBEBEB"/>
              </w:rPr>
              <w:t>()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7C0DF7">
              <w:rPr>
                <w:rFonts w:ascii="Courier New" w:hAnsi="Courier New" w:cs="Courier New"/>
                <w:color w:val="ED864A"/>
              </w:rPr>
              <w:t xml:space="preserve">double </w:t>
            </w:r>
            <w:r w:rsidRPr="007C0DF7">
              <w:rPr>
                <w:rFonts w:ascii="Courier New" w:hAnsi="Courier New" w:cs="Courier New"/>
                <w:color w:val="FFFFFF"/>
              </w:rPr>
              <w:t xml:space="preserve">r2y2 </w:t>
            </w:r>
            <w:r w:rsidRPr="007C0DF7">
              <w:rPr>
                <w:rFonts w:ascii="Courier New" w:hAnsi="Courier New" w:cs="Courier New"/>
                <w:color w:val="EBEBEB"/>
              </w:rPr>
              <w:t xml:space="preserve">= </w:t>
            </w:r>
            <w:r w:rsidRPr="007C0DF7">
              <w:rPr>
                <w:rFonts w:ascii="Courier New" w:hAnsi="Courier New" w:cs="Courier New"/>
                <w:color w:val="FFFFFF"/>
              </w:rPr>
              <w:t>r2</w:t>
            </w:r>
            <w:r w:rsidRPr="007C0DF7">
              <w:rPr>
                <w:rFonts w:ascii="Courier New" w:hAnsi="Courier New" w:cs="Courier New"/>
                <w:color w:val="EBEBEB"/>
              </w:rPr>
              <w:t>.getEsquina2().</w:t>
            </w:r>
            <w:proofErr w:type="spellStart"/>
            <w:r w:rsidRPr="007C0DF7">
              <w:rPr>
                <w:rFonts w:ascii="Courier New" w:hAnsi="Courier New" w:cs="Courier New"/>
                <w:color w:val="EBEBEB"/>
              </w:rPr>
              <w:t>getY</w:t>
            </w:r>
            <w:proofErr w:type="spellEnd"/>
            <w:r w:rsidRPr="007C0DF7">
              <w:rPr>
                <w:rFonts w:ascii="Courier New" w:hAnsi="Courier New" w:cs="Courier New"/>
                <w:color w:val="EBEBEB"/>
              </w:rPr>
              <w:t>()</w:t>
            </w:r>
            <w:r w:rsidRPr="007C0DF7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</w:p>
        </w:tc>
      </w:tr>
    </w:tbl>
    <w:p w14:paraId="1D36036D" w14:textId="2CE98D3B" w:rsidR="00554BAC" w:rsidRPr="004271E8" w:rsidRDefault="00554BAC" w:rsidP="003669BF">
      <w:pPr>
        <w:rPr>
          <w:lang w:val="es-PE"/>
        </w:rPr>
      </w:pPr>
      <w:r>
        <w:rPr>
          <w:lang w:val="es-PE"/>
        </w:rPr>
        <w:t xml:space="preserve">Esto se utiliza en sobre </w:t>
      </w:r>
      <w:proofErr w:type="spellStart"/>
      <w:r>
        <w:rPr>
          <w:lang w:val="es-PE"/>
        </w:rPr>
        <w:t>pos</w:t>
      </w:r>
      <w:proofErr w:type="spellEnd"/>
      <w:r>
        <w:rPr>
          <w:lang w:val="es-PE"/>
        </w:rPr>
        <w:t xml:space="preserve"> y en es junto, </w:t>
      </w:r>
      <w:r w:rsidR="004D7D7F">
        <w:rPr>
          <w:lang w:val="es-PE"/>
        </w:rPr>
        <w:t>para obtener las coordenadas que se ordenaron antes.</w:t>
      </w:r>
    </w:p>
    <w:p w14:paraId="3CA78EED" w14:textId="77777777" w:rsidR="00D8348A" w:rsidRDefault="00D8348A" w:rsidP="003669BF">
      <w:pPr>
        <w:rPr>
          <w:lang w:val="es-PE"/>
        </w:rPr>
      </w:pPr>
    </w:p>
    <w:p w14:paraId="226618D7" w14:textId="0A4608CA" w:rsidR="009E5DD7" w:rsidRPr="009C0396" w:rsidRDefault="009C0396" w:rsidP="003669BF">
      <w:pPr>
        <w:rPr>
          <w:b/>
          <w:bCs/>
        </w:rPr>
      </w:pPr>
      <w:r w:rsidRPr="009C0396">
        <w:rPr>
          <w:b/>
          <w:bCs/>
        </w:rPr>
        <w:t>4.3.2</w:t>
      </w:r>
      <w:r>
        <w:rPr>
          <w:b/>
          <w:bCs/>
        </w:rPr>
        <w:t xml:space="preserve"> </w:t>
      </w:r>
      <w:r w:rsidR="00C06B66">
        <w:rPr>
          <w:b/>
          <w:bCs/>
          <w:lang w:val="es-PE"/>
        </w:rPr>
        <w:t>ES_SOBRE_POS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A04F1D" w:rsidRPr="00A04F1D" w14:paraId="3C55B34D" w14:textId="77777777" w:rsidTr="00A04F1D">
        <w:tc>
          <w:tcPr>
            <w:tcW w:w="9487" w:type="dxa"/>
          </w:tcPr>
          <w:p w14:paraId="787BB182" w14:textId="2CA0EF6E" w:rsidR="00A04F1D" w:rsidRPr="00A04F1D" w:rsidRDefault="00A04F1D" w:rsidP="00A04F1D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</w:rPr>
            </w:pPr>
            <w:r w:rsidRPr="00A04F1D">
              <w:rPr>
                <w:rFonts w:ascii="Courier New" w:hAnsi="Courier New" w:cs="Courier New"/>
                <w:color w:val="ED864A"/>
              </w:rPr>
              <w:t xml:space="preserve">public static </w:t>
            </w:r>
            <w:proofErr w:type="spellStart"/>
            <w:r w:rsidRPr="00A04F1D">
              <w:rPr>
                <w:rFonts w:ascii="Courier New" w:hAnsi="Courier New" w:cs="Courier New"/>
                <w:color w:val="ED864A"/>
              </w:rPr>
              <w:t>boolean</w:t>
            </w:r>
            <w:proofErr w:type="spellEnd"/>
            <w:r w:rsidRPr="00A04F1D">
              <w:rPr>
                <w:rFonts w:ascii="Courier New" w:hAnsi="Courier New" w:cs="Courier New"/>
                <w:color w:val="ED864A"/>
              </w:rPr>
              <w:t xml:space="preserve"> </w:t>
            </w:r>
            <w:proofErr w:type="spellStart"/>
            <w:proofErr w:type="gramStart"/>
            <w:r w:rsidRPr="00A04F1D">
              <w:rPr>
                <w:rFonts w:ascii="Courier New" w:hAnsi="Courier New" w:cs="Courier New"/>
                <w:color w:val="FFCF40"/>
              </w:rPr>
              <w:t>esSobrePos</w:t>
            </w:r>
            <w:proofErr w:type="spellEnd"/>
            <w:r w:rsidRPr="00A04F1D">
              <w:rPr>
                <w:rFonts w:ascii="Courier New" w:hAnsi="Courier New" w:cs="Courier New"/>
                <w:color w:val="EBEBEB"/>
              </w:rPr>
              <w:t>(</w:t>
            </w:r>
            <w:proofErr w:type="spellStart"/>
            <w:proofErr w:type="gramEnd"/>
            <w:r w:rsidRPr="00A04F1D">
              <w:rPr>
                <w:rFonts w:ascii="Courier New" w:hAnsi="Courier New" w:cs="Courier New"/>
                <w:color w:val="FFFFFF"/>
              </w:rPr>
              <w:t>Rectangulo</w:t>
            </w:r>
            <w:proofErr w:type="spellEnd"/>
            <w:r w:rsidRPr="00A04F1D">
              <w:rPr>
                <w:rFonts w:ascii="Courier New" w:hAnsi="Courier New" w:cs="Courier New"/>
                <w:color w:val="FFFFFF"/>
              </w:rPr>
              <w:t xml:space="preserve"> r1</w:t>
            </w:r>
            <w:r w:rsidRPr="00A04F1D">
              <w:rPr>
                <w:rFonts w:ascii="Courier New" w:hAnsi="Courier New" w:cs="Courier New"/>
                <w:b/>
                <w:bCs/>
                <w:color w:val="ED864A"/>
              </w:rPr>
              <w:t xml:space="preserve">, </w:t>
            </w:r>
            <w:proofErr w:type="spellStart"/>
            <w:r w:rsidRPr="00A04F1D">
              <w:rPr>
                <w:rFonts w:ascii="Courier New" w:hAnsi="Courier New" w:cs="Courier New"/>
                <w:color w:val="FFFFFF"/>
              </w:rPr>
              <w:t>Rectangulo</w:t>
            </w:r>
            <w:proofErr w:type="spellEnd"/>
            <w:r w:rsidRPr="00A04F1D">
              <w:rPr>
                <w:rFonts w:ascii="Courier New" w:hAnsi="Courier New" w:cs="Courier New"/>
                <w:color w:val="FFFFFF"/>
              </w:rPr>
              <w:t xml:space="preserve"> r2</w:t>
            </w:r>
            <w:r w:rsidRPr="00A04F1D">
              <w:rPr>
                <w:rFonts w:ascii="Courier New" w:hAnsi="Courier New" w:cs="Courier New"/>
                <w:color w:val="EBEBEB"/>
              </w:rPr>
              <w:t>) {</w:t>
            </w:r>
            <w:r w:rsidRPr="00A04F1D">
              <w:rPr>
                <w:rFonts w:ascii="Courier New" w:hAnsi="Courier New" w:cs="Courier New"/>
                <w:color w:val="EBEBEB"/>
              </w:rPr>
              <w:br/>
              <w:t xml:space="preserve">    </w:t>
            </w:r>
            <w:r w:rsidRPr="00A04F1D">
              <w:rPr>
                <w:rFonts w:ascii="Courier New" w:hAnsi="Courier New" w:cs="Courier New"/>
                <w:color w:val="ED864A"/>
              </w:rPr>
              <w:t xml:space="preserve">if </w:t>
            </w:r>
            <w:r w:rsidRPr="00A04F1D">
              <w:rPr>
                <w:rFonts w:ascii="Courier New" w:hAnsi="Courier New" w:cs="Courier New"/>
                <w:color w:val="EBEBEB"/>
              </w:rPr>
              <w:t>(r1x2 &gt; r2x1 &amp;&amp; r1x1 &lt; r2x2 &amp;&amp; r1y2 &gt; r2y1 &amp;&amp; r1y1 &lt; r2y2) {</w:t>
            </w:r>
            <w:r w:rsidRPr="00A04F1D">
              <w:rPr>
                <w:rFonts w:ascii="Courier New" w:hAnsi="Courier New" w:cs="Courier New"/>
                <w:color w:val="EBEBEB"/>
              </w:rPr>
              <w:br/>
              <w:t xml:space="preserve">        </w:t>
            </w:r>
            <w:r w:rsidRPr="00A04F1D">
              <w:rPr>
                <w:rFonts w:ascii="Courier New" w:hAnsi="Courier New" w:cs="Courier New"/>
                <w:color w:val="ED864A"/>
              </w:rPr>
              <w:t>return true</w:t>
            </w:r>
            <w:r w:rsidRPr="00A04F1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A04F1D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A04F1D">
              <w:rPr>
                <w:rFonts w:ascii="Courier New" w:hAnsi="Courier New" w:cs="Courier New"/>
                <w:color w:val="EBEBEB"/>
              </w:rPr>
              <w:t>}</w:t>
            </w:r>
            <w:r w:rsidRPr="00A04F1D">
              <w:rPr>
                <w:rFonts w:ascii="Courier New" w:hAnsi="Courier New" w:cs="Courier New"/>
                <w:color w:val="EBEBEB"/>
              </w:rPr>
              <w:br/>
              <w:t xml:space="preserve">    </w:t>
            </w:r>
            <w:r w:rsidRPr="00A04F1D">
              <w:rPr>
                <w:rFonts w:ascii="Courier New" w:hAnsi="Courier New" w:cs="Courier New"/>
                <w:color w:val="ED864A"/>
              </w:rPr>
              <w:t>return false</w:t>
            </w:r>
            <w:r w:rsidRPr="00A04F1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A04F1D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A04F1D">
              <w:rPr>
                <w:rFonts w:ascii="Courier New" w:hAnsi="Courier New" w:cs="Courier New"/>
                <w:color w:val="EBEBEB"/>
              </w:rPr>
              <w:t>}</w:t>
            </w:r>
          </w:p>
        </w:tc>
      </w:tr>
    </w:tbl>
    <w:p w14:paraId="63E6F467" w14:textId="0029606A" w:rsidR="009E5DD7" w:rsidRDefault="00B86688" w:rsidP="003669BF">
      <w:pPr>
        <w:rPr>
          <w:lang w:val="es-PE"/>
        </w:rPr>
      </w:pPr>
      <w:r w:rsidRPr="00B86688">
        <w:rPr>
          <w:lang w:val="es-PE"/>
        </w:rPr>
        <w:t xml:space="preserve">La </w:t>
      </w:r>
      <w:proofErr w:type="spellStart"/>
      <w:r w:rsidRPr="00B86688">
        <w:rPr>
          <w:lang w:val="es-PE"/>
        </w:rPr>
        <w:t>logica</w:t>
      </w:r>
      <w:proofErr w:type="spellEnd"/>
      <w:r w:rsidRPr="00B86688">
        <w:rPr>
          <w:lang w:val="es-PE"/>
        </w:rPr>
        <w:t xml:space="preserve"> que </w:t>
      </w:r>
      <w:proofErr w:type="spellStart"/>
      <w:r w:rsidRPr="00B86688">
        <w:rPr>
          <w:lang w:val="es-PE"/>
        </w:rPr>
        <w:t>aqui</w:t>
      </w:r>
      <w:proofErr w:type="spellEnd"/>
      <w:r w:rsidRPr="00B86688">
        <w:rPr>
          <w:lang w:val="es-PE"/>
        </w:rPr>
        <w:t xml:space="preserve"> manej</w:t>
      </w:r>
      <w:r>
        <w:rPr>
          <w:lang w:val="es-PE"/>
        </w:rPr>
        <w:t xml:space="preserve">amos, es una comprobación de adentro hacia afuera. Comprobamos que </w:t>
      </w:r>
      <w:r w:rsidR="0072753C">
        <w:rPr>
          <w:lang w:val="es-PE"/>
        </w:rPr>
        <w:t>las coordenadas externas sean diferentes o igual, y lo mismo con las internas.</w:t>
      </w:r>
    </w:p>
    <w:p w14:paraId="16CDE4D5" w14:textId="55084184" w:rsidR="0072753C" w:rsidRDefault="00A96C78" w:rsidP="003669BF">
      <w:pPr>
        <w:rPr>
          <w:lang w:val="es-PE"/>
        </w:rPr>
      </w:pPr>
      <w:r>
        <w:rPr>
          <w:lang w:val="es-PE"/>
        </w:rPr>
        <w:t>Lo trabajamos de esta manera tomando en cuenta que el usuario puede ingresar cualquier rectángulo, en cualquier orden.</w:t>
      </w:r>
    </w:p>
    <w:p w14:paraId="28CB3EC4" w14:textId="207F4716" w:rsidR="00A96C78" w:rsidRPr="009C0396" w:rsidRDefault="009C0396" w:rsidP="003669BF">
      <w:pPr>
        <w:rPr>
          <w:b/>
          <w:bCs/>
        </w:rPr>
      </w:pPr>
      <w:r w:rsidRPr="009C0396">
        <w:rPr>
          <w:b/>
          <w:bCs/>
        </w:rPr>
        <w:lastRenderedPageBreak/>
        <w:t>4.3.</w:t>
      </w:r>
      <w:r>
        <w:rPr>
          <w:b/>
          <w:bCs/>
        </w:rPr>
        <w:t xml:space="preserve">3 </w:t>
      </w:r>
      <w:r w:rsidR="00A96C78" w:rsidRPr="00A96C78">
        <w:rPr>
          <w:b/>
          <w:bCs/>
          <w:lang w:val="es-PE"/>
        </w:rPr>
        <w:t>ES_JUNTO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EA2730" w:rsidRPr="00EA2730" w14:paraId="5493ADC1" w14:textId="77777777" w:rsidTr="00EA2730">
        <w:tc>
          <w:tcPr>
            <w:tcW w:w="9487" w:type="dxa"/>
          </w:tcPr>
          <w:p w14:paraId="0A39558D" w14:textId="2E4AFF68" w:rsidR="00EA2730" w:rsidRPr="00EA2730" w:rsidRDefault="00EA2730" w:rsidP="00EA2730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</w:rPr>
            </w:pPr>
            <w:r w:rsidRPr="00EA2730">
              <w:rPr>
                <w:rFonts w:ascii="Courier New" w:hAnsi="Courier New" w:cs="Courier New"/>
                <w:color w:val="ED864A"/>
              </w:rPr>
              <w:t xml:space="preserve">public static </w:t>
            </w:r>
            <w:proofErr w:type="spellStart"/>
            <w:r w:rsidRPr="00EA2730">
              <w:rPr>
                <w:rFonts w:ascii="Courier New" w:hAnsi="Courier New" w:cs="Courier New"/>
                <w:color w:val="ED864A"/>
              </w:rPr>
              <w:t>boolean</w:t>
            </w:r>
            <w:proofErr w:type="spellEnd"/>
            <w:r w:rsidRPr="00EA2730">
              <w:rPr>
                <w:rFonts w:ascii="Courier New" w:hAnsi="Courier New" w:cs="Courier New"/>
                <w:color w:val="ED864A"/>
              </w:rPr>
              <w:t xml:space="preserve"> </w:t>
            </w:r>
            <w:proofErr w:type="spellStart"/>
            <w:r w:rsidRPr="00EA2730">
              <w:rPr>
                <w:rFonts w:ascii="Courier New" w:hAnsi="Courier New" w:cs="Courier New"/>
                <w:color w:val="FFCF40"/>
              </w:rPr>
              <w:t>esJunto</w:t>
            </w:r>
            <w:proofErr w:type="spellEnd"/>
            <w:r w:rsidRPr="00EA2730">
              <w:rPr>
                <w:rFonts w:ascii="Courier New" w:hAnsi="Courier New" w:cs="Courier New"/>
                <w:color w:val="EBEBEB"/>
              </w:rPr>
              <w:t>(</w:t>
            </w:r>
            <w:proofErr w:type="spellStart"/>
            <w:r w:rsidRPr="00EA2730">
              <w:rPr>
                <w:rFonts w:ascii="Courier New" w:hAnsi="Courier New" w:cs="Courier New"/>
                <w:color w:val="FFFFFF"/>
              </w:rPr>
              <w:t>Rectangulo</w:t>
            </w:r>
            <w:proofErr w:type="spellEnd"/>
            <w:r w:rsidRPr="00EA2730">
              <w:rPr>
                <w:rFonts w:ascii="Courier New" w:hAnsi="Courier New" w:cs="Courier New"/>
                <w:color w:val="FFFFFF"/>
              </w:rPr>
              <w:t xml:space="preserve"> r1</w:t>
            </w:r>
            <w:r w:rsidRPr="00EA2730">
              <w:rPr>
                <w:rFonts w:ascii="Courier New" w:hAnsi="Courier New" w:cs="Courier New"/>
                <w:b/>
                <w:bCs/>
                <w:color w:val="ED864A"/>
              </w:rPr>
              <w:t xml:space="preserve">, </w:t>
            </w:r>
            <w:proofErr w:type="spellStart"/>
            <w:r w:rsidRPr="00EA2730">
              <w:rPr>
                <w:rFonts w:ascii="Courier New" w:hAnsi="Courier New" w:cs="Courier New"/>
                <w:color w:val="FFFFFF"/>
              </w:rPr>
              <w:t>Rectangulo</w:t>
            </w:r>
            <w:proofErr w:type="spellEnd"/>
            <w:r w:rsidRPr="00EA2730">
              <w:rPr>
                <w:rFonts w:ascii="Courier New" w:hAnsi="Courier New" w:cs="Courier New"/>
                <w:color w:val="FFFFFF"/>
              </w:rPr>
              <w:t xml:space="preserve"> r2</w:t>
            </w:r>
            <w:r w:rsidRPr="00EA2730">
              <w:rPr>
                <w:rFonts w:ascii="Courier New" w:hAnsi="Courier New" w:cs="Courier New"/>
                <w:color w:val="EBEBEB"/>
              </w:rPr>
              <w:t>) {</w:t>
            </w:r>
            <w:r w:rsidRPr="00EA2730">
              <w:rPr>
                <w:rFonts w:ascii="Courier New" w:hAnsi="Courier New" w:cs="Courier New"/>
                <w:color w:val="EBEBEB"/>
              </w:rPr>
              <w:br/>
              <w:t xml:space="preserve">    </w:t>
            </w:r>
            <w:r w:rsidRPr="00EA2730">
              <w:rPr>
                <w:rFonts w:ascii="Courier New" w:hAnsi="Courier New" w:cs="Courier New"/>
                <w:color w:val="ED864A"/>
              </w:rPr>
              <w:t>if</w:t>
            </w:r>
            <w:r w:rsidRPr="00EA2730">
              <w:rPr>
                <w:rFonts w:ascii="Courier New" w:hAnsi="Courier New" w:cs="Courier New"/>
                <w:color w:val="EBEBEB"/>
              </w:rPr>
              <w:t>(</w:t>
            </w:r>
            <w:proofErr w:type="spellStart"/>
            <w:r w:rsidRPr="00EA2730">
              <w:rPr>
                <w:rFonts w:ascii="Courier New" w:hAnsi="Courier New" w:cs="Courier New"/>
                <w:i/>
                <w:iCs/>
                <w:color w:val="EBEBEB"/>
              </w:rPr>
              <w:t>esSobrePos</w:t>
            </w:r>
            <w:proofErr w:type="spellEnd"/>
            <w:r w:rsidRPr="00EA2730">
              <w:rPr>
                <w:rFonts w:ascii="Courier New" w:hAnsi="Courier New" w:cs="Courier New"/>
                <w:color w:val="EBEBEB"/>
              </w:rPr>
              <w:t>(</w:t>
            </w:r>
            <w:r w:rsidRPr="00EA2730">
              <w:rPr>
                <w:rFonts w:ascii="Courier New" w:hAnsi="Courier New" w:cs="Courier New"/>
                <w:color w:val="FFFFFF"/>
              </w:rPr>
              <w:t>r1</w:t>
            </w:r>
            <w:r w:rsidRPr="00EA2730">
              <w:rPr>
                <w:rFonts w:ascii="Courier New" w:hAnsi="Courier New" w:cs="Courier New"/>
                <w:b/>
                <w:bCs/>
                <w:color w:val="ED864A"/>
              </w:rPr>
              <w:t>,</w:t>
            </w:r>
            <w:r w:rsidRPr="00EA2730">
              <w:rPr>
                <w:rFonts w:ascii="Courier New" w:hAnsi="Courier New" w:cs="Courier New"/>
                <w:color w:val="FFFFFF"/>
              </w:rPr>
              <w:t>r2</w:t>
            </w:r>
            <w:r w:rsidRPr="00EA2730">
              <w:rPr>
                <w:rFonts w:ascii="Courier New" w:hAnsi="Courier New" w:cs="Courier New"/>
                <w:color w:val="EBEBEB"/>
              </w:rPr>
              <w:t>)){</w:t>
            </w:r>
            <w:r w:rsidRPr="00EA2730">
              <w:rPr>
                <w:rFonts w:ascii="Courier New" w:hAnsi="Courier New" w:cs="Courier New"/>
                <w:color w:val="EBEBEB"/>
              </w:rPr>
              <w:br/>
              <w:t xml:space="preserve">        </w:t>
            </w:r>
            <w:r w:rsidRPr="00EA2730">
              <w:rPr>
                <w:rFonts w:ascii="Courier New" w:hAnsi="Courier New" w:cs="Courier New"/>
                <w:color w:val="ED864A"/>
              </w:rPr>
              <w:t>return false</w:t>
            </w:r>
            <w:r w:rsidRPr="00EA2730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EA2730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EA2730">
              <w:rPr>
                <w:rFonts w:ascii="Courier New" w:hAnsi="Courier New" w:cs="Courier New"/>
                <w:color w:val="EBEBEB"/>
              </w:rPr>
              <w:t>}</w:t>
            </w:r>
            <w:r w:rsidRPr="00EA2730">
              <w:rPr>
                <w:rFonts w:ascii="Courier New" w:hAnsi="Courier New" w:cs="Courier New"/>
                <w:color w:val="EBEBEB"/>
              </w:rPr>
              <w:br/>
              <w:t xml:space="preserve">    </w:t>
            </w:r>
            <w:r w:rsidRPr="00EA2730">
              <w:rPr>
                <w:rFonts w:ascii="Courier New" w:hAnsi="Courier New" w:cs="Courier New"/>
                <w:color w:val="EBEBEB"/>
              </w:rPr>
              <w:br/>
              <w:t xml:space="preserve">    </w:t>
            </w:r>
            <w:proofErr w:type="spellStart"/>
            <w:r w:rsidRPr="00EA2730">
              <w:rPr>
                <w:rFonts w:ascii="Courier New" w:hAnsi="Courier New" w:cs="Courier New"/>
                <w:color w:val="ED864A"/>
              </w:rPr>
              <w:t>boolean</w:t>
            </w:r>
            <w:proofErr w:type="spellEnd"/>
            <w:r w:rsidRPr="00EA2730">
              <w:rPr>
                <w:rFonts w:ascii="Courier New" w:hAnsi="Courier New" w:cs="Courier New"/>
                <w:color w:val="ED864A"/>
              </w:rPr>
              <w:t xml:space="preserve"> </w:t>
            </w:r>
            <w:proofErr w:type="spellStart"/>
            <w:r w:rsidRPr="00EA2730">
              <w:rPr>
                <w:rFonts w:ascii="Courier New" w:hAnsi="Courier New" w:cs="Courier New"/>
                <w:color w:val="FFFFFF"/>
              </w:rPr>
              <w:t>tocaX</w:t>
            </w:r>
            <w:proofErr w:type="spellEnd"/>
            <w:r w:rsidRPr="00EA2730">
              <w:rPr>
                <w:rFonts w:ascii="Courier New" w:hAnsi="Courier New" w:cs="Courier New"/>
                <w:color w:val="FFFFFF"/>
              </w:rPr>
              <w:t xml:space="preserve"> </w:t>
            </w:r>
            <w:r w:rsidRPr="00EA2730">
              <w:rPr>
                <w:rFonts w:ascii="Courier New" w:hAnsi="Courier New" w:cs="Courier New"/>
                <w:color w:val="EBEBEB"/>
              </w:rPr>
              <w:t>= (r1x2 == r2x1 || r1x1 == r2x2)</w:t>
            </w:r>
            <w:r w:rsidRPr="00EA2730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EA2730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proofErr w:type="spellStart"/>
            <w:r w:rsidRPr="00EA2730">
              <w:rPr>
                <w:rFonts w:ascii="Courier New" w:hAnsi="Courier New" w:cs="Courier New"/>
                <w:color w:val="ED864A"/>
              </w:rPr>
              <w:t>boolean</w:t>
            </w:r>
            <w:proofErr w:type="spellEnd"/>
            <w:r w:rsidRPr="00EA2730">
              <w:rPr>
                <w:rFonts w:ascii="Courier New" w:hAnsi="Courier New" w:cs="Courier New"/>
                <w:color w:val="ED864A"/>
              </w:rPr>
              <w:t xml:space="preserve"> </w:t>
            </w:r>
            <w:proofErr w:type="spellStart"/>
            <w:r w:rsidRPr="00EA2730">
              <w:rPr>
                <w:rFonts w:ascii="Courier New" w:hAnsi="Courier New" w:cs="Courier New"/>
                <w:color w:val="FFFFFF"/>
              </w:rPr>
              <w:t>tocaY</w:t>
            </w:r>
            <w:proofErr w:type="spellEnd"/>
            <w:r w:rsidRPr="00EA2730">
              <w:rPr>
                <w:rFonts w:ascii="Courier New" w:hAnsi="Courier New" w:cs="Courier New"/>
                <w:color w:val="FFFFFF"/>
              </w:rPr>
              <w:t xml:space="preserve"> </w:t>
            </w:r>
            <w:r w:rsidRPr="00EA2730">
              <w:rPr>
                <w:rFonts w:ascii="Courier New" w:hAnsi="Courier New" w:cs="Courier New"/>
                <w:color w:val="EBEBEB"/>
              </w:rPr>
              <w:t>= (r1y2 == r2y1 || r1y1 == r2y2)</w:t>
            </w:r>
            <w:r w:rsidRPr="00EA2730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EA2730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EA2730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EA2730">
              <w:rPr>
                <w:rFonts w:ascii="Courier New" w:hAnsi="Courier New" w:cs="Courier New"/>
                <w:color w:val="ED864A"/>
              </w:rPr>
              <w:t xml:space="preserve">return </w:t>
            </w:r>
            <w:r w:rsidRPr="00EA2730">
              <w:rPr>
                <w:rFonts w:ascii="Courier New" w:hAnsi="Courier New" w:cs="Courier New"/>
                <w:color w:val="EBEBEB"/>
              </w:rPr>
              <w:t>(</w:t>
            </w:r>
            <w:proofErr w:type="spellStart"/>
            <w:r w:rsidRPr="00EA2730">
              <w:rPr>
                <w:rFonts w:ascii="Courier New" w:hAnsi="Courier New" w:cs="Courier New"/>
                <w:color w:val="FFFFFF"/>
              </w:rPr>
              <w:t>tocaX</w:t>
            </w:r>
            <w:proofErr w:type="spellEnd"/>
            <w:r w:rsidRPr="00EA2730">
              <w:rPr>
                <w:rFonts w:ascii="Courier New" w:hAnsi="Courier New" w:cs="Courier New"/>
                <w:color w:val="FFFFFF"/>
              </w:rPr>
              <w:t xml:space="preserve"> </w:t>
            </w:r>
            <w:r w:rsidRPr="00EA2730">
              <w:rPr>
                <w:rFonts w:ascii="Courier New" w:hAnsi="Courier New" w:cs="Courier New"/>
                <w:color w:val="EBEBEB"/>
              </w:rPr>
              <w:t>&amp;&amp; (r1y2 &gt;= r2y1 &amp;&amp; r1y1 &lt;= r2y2)) ||</w:t>
            </w:r>
            <w:r w:rsidRPr="00EA2730">
              <w:rPr>
                <w:rFonts w:ascii="Courier New" w:hAnsi="Courier New" w:cs="Courier New"/>
                <w:color w:val="EBEBEB"/>
              </w:rPr>
              <w:br/>
              <w:t xml:space="preserve">            (</w:t>
            </w:r>
            <w:proofErr w:type="spellStart"/>
            <w:r w:rsidRPr="00EA2730">
              <w:rPr>
                <w:rFonts w:ascii="Courier New" w:hAnsi="Courier New" w:cs="Courier New"/>
                <w:color w:val="FFFFFF"/>
              </w:rPr>
              <w:t>tocaY</w:t>
            </w:r>
            <w:proofErr w:type="spellEnd"/>
            <w:r w:rsidRPr="00EA2730">
              <w:rPr>
                <w:rFonts w:ascii="Courier New" w:hAnsi="Courier New" w:cs="Courier New"/>
                <w:color w:val="FFFFFF"/>
              </w:rPr>
              <w:t xml:space="preserve"> </w:t>
            </w:r>
            <w:r w:rsidRPr="00EA2730">
              <w:rPr>
                <w:rFonts w:ascii="Courier New" w:hAnsi="Courier New" w:cs="Courier New"/>
                <w:color w:val="EBEBEB"/>
              </w:rPr>
              <w:t>&amp;&amp; (r1x2 &gt;= r2x1 &amp;&amp; r1x1 &lt;= r2x2))</w:t>
            </w:r>
            <w:r w:rsidRPr="00EA2730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EA2730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EA2730">
              <w:rPr>
                <w:rFonts w:ascii="Courier New" w:hAnsi="Courier New" w:cs="Courier New"/>
                <w:color w:val="EBEBEB"/>
              </w:rPr>
              <w:t>}</w:t>
            </w:r>
          </w:p>
        </w:tc>
      </w:tr>
    </w:tbl>
    <w:p w14:paraId="15461DEB" w14:textId="0CE1CD66" w:rsidR="006523CC" w:rsidRPr="006523CC" w:rsidRDefault="006523CC" w:rsidP="003669BF">
      <w:pPr>
        <w:rPr>
          <w:lang w:val="es-PE"/>
        </w:rPr>
      </w:pPr>
      <w:r>
        <w:rPr>
          <w:lang w:val="es-PE"/>
        </w:rPr>
        <w:t xml:space="preserve">La lógica manejada aquí son comprobaciones de si algún punto cardinal es equivalente a otro, o si están en el mismo eje </w:t>
      </w:r>
      <w:r>
        <w:rPr>
          <w:b/>
          <w:bCs/>
          <w:lang w:val="es-PE"/>
        </w:rPr>
        <w:t xml:space="preserve">X </w:t>
      </w:r>
      <w:r w:rsidRPr="006523CC">
        <w:rPr>
          <w:lang w:val="es-PE"/>
        </w:rPr>
        <w:t>o</w:t>
      </w:r>
      <w:r>
        <w:rPr>
          <w:b/>
          <w:bCs/>
          <w:lang w:val="es-PE"/>
        </w:rPr>
        <w:t xml:space="preserve"> Y</w:t>
      </w:r>
      <w:r>
        <w:rPr>
          <w:lang w:val="es-PE"/>
        </w:rPr>
        <w:t>.</w:t>
      </w:r>
    </w:p>
    <w:p w14:paraId="268FE46F" w14:textId="1C106F11" w:rsidR="009E5DD7" w:rsidRDefault="002369F4" w:rsidP="003669BF">
      <w:pPr>
        <w:rPr>
          <w:lang w:val="es-PE"/>
        </w:rPr>
      </w:pPr>
      <w:r>
        <w:rPr>
          <w:lang w:val="es-PE"/>
        </w:rPr>
        <w:t xml:space="preserve">Adicionalmente, se le agrega una comprobación de mayor menor para saber si están </w:t>
      </w:r>
      <w:r w:rsidR="00077DCA">
        <w:rPr>
          <w:lang w:val="es-PE"/>
        </w:rPr>
        <w:t>tocándose.</w:t>
      </w:r>
    </w:p>
    <w:p w14:paraId="792E4AF3" w14:textId="77777777" w:rsidR="0057492D" w:rsidRDefault="0057492D" w:rsidP="003669BF">
      <w:pPr>
        <w:rPr>
          <w:lang w:val="es-PE"/>
        </w:rPr>
      </w:pPr>
    </w:p>
    <w:p w14:paraId="55EC08EB" w14:textId="783E2F0C" w:rsidR="0057492D" w:rsidRPr="0057492D" w:rsidRDefault="00F514DC" w:rsidP="003669BF">
      <w:pPr>
        <w:rPr>
          <w:b/>
          <w:bCs/>
          <w:lang w:val="es-PE"/>
        </w:rPr>
      </w:pPr>
      <w:r>
        <w:rPr>
          <w:b/>
          <w:bCs/>
          <w:lang w:val="es-PE"/>
        </w:rPr>
        <w:t xml:space="preserve">4.3.4 </w:t>
      </w:r>
      <w:r w:rsidR="0057492D" w:rsidRPr="0057492D">
        <w:rPr>
          <w:b/>
          <w:bCs/>
          <w:lang w:val="es-PE"/>
        </w:rPr>
        <w:t>ES_DISJUNTO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57492D" w:rsidRPr="000F3239" w14:paraId="05C4C386" w14:textId="77777777" w:rsidTr="0057492D">
        <w:tc>
          <w:tcPr>
            <w:tcW w:w="9487" w:type="dxa"/>
          </w:tcPr>
          <w:p w14:paraId="69448C3C" w14:textId="17F4CE20" w:rsidR="0057492D" w:rsidRPr="0057492D" w:rsidRDefault="0057492D" w:rsidP="0057492D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  <w:lang w:val="es-PE"/>
              </w:rPr>
            </w:pPr>
            <w:proofErr w:type="spellStart"/>
            <w:r w:rsidRPr="0057492D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57492D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57492D">
              <w:rPr>
                <w:rFonts w:ascii="Courier New" w:hAnsi="Courier New" w:cs="Courier New"/>
                <w:color w:val="ED864A"/>
                <w:lang w:val="es-PE"/>
              </w:rPr>
              <w:t>static</w:t>
            </w:r>
            <w:proofErr w:type="spellEnd"/>
            <w:r w:rsidRPr="0057492D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57492D">
              <w:rPr>
                <w:rFonts w:ascii="Courier New" w:hAnsi="Courier New" w:cs="Courier New"/>
                <w:color w:val="ED864A"/>
                <w:lang w:val="es-PE"/>
              </w:rPr>
              <w:t>boolean</w:t>
            </w:r>
            <w:proofErr w:type="spellEnd"/>
            <w:r w:rsidRPr="0057492D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proofErr w:type="gramStart"/>
            <w:r w:rsidRPr="0057492D">
              <w:rPr>
                <w:rFonts w:ascii="Courier New" w:hAnsi="Courier New" w:cs="Courier New"/>
                <w:color w:val="FFCF40"/>
                <w:lang w:val="es-PE"/>
              </w:rPr>
              <w:t>esDisjunto</w:t>
            </w:r>
            <w:proofErr w:type="spellEnd"/>
            <w:r w:rsidRPr="0057492D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spellStart"/>
            <w:proofErr w:type="gramEnd"/>
            <w:r w:rsidRPr="0057492D">
              <w:rPr>
                <w:rFonts w:ascii="Courier New" w:hAnsi="Courier New" w:cs="Courier New"/>
                <w:color w:val="FFFFFF"/>
                <w:lang w:val="es-PE"/>
              </w:rPr>
              <w:t>Rectangulo</w:t>
            </w:r>
            <w:proofErr w:type="spellEnd"/>
            <w:r w:rsidRPr="0057492D">
              <w:rPr>
                <w:rFonts w:ascii="Courier New" w:hAnsi="Courier New" w:cs="Courier New"/>
                <w:color w:val="FFFFFF"/>
                <w:lang w:val="es-PE"/>
              </w:rPr>
              <w:t xml:space="preserve"> r1</w:t>
            </w:r>
            <w:r w:rsidRPr="0057492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57492D">
              <w:rPr>
                <w:rFonts w:ascii="Courier New" w:hAnsi="Courier New" w:cs="Courier New"/>
                <w:color w:val="FFFFFF"/>
                <w:lang w:val="es-PE"/>
              </w:rPr>
              <w:t>Rectangulo</w:t>
            </w:r>
            <w:proofErr w:type="spellEnd"/>
            <w:r w:rsidRPr="0057492D">
              <w:rPr>
                <w:rFonts w:ascii="Courier New" w:hAnsi="Courier New" w:cs="Courier New"/>
                <w:color w:val="FFFFFF"/>
                <w:lang w:val="es-PE"/>
              </w:rPr>
              <w:t xml:space="preserve"> r2</w:t>
            </w:r>
            <w:r w:rsidRPr="0057492D">
              <w:rPr>
                <w:rFonts w:ascii="Courier New" w:hAnsi="Courier New" w:cs="Courier New"/>
                <w:color w:val="EBEBEB"/>
                <w:lang w:val="es-PE"/>
              </w:rPr>
              <w:t>) {</w:t>
            </w:r>
            <w:r w:rsidRPr="0057492D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57492D">
              <w:rPr>
                <w:rFonts w:ascii="Courier New" w:hAnsi="Courier New" w:cs="Courier New"/>
                <w:color w:val="ED864A"/>
                <w:lang w:val="es-PE"/>
              </w:rPr>
              <w:t>return</w:t>
            </w:r>
            <w:proofErr w:type="spellEnd"/>
            <w:r w:rsidRPr="0057492D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57492D">
              <w:rPr>
                <w:rFonts w:ascii="Courier New" w:hAnsi="Courier New" w:cs="Courier New"/>
                <w:color w:val="EBEBEB"/>
                <w:lang w:val="es-PE"/>
              </w:rPr>
              <w:t>!(</w:t>
            </w:r>
            <w:proofErr w:type="spellStart"/>
            <w:r w:rsidRPr="0057492D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esSobrePos</w:t>
            </w:r>
            <w:proofErr w:type="spellEnd"/>
            <w:r w:rsidRPr="0057492D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57492D">
              <w:rPr>
                <w:rFonts w:ascii="Courier New" w:hAnsi="Courier New" w:cs="Courier New"/>
                <w:color w:val="FFFFFF"/>
                <w:lang w:val="es-PE"/>
              </w:rPr>
              <w:t>r1</w:t>
            </w:r>
            <w:r w:rsidRPr="0057492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57492D">
              <w:rPr>
                <w:rFonts w:ascii="Courier New" w:hAnsi="Courier New" w:cs="Courier New"/>
                <w:color w:val="FFFFFF"/>
                <w:lang w:val="es-PE"/>
              </w:rPr>
              <w:t>r2</w:t>
            </w:r>
            <w:r w:rsidRPr="0057492D">
              <w:rPr>
                <w:rFonts w:ascii="Courier New" w:hAnsi="Courier New" w:cs="Courier New"/>
                <w:color w:val="EBEBEB"/>
                <w:lang w:val="es-PE"/>
              </w:rPr>
              <w:t xml:space="preserve">) || </w:t>
            </w:r>
            <w:proofErr w:type="spellStart"/>
            <w:r w:rsidRPr="0057492D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esJunto</w:t>
            </w:r>
            <w:proofErr w:type="spellEnd"/>
            <w:r w:rsidRPr="0057492D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57492D">
              <w:rPr>
                <w:rFonts w:ascii="Courier New" w:hAnsi="Courier New" w:cs="Courier New"/>
                <w:color w:val="FFFFFF"/>
                <w:lang w:val="es-PE"/>
              </w:rPr>
              <w:t>r1</w:t>
            </w:r>
            <w:r w:rsidRPr="0057492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57492D">
              <w:rPr>
                <w:rFonts w:ascii="Courier New" w:hAnsi="Courier New" w:cs="Courier New"/>
                <w:color w:val="FFFFFF"/>
                <w:lang w:val="es-PE"/>
              </w:rPr>
              <w:t>r2</w:t>
            </w:r>
            <w:r w:rsidRPr="0057492D">
              <w:rPr>
                <w:rFonts w:ascii="Courier New" w:hAnsi="Courier New" w:cs="Courier New"/>
                <w:color w:val="EBEBEB"/>
                <w:lang w:val="es-PE"/>
              </w:rPr>
              <w:t>))</w:t>
            </w:r>
            <w:r w:rsidRPr="0057492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57492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57492D">
              <w:rPr>
                <w:rFonts w:ascii="Courier New" w:hAnsi="Courier New" w:cs="Courier New"/>
                <w:color w:val="EBEBEB"/>
                <w:lang w:val="es-PE"/>
              </w:rPr>
              <w:t>}</w:t>
            </w:r>
          </w:p>
        </w:tc>
      </w:tr>
    </w:tbl>
    <w:p w14:paraId="6B15368D" w14:textId="0AF1F2C5" w:rsidR="0057492D" w:rsidRDefault="0057492D" w:rsidP="003669BF">
      <w:pPr>
        <w:rPr>
          <w:lang w:val="es-PE"/>
        </w:rPr>
      </w:pPr>
      <w:r>
        <w:rPr>
          <w:lang w:val="es-PE"/>
        </w:rPr>
        <w:t xml:space="preserve">Para esta función, </w:t>
      </w:r>
      <w:r w:rsidR="00CD0280">
        <w:rPr>
          <w:lang w:val="es-PE"/>
        </w:rPr>
        <w:t>comprobamos que los casos anteriores sean falsos.</w:t>
      </w:r>
    </w:p>
    <w:p w14:paraId="773525CB" w14:textId="77777777" w:rsidR="0057492D" w:rsidRDefault="0057492D" w:rsidP="003669BF">
      <w:pPr>
        <w:rPr>
          <w:lang w:val="es-PE"/>
        </w:rPr>
      </w:pPr>
    </w:p>
    <w:p w14:paraId="5A4EDA55" w14:textId="18B29897" w:rsidR="0057492D" w:rsidRDefault="00183BD4" w:rsidP="003669BF">
      <w:pPr>
        <w:rPr>
          <w:b/>
          <w:bCs/>
          <w:lang w:val="es-PE"/>
        </w:rPr>
      </w:pPr>
      <w:r>
        <w:rPr>
          <w:b/>
          <w:bCs/>
          <w:lang w:val="es-PE"/>
        </w:rPr>
        <w:t xml:space="preserve">4.3.5 </w:t>
      </w:r>
      <w:r w:rsidR="00F17B2E">
        <w:rPr>
          <w:b/>
          <w:bCs/>
          <w:lang w:val="es-PE"/>
        </w:rPr>
        <w:t>MOSTRAR_R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5C773F" w:rsidRPr="000F3239" w14:paraId="7FFBBF58" w14:textId="77777777" w:rsidTr="005C773F">
        <w:tc>
          <w:tcPr>
            <w:tcW w:w="9487" w:type="dxa"/>
          </w:tcPr>
          <w:p w14:paraId="2EF173FF" w14:textId="07E304B5" w:rsidR="005C773F" w:rsidRPr="005C773F" w:rsidRDefault="005C773F" w:rsidP="005C773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  <w:lang w:val="es-PE"/>
              </w:rPr>
            </w:pPr>
            <w:proofErr w:type="spellStart"/>
            <w:r w:rsidRPr="005C773F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5C773F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5C773F">
              <w:rPr>
                <w:rFonts w:ascii="Courier New" w:hAnsi="Courier New" w:cs="Courier New"/>
                <w:color w:val="ED864A"/>
                <w:lang w:val="es-PE"/>
              </w:rPr>
              <w:t>static</w:t>
            </w:r>
            <w:proofErr w:type="spellEnd"/>
            <w:r w:rsidRPr="005C773F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5C773F">
              <w:rPr>
                <w:rFonts w:ascii="Courier New" w:hAnsi="Courier New" w:cs="Courier New"/>
                <w:color w:val="ED864A"/>
                <w:lang w:val="es-PE"/>
              </w:rPr>
              <w:t>void</w:t>
            </w:r>
            <w:proofErr w:type="spellEnd"/>
            <w:r w:rsidRPr="005C773F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5C773F">
              <w:rPr>
                <w:rFonts w:ascii="Courier New" w:hAnsi="Courier New" w:cs="Courier New"/>
                <w:color w:val="FFCF40"/>
                <w:lang w:val="es-PE"/>
              </w:rPr>
              <w:t>mostrarR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Rectangulo</w:t>
            </w:r>
            <w:proofErr w:type="spellEnd"/>
            <w:r w:rsidRPr="005C773F">
              <w:rPr>
                <w:rFonts w:ascii="Courier New" w:hAnsi="Courier New" w:cs="Courier New"/>
                <w:color w:val="FFFFFF"/>
                <w:lang w:val="es-PE"/>
              </w:rPr>
              <w:t xml:space="preserve"> re1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Rectangulo</w:t>
            </w:r>
            <w:proofErr w:type="spellEnd"/>
            <w:r w:rsidRPr="005C773F">
              <w:rPr>
                <w:rFonts w:ascii="Courier New" w:hAnsi="Courier New" w:cs="Courier New"/>
                <w:color w:val="FFFFFF"/>
                <w:lang w:val="es-PE"/>
              </w:rPr>
              <w:t xml:space="preserve"> re2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) {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Rectangulo</w:t>
            </w:r>
            <w:proofErr w:type="spellEnd"/>
            <w:r w:rsidRPr="005C773F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nre</w:t>
            </w:r>
            <w:proofErr w:type="spellEnd"/>
            <w:r w:rsidRPr="005C773F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5C773F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rectanguloSobre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5C773F">
              <w:rPr>
                <w:rFonts w:ascii="Courier New" w:hAnsi="Courier New" w:cs="Courier New"/>
                <w:color w:val="FFFFFF"/>
                <w:lang w:val="es-PE"/>
              </w:rPr>
              <w:t>re1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5C773F">
              <w:rPr>
                <w:rFonts w:ascii="Courier New" w:hAnsi="Courier New" w:cs="Courier New"/>
                <w:color w:val="FFFFFF"/>
                <w:lang w:val="es-PE"/>
              </w:rPr>
              <w:t>re2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System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5C773F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>out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.println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5C773F">
              <w:rPr>
                <w:rFonts w:ascii="Courier New" w:hAnsi="Courier New" w:cs="Courier New"/>
                <w:color w:val="54B33E"/>
                <w:lang w:val="es-PE"/>
              </w:rPr>
              <w:t>"</w:t>
            </w:r>
            <w:r w:rsidRPr="005C773F">
              <w:rPr>
                <w:rFonts w:ascii="Courier New" w:hAnsi="Courier New" w:cs="Courier New"/>
                <w:color w:val="ED864A"/>
                <w:lang w:val="es-PE"/>
              </w:rPr>
              <w:t>\</w:t>
            </w:r>
            <w:proofErr w:type="spellStart"/>
            <w:r w:rsidRPr="005C773F">
              <w:rPr>
                <w:rFonts w:ascii="Courier New" w:hAnsi="Courier New" w:cs="Courier New"/>
                <w:color w:val="ED864A"/>
                <w:lang w:val="es-PE"/>
              </w:rPr>
              <w:t>n</w:t>
            </w:r>
            <w:r w:rsidRPr="005C773F">
              <w:rPr>
                <w:rFonts w:ascii="Courier New" w:hAnsi="Courier New" w:cs="Courier New"/>
                <w:color w:val="54B33E"/>
                <w:lang w:val="es-PE"/>
              </w:rPr>
              <w:t>Rectángulo</w:t>
            </w:r>
            <w:proofErr w:type="spellEnd"/>
            <w:r w:rsidRPr="005C773F">
              <w:rPr>
                <w:rFonts w:ascii="Courier New" w:hAnsi="Courier New" w:cs="Courier New"/>
                <w:color w:val="54B33E"/>
                <w:lang w:val="es-PE"/>
              </w:rPr>
              <w:t xml:space="preserve"> 1: " 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5C773F">
              <w:rPr>
                <w:rFonts w:ascii="Courier New" w:hAnsi="Courier New" w:cs="Courier New"/>
                <w:color w:val="FFFFFF"/>
                <w:lang w:val="es-PE"/>
              </w:rPr>
              <w:t>re1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System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5C773F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>out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.println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5C773F">
              <w:rPr>
                <w:rFonts w:ascii="Courier New" w:hAnsi="Courier New" w:cs="Courier New"/>
                <w:color w:val="54B33E"/>
                <w:lang w:val="es-PE"/>
              </w:rPr>
              <w:t xml:space="preserve">"Rectángulo 2: " 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5C773F">
              <w:rPr>
                <w:rFonts w:ascii="Courier New" w:hAnsi="Courier New" w:cs="Courier New"/>
                <w:color w:val="FFFFFF"/>
                <w:lang w:val="es-PE"/>
              </w:rPr>
              <w:t>re2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System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5C773F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>out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.println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5C773F">
              <w:rPr>
                <w:rFonts w:ascii="Courier New" w:hAnsi="Courier New" w:cs="Courier New"/>
                <w:color w:val="54B33E"/>
                <w:lang w:val="es-PE"/>
              </w:rPr>
              <w:t>"Relación entre los rectángulos:"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5C773F">
              <w:rPr>
                <w:rFonts w:ascii="Courier New" w:hAnsi="Courier New" w:cs="Courier New"/>
                <w:color w:val="ED864A"/>
                <w:lang w:val="es-PE"/>
              </w:rPr>
              <w:t>boolean</w:t>
            </w:r>
            <w:proofErr w:type="spellEnd"/>
            <w:r w:rsidRPr="005C773F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esSobrePos</w:t>
            </w:r>
            <w:proofErr w:type="spellEnd"/>
            <w:r w:rsidRPr="005C773F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5C773F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esSobrePos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5C773F">
              <w:rPr>
                <w:rFonts w:ascii="Courier New" w:hAnsi="Courier New" w:cs="Courier New"/>
                <w:color w:val="FFFFFF"/>
                <w:lang w:val="es-PE"/>
              </w:rPr>
              <w:t>re1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5C773F">
              <w:rPr>
                <w:rFonts w:ascii="Courier New" w:hAnsi="Courier New" w:cs="Courier New"/>
                <w:color w:val="FFFFFF"/>
                <w:lang w:val="es-PE"/>
              </w:rPr>
              <w:t>re2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5C773F">
              <w:rPr>
                <w:rFonts w:ascii="Courier New" w:hAnsi="Courier New" w:cs="Courier New"/>
                <w:color w:val="ED864A"/>
                <w:lang w:val="es-PE"/>
              </w:rPr>
              <w:t>boolean</w:t>
            </w:r>
            <w:proofErr w:type="spellEnd"/>
            <w:r w:rsidRPr="005C773F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esJunto</w:t>
            </w:r>
            <w:proofErr w:type="spellEnd"/>
            <w:r w:rsidRPr="005C773F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5C773F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esJunto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5C773F">
              <w:rPr>
                <w:rFonts w:ascii="Courier New" w:hAnsi="Courier New" w:cs="Courier New"/>
                <w:color w:val="FFFFFF"/>
                <w:lang w:val="es-PE"/>
              </w:rPr>
              <w:t>re1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5C773F">
              <w:rPr>
                <w:rFonts w:ascii="Courier New" w:hAnsi="Courier New" w:cs="Courier New"/>
                <w:color w:val="FFFFFF"/>
                <w:lang w:val="es-PE"/>
              </w:rPr>
              <w:t>re2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System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5C773F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>out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.println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5C773F">
              <w:rPr>
                <w:rFonts w:ascii="Courier New" w:hAnsi="Courier New" w:cs="Courier New"/>
                <w:color w:val="54B33E"/>
                <w:lang w:val="es-PE"/>
              </w:rPr>
              <w:t>"</w:t>
            </w:r>
            <w:r w:rsidRPr="005C773F">
              <w:rPr>
                <w:rFonts w:ascii="Courier New" w:hAnsi="Courier New" w:cs="Courier New"/>
                <w:color w:val="ED864A"/>
                <w:lang w:val="es-PE"/>
              </w:rPr>
              <w:t>\</w:t>
            </w:r>
            <w:proofErr w:type="spellStart"/>
            <w:r w:rsidRPr="005C773F">
              <w:rPr>
                <w:rFonts w:ascii="Courier New" w:hAnsi="Courier New" w:cs="Courier New"/>
                <w:color w:val="ED864A"/>
                <w:lang w:val="es-PE"/>
              </w:rPr>
              <w:t>n</w:t>
            </w:r>
            <w:r w:rsidRPr="005C773F">
              <w:rPr>
                <w:rFonts w:ascii="Courier New" w:hAnsi="Courier New" w:cs="Courier New"/>
                <w:color w:val="54B33E"/>
                <w:lang w:val="es-PE"/>
              </w:rPr>
              <w:t>Están</w:t>
            </w:r>
            <w:proofErr w:type="spellEnd"/>
            <w:r w:rsidRPr="005C773F">
              <w:rPr>
                <w:rFonts w:ascii="Courier New" w:hAnsi="Courier New" w:cs="Courier New"/>
                <w:color w:val="54B33E"/>
                <w:lang w:val="es-PE"/>
              </w:rPr>
              <w:t xml:space="preserve"> sobrepuestos: " 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esSobrePos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System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5C773F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>out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.println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5C773F">
              <w:rPr>
                <w:rFonts w:ascii="Courier New" w:hAnsi="Courier New" w:cs="Courier New"/>
                <w:color w:val="54B33E"/>
                <w:lang w:val="es-PE"/>
              </w:rPr>
              <w:t>"</w:t>
            </w:r>
            <w:proofErr w:type="spellStart"/>
            <w:r w:rsidRPr="005C773F">
              <w:rPr>
                <w:rFonts w:ascii="Courier New" w:hAnsi="Courier New" w:cs="Courier New"/>
                <w:color w:val="54B33E"/>
                <w:lang w:val="es-PE"/>
              </w:rPr>
              <w:t>Estan</w:t>
            </w:r>
            <w:proofErr w:type="spellEnd"/>
            <w:r w:rsidRPr="005C773F">
              <w:rPr>
                <w:rFonts w:ascii="Courier New" w:hAnsi="Courier New" w:cs="Courier New"/>
                <w:color w:val="54B33E"/>
                <w:lang w:val="es-PE"/>
              </w:rPr>
              <w:t xml:space="preserve"> juntos (se tocan sin sobreponerse): " 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esJunto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System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5C773F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>out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.println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5C773F">
              <w:rPr>
                <w:rFonts w:ascii="Courier New" w:hAnsi="Courier New" w:cs="Courier New"/>
                <w:color w:val="54B33E"/>
                <w:lang w:val="es-PE"/>
              </w:rPr>
              <w:t xml:space="preserve">"Son disjuntos : " 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proofErr w:type="spellStart"/>
            <w:r w:rsidRPr="005C773F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esDisjunto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5C773F">
              <w:rPr>
                <w:rFonts w:ascii="Courier New" w:hAnsi="Courier New" w:cs="Courier New"/>
                <w:color w:val="FFFFFF"/>
                <w:lang w:val="es-PE"/>
              </w:rPr>
              <w:t>re1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5C773F">
              <w:rPr>
                <w:rFonts w:ascii="Courier New" w:hAnsi="Courier New" w:cs="Courier New"/>
                <w:color w:val="FFFFFF"/>
                <w:lang w:val="es-PE"/>
              </w:rPr>
              <w:t>re2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))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5C773F">
              <w:rPr>
                <w:rFonts w:ascii="Courier New" w:hAnsi="Courier New" w:cs="Courier New"/>
                <w:color w:val="ED864A"/>
                <w:lang w:val="es-PE"/>
              </w:rPr>
              <w:t>if</w:t>
            </w:r>
            <w:proofErr w:type="spellEnd"/>
            <w:r w:rsidRPr="005C773F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esSobrePos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) {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    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System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5C773F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>out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.println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5C773F">
              <w:rPr>
                <w:rFonts w:ascii="Courier New" w:hAnsi="Courier New" w:cs="Courier New"/>
                <w:color w:val="54B33E"/>
                <w:lang w:val="es-PE"/>
              </w:rPr>
              <w:t>"</w:t>
            </w:r>
            <w:r w:rsidRPr="005C773F">
              <w:rPr>
                <w:rFonts w:ascii="Courier New" w:hAnsi="Courier New" w:cs="Courier New"/>
                <w:color w:val="ED864A"/>
                <w:lang w:val="es-PE"/>
              </w:rPr>
              <w:t>\</w:t>
            </w:r>
            <w:proofErr w:type="spellStart"/>
            <w:r w:rsidRPr="005C773F">
              <w:rPr>
                <w:rFonts w:ascii="Courier New" w:hAnsi="Courier New" w:cs="Courier New"/>
                <w:color w:val="ED864A"/>
                <w:lang w:val="es-PE"/>
              </w:rPr>
              <w:t>n</w:t>
            </w:r>
            <w:r w:rsidRPr="005C773F">
              <w:rPr>
                <w:rFonts w:ascii="Courier New" w:hAnsi="Courier New" w:cs="Courier New"/>
                <w:color w:val="54B33E"/>
                <w:lang w:val="es-PE"/>
              </w:rPr>
              <w:t>El</w:t>
            </w:r>
            <w:proofErr w:type="spellEnd"/>
            <w:r w:rsidRPr="005C773F">
              <w:rPr>
                <w:rFonts w:ascii="Courier New" w:hAnsi="Courier New" w:cs="Courier New"/>
                <w:color w:val="54B33E"/>
                <w:lang w:val="es-PE"/>
              </w:rPr>
              <w:t xml:space="preserve"> rectángulo de intersección es: </w:t>
            </w:r>
            <w:r w:rsidRPr="005C773F">
              <w:rPr>
                <w:rFonts w:ascii="Courier New" w:hAnsi="Courier New" w:cs="Courier New"/>
                <w:color w:val="ED864A"/>
                <w:lang w:val="es-PE"/>
              </w:rPr>
              <w:t>\n</w:t>
            </w:r>
            <w:r w:rsidRPr="005C773F">
              <w:rPr>
                <w:rFonts w:ascii="Courier New" w:hAnsi="Courier New" w:cs="Courier New"/>
                <w:color w:val="54B33E"/>
                <w:lang w:val="es-PE"/>
              </w:rPr>
              <w:t xml:space="preserve">" 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nre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    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System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5C773F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>out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.println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5C773F">
              <w:rPr>
                <w:rFonts w:ascii="Courier New" w:hAnsi="Courier New" w:cs="Courier New"/>
                <w:color w:val="54B33E"/>
                <w:lang w:val="es-PE"/>
              </w:rPr>
              <w:t>"</w:t>
            </w:r>
            <w:r w:rsidRPr="005C773F">
              <w:rPr>
                <w:rFonts w:ascii="Courier New" w:hAnsi="Courier New" w:cs="Courier New"/>
                <w:color w:val="ED864A"/>
                <w:lang w:val="es-PE"/>
              </w:rPr>
              <w:t>\</w:t>
            </w:r>
            <w:proofErr w:type="spellStart"/>
            <w:r w:rsidRPr="005C773F">
              <w:rPr>
                <w:rFonts w:ascii="Courier New" w:hAnsi="Courier New" w:cs="Courier New"/>
                <w:color w:val="ED864A"/>
                <w:lang w:val="es-PE"/>
              </w:rPr>
              <w:t>n</w:t>
            </w:r>
            <w:r w:rsidRPr="005C773F">
              <w:rPr>
                <w:rFonts w:ascii="Courier New" w:hAnsi="Courier New" w:cs="Courier New"/>
                <w:color w:val="54B33E"/>
                <w:lang w:val="es-PE"/>
              </w:rPr>
              <w:t>El</w:t>
            </w:r>
            <w:proofErr w:type="spellEnd"/>
            <w:r w:rsidRPr="005C773F">
              <w:rPr>
                <w:rFonts w:ascii="Courier New" w:hAnsi="Courier New" w:cs="Courier New"/>
                <w:color w:val="54B33E"/>
                <w:lang w:val="es-PE"/>
              </w:rPr>
              <w:t xml:space="preserve"> área de la intersección es: </w:t>
            </w:r>
            <w:r w:rsidRPr="005C773F">
              <w:rPr>
                <w:rFonts w:ascii="Courier New" w:hAnsi="Courier New" w:cs="Courier New"/>
                <w:color w:val="ED864A"/>
                <w:lang w:val="es-PE"/>
              </w:rPr>
              <w:t>\n</w:t>
            </w:r>
            <w:r w:rsidRPr="005C773F">
              <w:rPr>
                <w:rFonts w:ascii="Courier New" w:hAnsi="Courier New" w:cs="Courier New"/>
                <w:color w:val="54B33E"/>
                <w:lang w:val="es-PE"/>
              </w:rPr>
              <w:t xml:space="preserve">" 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proofErr w:type="spellStart"/>
            <w:r w:rsidRPr="005C773F">
              <w:rPr>
                <w:rFonts w:ascii="Courier New" w:hAnsi="Courier New" w:cs="Courier New"/>
                <w:color w:val="FFFFFF"/>
                <w:lang w:val="es-PE"/>
              </w:rPr>
              <w:t>nre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.area</w:t>
            </w:r>
            <w:proofErr w:type="spellEnd"/>
            <w:r w:rsidRPr="005C773F">
              <w:rPr>
                <w:rFonts w:ascii="Courier New" w:hAnsi="Courier New" w:cs="Courier New"/>
                <w:color w:val="EBEBEB"/>
                <w:lang w:val="es-PE"/>
              </w:rPr>
              <w:t>())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5C773F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t>}</w:t>
            </w:r>
            <w:r w:rsidRPr="005C773F">
              <w:rPr>
                <w:rFonts w:ascii="Courier New" w:hAnsi="Courier New" w:cs="Courier New"/>
                <w:color w:val="EBEBEB"/>
                <w:lang w:val="es-PE"/>
              </w:rPr>
              <w:br/>
              <w:t>}</w:t>
            </w:r>
          </w:p>
        </w:tc>
      </w:tr>
    </w:tbl>
    <w:p w14:paraId="134A3855" w14:textId="765827B5" w:rsidR="00F17B2E" w:rsidRDefault="00F17B2E" w:rsidP="003669BF">
      <w:pPr>
        <w:rPr>
          <w:lang w:val="es-PE"/>
        </w:rPr>
      </w:pPr>
      <w:r>
        <w:rPr>
          <w:lang w:val="es-PE"/>
        </w:rPr>
        <w:t>La función</w:t>
      </w:r>
      <w:r w:rsidR="00764A04">
        <w:rPr>
          <w:lang w:val="es-PE"/>
        </w:rPr>
        <w:t xml:space="preserve"> de este método es imprimir los diferentes casos de uso, como también los rectángulos que se están utilizando.</w:t>
      </w:r>
    </w:p>
    <w:p w14:paraId="4807ED97" w14:textId="77777777" w:rsidR="00206821" w:rsidRDefault="00206821" w:rsidP="003669BF">
      <w:pPr>
        <w:rPr>
          <w:lang w:val="es-PE"/>
        </w:rPr>
      </w:pPr>
    </w:p>
    <w:p w14:paraId="292FA520" w14:textId="77777777" w:rsidR="004339E9" w:rsidRDefault="004339E9" w:rsidP="003669BF">
      <w:pPr>
        <w:rPr>
          <w:lang w:val="es-PE"/>
        </w:rPr>
      </w:pPr>
    </w:p>
    <w:p w14:paraId="7924A521" w14:textId="5A487FEB" w:rsidR="00206821" w:rsidRDefault="00EF7241" w:rsidP="003669BF">
      <w:pPr>
        <w:rPr>
          <w:b/>
          <w:bCs/>
          <w:lang w:val="es-PE"/>
        </w:rPr>
      </w:pPr>
      <w:r>
        <w:rPr>
          <w:b/>
          <w:bCs/>
          <w:lang w:val="es-PE"/>
        </w:rPr>
        <w:lastRenderedPageBreak/>
        <w:t xml:space="preserve">4.3.6 </w:t>
      </w:r>
      <w:r w:rsidR="00D3687A" w:rsidRPr="00D3687A">
        <w:rPr>
          <w:b/>
          <w:bCs/>
          <w:lang w:val="es-PE"/>
        </w:rPr>
        <w:t>RECTANGULO_SOBRE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732B67" w:rsidRPr="000F3239" w14:paraId="0A3B59FA" w14:textId="77777777" w:rsidTr="00732B67">
        <w:tc>
          <w:tcPr>
            <w:tcW w:w="9487" w:type="dxa"/>
          </w:tcPr>
          <w:p w14:paraId="0B4C53E6" w14:textId="47CA6AC6" w:rsidR="00732B67" w:rsidRPr="0032117A" w:rsidRDefault="0032117A" w:rsidP="0032117A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  <w:lang w:val="es-PE"/>
              </w:rPr>
            </w:pPr>
            <w:proofErr w:type="spellStart"/>
            <w:r w:rsidRPr="0032117A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32117A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2117A">
              <w:rPr>
                <w:rFonts w:ascii="Courier New" w:hAnsi="Courier New" w:cs="Courier New"/>
                <w:color w:val="ED864A"/>
                <w:lang w:val="es-PE"/>
              </w:rPr>
              <w:t>static</w:t>
            </w:r>
            <w:proofErr w:type="spellEnd"/>
            <w:r w:rsidRPr="0032117A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2117A">
              <w:rPr>
                <w:rFonts w:ascii="Courier New" w:hAnsi="Courier New" w:cs="Courier New"/>
                <w:color w:val="FFFFFF"/>
                <w:lang w:val="es-PE"/>
              </w:rPr>
              <w:t>Rectangulo</w:t>
            </w:r>
            <w:proofErr w:type="spellEnd"/>
            <w:r w:rsidRPr="0032117A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proofErr w:type="spellStart"/>
            <w:r w:rsidRPr="0032117A">
              <w:rPr>
                <w:rFonts w:ascii="Courier New" w:hAnsi="Courier New" w:cs="Courier New"/>
                <w:color w:val="FFCF40"/>
                <w:lang w:val="es-PE"/>
              </w:rPr>
              <w:t>rectanguloSobre</w:t>
            </w:r>
            <w:proofErr w:type="spellEnd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spellStart"/>
            <w:r w:rsidRPr="0032117A">
              <w:rPr>
                <w:rFonts w:ascii="Courier New" w:hAnsi="Courier New" w:cs="Courier New"/>
                <w:color w:val="FFFFFF"/>
                <w:lang w:val="es-PE"/>
              </w:rPr>
              <w:t>Rectangulo</w:t>
            </w:r>
            <w:proofErr w:type="spellEnd"/>
            <w:r w:rsidRPr="0032117A">
              <w:rPr>
                <w:rFonts w:ascii="Courier New" w:hAnsi="Courier New" w:cs="Courier New"/>
                <w:color w:val="FFFFFF"/>
                <w:lang w:val="es-PE"/>
              </w:rPr>
              <w:t xml:space="preserve"> r1</w:t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32117A">
              <w:rPr>
                <w:rFonts w:ascii="Courier New" w:hAnsi="Courier New" w:cs="Courier New"/>
                <w:color w:val="FFFFFF"/>
                <w:lang w:val="es-PE"/>
              </w:rPr>
              <w:t>Rectangulo</w:t>
            </w:r>
            <w:proofErr w:type="spellEnd"/>
            <w:r w:rsidRPr="0032117A">
              <w:rPr>
                <w:rFonts w:ascii="Courier New" w:hAnsi="Courier New" w:cs="Courier New"/>
                <w:color w:val="FFFFFF"/>
                <w:lang w:val="es-PE"/>
              </w:rPr>
              <w:t xml:space="preserve"> r2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>) {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32117A">
              <w:rPr>
                <w:rFonts w:ascii="Courier New" w:hAnsi="Courier New" w:cs="Courier New"/>
                <w:color w:val="ED864A"/>
                <w:lang w:val="es-PE"/>
              </w:rPr>
              <w:t>double</w:t>
            </w:r>
            <w:proofErr w:type="spellEnd"/>
            <w:r w:rsidRPr="0032117A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2117A">
              <w:rPr>
                <w:rFonts w:ascii="Courier New" w:hAnsi="Courier New" w:cs="Courier New"/>
                <w:color w:val="FFFFFF"/>
                <w:lang w:val="es-PE"/>
              </w:rPr>
              <w:t>interseccionXMin</w:t>
            </w:r>
            <w:proofErr w:type="spellEnd"/>
            <w:r w:rsidRPr="0032117A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32117A">
              <w:rPr>
                <w:rFonts w:ascii="Courier New" w:hAnsi="Courier New" w:cs="Courier New"/>
                <w:color w:val="FFFFFF"/>
                <w:lang w:val="es-PE"/>
              </w:rPr>
              <w:t>Math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32117A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max</w:t>
            </w:r>
            <w:proofErr w:type="spellEnd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32117A">
              <w:rPr>
                <w:rFonts w:ascii="Courier New" w:hAnsi="Courier New" w:cs="Courier New"/>
                <w:color w:val="FFFFFF"/>
                <w:lang w:val="es-PE"/>
              </w:rPr>
              <w:t>r1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>.getEsquina1().</w:t>
            </w:r>
            <w:proofErr w:type="spellStart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getX</w:t>
            </w:r>
            <w:proofErr w:type="spellEnd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()</w:t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32117A">
              <w:rPr>
                <w:rFonts w:ascii="Courier New" w:hAnsi="Courier New" w:cs="Courier New"/>
                <w:color w:val="FFFFFF"/>
                <w:lang w:val="es-PE"/>
              </w:rPr>
              <w:t>r2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>.getEsquina1().</w:t>
            </w:r>
            <w:proofErr w:type="spellStart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getX</w:t>
            </w:r>
            <w:proofErr w:type="spellEnd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())</w:t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32117A">
              <w:rPr>
                <w:rFonts w:ascii="Courier New" w:hAnsi="Courier New" w:cs="Courier New"/>
                <w:color w:val="ED864A"/>
                <w:lang w:val="es-PE"/>
              </w:rPr>
              <w:t>double</w:t>
            </w:r>
            <w:proofErr w:type="spellEnd"/>
            <w:r w:rsidRPr="0032117A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2117A">
              <w:rPr>
                <w:rFonts w:ascii="Courier New" w:hAnsi="Courier New" w:cs="Courier New"/>
                <w:color w:val="FFFFFF"/>
                <w:lang w:val="es-PE"/>
              </w:rPr>
              <w:t>interseccionYMin</w:t>
            </w:r>
            <w:proofErr w:type="spellEnd"/>
            <w:r w:rsidRPr="0032117A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32117A">
              <w:rPr>
                <w:rFonts w:ascii="Courier New" w:hAnsi="Courier New" w:cs="Courier New"/>
                <w:color w:val="FFFFFF"/>
                <w:lang w:val="es-PE"/>
              </w:rPr>
              <w:t>Math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32117A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max</w:t>
            </w:r>
            <w:proofErr w:type="spellEnd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32117A">
              <w:rPr>
                <w:rFonts w:ascii="Courier New" w:hAnsi="Courier New" w:cs="Courier New"/>
                <w:color w:val="FFFFFF"/>
                <w:lang w:val="es-PE"/>
              </w:rPr>
              <w:t>r1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>.getEsquina1().</w:t>
            </w:r>
            <w:proofErr w:type="spellStart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getY</w:t>
            </w:r>
            <w:proofErr w:type="spellEnd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()</w:t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32117A">
              <w:rPr>
                <w:rFonts w:ascii="Courier New" w:hAnsi="Courier New" w:cs="Courier New"/>
                <w:color w:val="FFFFFF"/>
                <w:lang w:val="es-PE"/>
              </w:rPr>
              <w:t>r2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>.getEsquina1().</w:t>
            </w:r>
            <w:proofErr w:type="spellStart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getY</w:t>
            </w:r>
            <w:proofErr w:type="spellEnd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())</w:t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32117A">
              <w:rPr>
                <w:rFonts w:ascii="Courier New" w:hAnsi="Courier New" w:cs="Courier New"/>
                <w:color w:val="ED864A"/>
                <w:lang w:val="es-PE"/>
              </w:rPr>
              <w:t>double</w:t>
            </w:r>
            <w:proofErr w:type="spellEnd"/>
            <w:r w:rsidRPr="0032117A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2117A">
              <w:rPr>
                <w:rFonts w:ascii="Courier New" w:hAnsi="Courier New" w:cs="Courier New"/>
                <w:color w:val="FFFFFF"/>
                <w:lang w:val="es-PE"/>
              </w:rPr>
              <w:t>interseccionXMax</w:t>
            </w:r>
            <w:proofErr w:type="spellEnd"/>
            <w:r w:rsidRPr="0032117A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32117A">
              <w:rPr>
                <w:rFonts w:ascii="Courier New" w:hAnsi="Courier New" w:cs="Courier New"/>
                <w:color w:val="FFFFFF"/>
                <w:lang w:val="es-PE"/>
              </w:rPr>
              <w:t>Math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32117A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min</w:t>
            </w:r>
            <w:proofErr w:type="spellEnd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32117A">
              <w:rPr>
                <w:rFonts w:ascii="Courier New" w:hAnsi="Courier New" w:cs="Courier New"/>
                <w:color w:val="FFFFFF"/>
                <w:lang w:val="es-PE"/>
              </w:rPr>
              <w:t>r1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>.getEsquina2().</w:t>
            </w:r>
            <w:proofErr w:type="spellStart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getX</w:t>
            </w:r>
            <w:proofErr w:type="spellEnd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()</w:t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32117A">
              <w:rPr>
                <w:rFonts w:ascii="Courier New" w:hAnsi="Courier New" w:cs="Courier New"/>
                <w:color w:val="FFFFFF"/>
                <w:lang w:val="es-PE"/>
              </w:rPr>
              <w:t>r2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>.getEsquina2().</w:t>
            </w:r>
            <w:proofErr w:type="spellStart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getX</w:t>
            </w:r>
            <w:proofErr w:type="spellEnd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())</w:t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32117A">
              <w:rPr>
                <w:rFonts w:ascii="Courier New" w:hAnsi="Courier New" w:cs="Courier New"/>
                <w:color w:val="ED864A"/>
                <w:lang w:val="es-PE"/>
              </w:rPr>
              <w:t>double</w:t>
            </w:r>
            <w:proofErr w:type="spellEnd"/>
            <w:r w:rsidRPr="0032117A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2117A">
              <w:rPr>
                <w:rFonts w:ascii="Courier New" w:hAnsi="Courier New" w:cs="Courier New"/>
                <w:color w:val="FFFFFF"/>
                <w:lang w:val="es-PE"/>
              </w:rPr>
              <w:t>interseccionYMax</w:t>
            </w:r>
            <w:proofErr w:type="spellEnd"/>
            <w:r w:rsidRPr="0032117A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32117A">
              <w:rPr>
                <w:rFonts w:ascii="Courier New" w:hAnsi="Courier New" w:cs="Courier New"/>
                <w:color w:val="FFFFFF"/>
                <w:lang w:val="es-PE"/>
              </w:rPr>
              <w:t>Math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32117A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min</w:t>
            </w:r>
            <w:proofErr w:type="spellEnd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32117A">
              <w:rPr>
                <w:rFonts w:ascii="Courier New" w:hAnsi="Courier New" w:cs="Courier New"/>
                <w:color w:val="FFFFFF"/>
                <w:lang w:val="es-PE"/>
              </w:rPr>
              <w:t>r1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>.getEsquina2().</w:t>
            </w:r>
            <w:proofErr w:type="spellStart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getY</w:t>
            </w:r>
            <w:proofErr w:type="spellEnd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()</w:t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32117A">
              <w:rPr>
                <w:rFonts w:ascii="Courier New" w:hAnsi="Courier New" w:cs="Courier New"/>
                <w:color w:val="FFFFFF"/>
                <w:lang w:val="es-PE"/>
              </w:rPr>
              <w:t>r2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>.getEsquina2().</w:t>
            </w:r>
            <w:proofErr w:type="spellStart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getY</w:t>
            </w:r>
            <w:proofErr w:type="spellEnd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())</w:t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32117A">
              <w:rPr>
                <w:rFonts w:ascii="Courier New" w:hAnsi="Courier New" w:cs="Courier New"/>
                <w:color w:val="ED864A"/>
                <w:lang w:val="es-PE"/>
              </w:rPr>
              <w:t>return</w:t>
            </w:r>
            <w:proofErr w:type="spellEnd"/>
            <w:r w:rsidRPr="0032117A">
              <w:rPr>
                <w:rFonts w:ascii="Courier New" w:hAnsi="Courier New" w:cs="Courier New"/>
                <w:color w:val="ED864A"/>
                <w:lang w:val="es-PE"/>
              </w:rPr>
              <w:t xml:space="preserve"> new </w:t>
            </w:r>
            <w:proofErr w:type="spellStart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Rectangulo</w:t>
            </w:r>
            <w:proofErr w:type="spellEnd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        </w:t>
            </w:r>
            <w:r w:rsidRPr="0032117A">
              <w:rPr>
                <w:rFonts w:ascii="Courier New" w:hAnsi="Courier New" w:cs="Courier New"/>
                <w:color w:val="ED864A"/>
                <w:lang w:val="es-PE"/>
              </w:rPr>
              <w:t xml:space="preserve">new 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>Coordenada(</w:t>
            </w:r>
            <w:proofErr w:type="spellStart"/>
            <w:r w:rsidRPr="0032117A">
              <w:rPr>
                <w:rFonts w:ascii="Courier New" w:hAnsi="Courier New" w:cs="Courier New"/>
                <w:color w:val="FFFFFF"/>
                <w:lang w:val="es-PE"/>
              </w:rPr>
              <w:t>interseccionXMin</w:t>
            </w:r>
            <w:proofErr w:type="spellEnd"/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32117A">
              <w:rPr>
                <w:rFonts w:ascii="Courier New" w:hAnsi="Courier New" w:cs="Courier New"/>
                <w:color w:val="FFFFFF"/>
                <w:lang w:val="es-PE"/>
              </w:rPr>
              <w:t>interseccionYMin</w:t>
            </w:r>
            <w:proofErr w:type="spellEnd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,</w:t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        </w:t>
            </w:r>
            <w:r w:rsidRPr="0032117A">
              <w:rPr>
                <w:rFonts w:ascii="Courier New" w:hAnsi="Courier New" w:cs="Courier New"/>
                <w:color w:val="ED864A"/>
                <w:lang w:val="es-PE"/>
              </w:rPr>
              <w:t xml:space="preserve">new 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>Coordenada(</w:t>
            </w:r>
            <w:proofErr w:type="spellStart"/>
            <w:r w:rsidRPr="0032117A">
              <w:rPr>
                <w:rFonts w:ascii="Courier New" w:hAnsi="Courier New" w:cs="Courier New"/>
                <w:color w:val="FFFFFF"/>
                <w:lang w:val="es-PE"/>
              </w:rPr>
              <w:t>interseccionXMax</w:t>
            </w:r>
            <w:proofErr w:type="spellEnd"/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32117A">
              <w:rPr>
                <w:rFonts w:ascii="Courier New" w:hAnsi="Courier New" w:cs="Courier New"/>
                <w:color w:val="FFFFFF"/>
                <w:lang w:val="es-PE"/>
              </w:rPr>
              <w:t>interseccionYMax</w:t>
            </w:r>
            <w:proofErr w:type="spellEnd"/>
            <w:r w:rsidRPr="0032117A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)</w:t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32117A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32117A">
              <w:rPr>
                <w:rFonts w:ascii="Courier New" w:hAnsi="Courier New" w:cs="Courier New"/>
                <w:color w:val="EBEBEB"/>
                <w:lang w:val="es-PE"/>
              </w:rPr>
              <w:t>}</w:t>
            </w:r>
          </w:p>
        </w:tc>
      </w:tr>
    </w:tbl>
    <w:p w14:paraId="09795DC4" w14:textId="238A98A4" w:rsidR="0057492D" w:rsidRDefault="008F00B5" w:rsidP="003669BF">
      <w:pPr>
        <w:rPr>
          <w:lang w:val="es-PE"/>
        </w:rPr>
      </w:pPr>
      <w:r>
        <w:rPr>
          <w:lang w:val="es-PE"/>
        </w:rPr>
        <w:t xml:space="preserve">Este método retorna el nuevo rectángulo creado </w:t>
      </w:r>
      <w:r w:rsidR="00616A39">
        <w:rPr>
          <w:lang w:val="es-PE"/>
        </w:rPr>
        <w:t xml:space="preserve">cuando 2 </w:t>
      </w:r>
      <w:proofErr w:type="spellStart"/>
      <w:r w:rsidR="00616A39">
        <w:rPr>
          <w:lang w:val="es-PE"/>
        </w:rPr>
        <w:t>rectangulos</w:t>
      </w:r>
      <w:proofErr w:type="spellEnd"/>
      <w:r w:rsidR="00616A39">
        <w:rPr>
          <w:lang w:val="es-PE"/>
        </w:rPr>
        <w:t xml:space="preserve"> están cumpliendo con la función </w:t>
      </w:r>
      <w:proofErr w:type="spellStart"/>
      <w:r w:rsidR="00616A39">
        <w:rPr>
          <w:lang w:val="es-PE"/>
        </w:rPr>
        <w:t>EsSobrePos</w:t>
      </w:r>
      <w:proofErr w:type="spellEnd"/>
      <w:r w:rsidR="00616A39">
        <w:rPr>
          <w:lang w:val="es-PE"/>
        </w:rPr>
        <w:t>.</w:t>
      </w:r>
      <w:r w:rsidR="000D0F0A">
        <w:rPr>
          <w:lang w:val="es-PE"/>
        </w:rPr>
        <w:t xml:space="preserve"> Aquí </w:t>
      </w:r>
      <w:proofErr w:type="spellStart"/>
      <w:r w:rsidR="000D0F0A">
        <w:rPr>
          <w:lang w:val="es-PE"/>
        </w:rPr>
        <w:t>aplicmaos</w:t>
      </w:r>
      <w:proofErr w:type="spellEnd"/>
      <w:r w:rsidR="000D0F0A">
        <w:rPr>
          <w:lang w:val="es-PE"/>
        </w:rPr>
        <w:t xml:space="preserve"> algunas </w:t>
      </w:r>
      <w:proofErr w:type="spellStart"/>
      <w:r w:rsidR="000D0F0A">
        <w:rPr>
          <w:lang w:val="es-PE"/>
        </w:rPr>
        <w:t>condiconales</w:t>
      </w:r>
      <w:proofErr w:type="spellEnd"/>
      <w:r w:rsidR="000D0F0A">
        <w:rPr>
          <w:lang w:val="es-PE"/>
        </w:rPr>
        <w:t xml:space="preserve"> simples para comprobar los casos.</w:t>
      </w:r>
    </w:p>
    <w:p w14:paraId="250B9404" w14:textId="77777777" w:rsidR="0057492D" w:rsidRPr="00B86688" w:rsidRDefault="0057492D" w:rsidP="003669BF">
      <w:pPr>
        <w:rPr>
          <w:lang w:val="es-PE"/>
        </w:rPr>
      </w:pPr>
    </w:p>
    <w:p w14:paraId="49FC1EC6" w14:textId="1305F688" w:rsidR="00F602E0" w:rsidRDefault="009D350E" w:rsidP="00F602E0">
      <w:pPr>
        <w:pStyle w:val="Ttulo2"/>
        <w:rPr>
          <w:lang w:val="es-PE"/>
        </w:rPr>
      </w:pPr>
      <w:bookmarkStart w:id="16" w:name="_Toc193044695"/>
      <w:r>
        <w:rPr>
          <w:lang w:val="es-PE"/>
        </w:rPr>
        <w:t>Contenedor de los Rectángulos</w:t>
      </w:r>
      <w:bookmarkEnd w:id="16"/>
    </w:p>
    <w:p w14:paraId="50FC2277" w14:textId="5FFF514E" w:rsidR="00A52AD4" w:rsidRDefault="00EF7241" w:rsidP="00A52AD4">
      <w:pPr>
        <w:rPr>
          <w:b/>
          <w:bCs/>
          <w:lang w:val="es-PE"/>
        </w:rPr>
      </w:pPr>
      <w:r>
        <w:rPr>
          <w:b/>
          <w:bCs/>
          <w:lang w:val="es-PE"/>
        </w:rPr>
        <w:t>4.</w:t>
      </w:r>
      <w:r w:rsidR="008B4AE9">
        <w:rPr>
          <w:b/>
          <w:bCs/>
          <w:lang w:val="es-PE"/>
        </w:rPr>
        <w:t xml:space="preserve">4.1 </w:t>
      </w:r>
      <w:r w:rsidR="002D6B80">
        <w:rPr>
          <w:b/>
          <w:bCs/>
          <w:lang w:val="es-PE"/>
        </w:rPr>
        <w:t>VARIABLES</w:t>
      </w:r>
      <w:r w:rsidR="00D859C5">
        <w:rPr>
          <w:b/>
          <w:bCs/>
          <w:lang w:val="es-PE"/>
        </w:rPr>
        <w:t xml:space="preserve"> - CONSTRUCTOR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D859C5" w:rsidRPr="00D859C5" w14:paraId="6940614A" w14:textId="77777777" w:rsidTr="00D859C5">
        <w:tc>
          <w:tcPr>
            <w:tcW w:w="9487" w:type="dxa"/>
          </w:tcPr>
          <w:p w14:paraId="22426C45" w14:textId="12BB5580" w:rsidR="00D859C5" w:rsidRPr="00D859C5" w:rsidRDefault="00D859C5" w:rsidP="00D859C5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</w:rPr>
            </w:pPr>
            <w:r w:rsidRPr="00D859C5">
              <w:rPr>
                <w:rFonts w:ascii="Courier New" w:hAnsi="Courier New" w:cs="Courier New"/>
                <w:color w:val="ED864A"/>
              </w:rPr>
              <w:t xml:space="preserve">public class </w:t>
            </w:r>
            <w:proofErr w:type="spellStart"/>
            <w:r w:rsidRPr="00D859C5">
              <w:rPr>
                <w:rFonts w:ascii="Courier New" w:hAnsi="Courier New" w:cs="Courier New"/>
                <w:color w:val="FFFFFF"/>
              </w:rPr>
              <w:t>ContainerRect</w:t>
            </w:r>
            <w:proofErr w:type="spellEnd"/>
            <w:r w:rsidRPr="00D859C5">
              <w:rPr>
                <w:rFonts w:ascii="Courier New" w:hAnsi="Courier New" w:cs="Courier New"/>
                <w:color w:val="FFFFFF"/>
              </w:rPr>
              <w:t xml:space="preserve"> </w:t>
            </w:r>
            <w:r w:rsidRPr="00D859C5">
              <w:rPr>
                <w:rFonts w:ascii="Courier New" w:hAnsi="Courier New" w:cs="Courier New"/>
                <w:color w:val="EBEBEB"/>
              </w:rPr>
              <w:t>{</w:t>
            </w:r>
            <w:r w:rsidRPr="00D859C5">
              <w:rPr>
                <w:rFonts w:ascii="Courier New" w:hAnsi="Courier New" w:cs="Courier New"/>
                <w:color w:val="EBEBEB"/>
              </w:rPr>
              <w:br/>
              <w:t xml:space="preserve">    </w:t>
            </w:r>
            <w:proofErr w:type="spellStart"/>
            <w:proofErr w:type="gramStart"/>
            <w:r w:rsidRPr="00D859C5">
              <w:rPr>
                <w:rFonts w:ascii="Courier New" w:hAnsi="Courier New" w:cs="Courier New"/>
                <w:color w:val="FFFFFF"/>
              </w:rPr>
              <w:t>Rectangulo</w:t>
            </w:r>
            <w:proofErr w:type="spellEnd"/>
            <w:r w:rsidRPr="00D859C5">
              <w:rPr>
                <w:rFonts w:ascii="Courier New" w:hAnsi="Courier New" w:cs="Courier New"/>
                <w:color w:val="EBEBEB"/>
              </w:rPr>
              <w:t>[</w:t>
            </w:r>
            <w:proofErr w:type="gramEnd"/>
            <w:r w:rsidRPr="00D859C5">
              <w:rPr>
                <w:rFonts w:ascii="Courier New" w:hAnsi="Courier New" w:cs="Courier New"/>
                <w:color w:val="EBEBEB"/>
              </w:rPr>
              <w:t xml:space="preserve">] </w:t>
            </w:r>
            <w:proofErr w:type="spellStart"/>
            <w:r w:rsidRPr="00D859C5">
              <w:rPr>
                <w:rFonts w:ascii="Courier New" w:hAnsi="Courier New" w:cs="Courier New"/>
                <w:color w:val="ED94FF"/>
              </w:rPr>
              <w:t>rectangulos</w:t>
            </w:r>
            <w:proofErr w:type="spellEnd"/>
            <w:r w:rsidRPr="00D859C5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D859C5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D859C5">
              <w:rPr>
                <w:rFonts w:ascii="Courier New" w:hAnsi="Courier New" w:cs="Courier New"/>
                <w:color w:val="ED864A"/>
              </w:rPr>
              <w:t>double</w:t>
            </w:r>
            <w:r w:rsidRPr="00D859C5">
              <w:rPr>
                <w:rFonts w:ascii="Courier New" w:hAnsi="Courier New" w:cs="Courier New"/>
                <w:color w:val="EBEBEB"/>
              </w:rPr>
              <w:t xml:space="preserve">[] </w:t>
            </w:r>
            <w:proofErr w:type="spellStart"/>
            <w:r w:rsidRPr="00D859C5">
              <w:rPr>
                <w:rFonts w:ascii="Courier New" w:hAnsi="Courier New" w:cs="Courier New"/>
                <w:color w:val="ED94FF"/>
              </w:rPr>
              <w:t>distanciasEcleudianas</w:t>
            </w:r>
            <w:proofErr w:type="spellEnd"/>
            <w:r w:rsidRPr="00D859C5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D859C5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D859C5">
              <w:rPr>
                <w:rFonts w:ascii="Courier New" w:hAnsi="Courier New" w:cs="Courier New"/>
                <w:color w:val="ED864A"/>
              </w:rPr>
              <w:t>double</w:t>
            </w:r>
            <w:r w:rsidRPr="00D859C5">
              <w:rPr>
                <w:rFonts w:ascii="Courier New" w:hAnsi="Courier New" w:cs="Courier New"/>
                <w:color w:val="EBEBEB"/>
              </w:rPr>
              <w:t xml:space="preserve">[] </w:t>
            </w:r>
            <w:r w:rsidRPr="00D859C5">
              <w:rPr>
                <w:rFonts w:ascii="Courier New" w:hAnsi="Courier New" w:cs="Courier New"/>
                <w:color w:val="ED94FF"/>
              </w:rPr>
              <w:t>areas</w:t>
            </w:r>
            <w:r w:rsidRPr="00D859C5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D859C5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D859C5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D859C5">
              <w:rPr>
                <w:rFonts w:ascii="Courier New" w:hAnsi="Courier New" w:cs="Courier New"/>
                <w:color w:val="ED864A"/>
              </w:rPr>
              <w:t xml:space="preserve">static int </w:t>
            </w:r>
            <w:proofErr w:type="spellStart"/>
            <w:r w:rsidRPr="00D859C5">
              <w:rPr>
                <w:rFonts w:ascii="Courier New" w:hAnsi="Courier New" w:cs="Courier New"/>
                <w:i/>
                <w:iCs/>
                <w:color w:val="ED94FF"/>
              </w:rPr>
              <w:t>numRect</w:t>
            </w:r>
            <w:proofErr w:type="spellEnd"/>
            <w:r w:rsidRPr="00D859C5">
              <w:rPr>
                <w:rFonts w:ascii="Courier New" w:hAnsi="Courier New" w:cs="Courier New"/>
                <w:i/>
                <w:iCs/>
                <w:color w:val="ED94FF"/>
              </w:rPr>
              <w:t xml:space="preserve"> </w:t>
            </w:r>
            <w:r w:rsidRPr="00D859C5">
              <w:rPr>
                <w:rFonts w:ascii="Courier New" w:hAnsi="Courier New" w:cs="Courier New"/>
                <w:color w:val="EBEBEB"/>
              </w:rPr>
              <w:t xml:space="preserve">= </w:t>
            </w:r>
            <w:r w:rsidRPr="00D859C5">
              <w:rPr>
                <w:rFonts w:ascii="Courier New" w:hAnsi="Courier New" w:cs="Courier New"/>
                <w:b/>
                <w:bCs/>
                <w:color w:val="33CCFF"/>
              </w:rPr>
              <w:t>0</w:t>
            </w:r>
            <w:r w:rsidRPr="00D859C5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D859C5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D859C5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D859C5">
              <w:rPr>
                <w:rFonts w:ascii="Courier New" w:hAnsi="Courier New" w:cs="Courier New"/>
                <w:color w:val="ED864A"/>
              </w:rPr>
              <w:t xml:space="preserve">public </w:t>
            </w:r>
            <w:proofErr w:type="spellStart"/>
            <w:r w:rsidRPr="00D859C5">
              <w:rPr>
                <w:rFonts w:ascii="Courier New" w:hAnsi="Courier New" w:cs="Courier New"/>
                <w:color w:val="FFCF40"/>
              </w:rPr>
              <w:t>ContainerRect</w:t>
            </w:r>
            <w:proofErr w:type="spellEnd"/>
            <w:r w:rsidRPr="00D859C5">
              <w:rPr>
                <w:rFonts w:ascii="Courier New" w:hAnsi="Courier New" w:cs="Courier New"/>
                <w:color w:val="FFCF40"/>
              </w:rPr>
              <w:t xml:space="preserve"> </w:t>
            </w:r>
            <w:r w:rsidRPr="00D859C5">
              <w:rPr>
                <w:rFonts w:ascii="Courier New" w:hAnsi="Courier New" w:cs="Courier New"/>
                <w:color w:val="EBEBEB"/>
              </w:rPr>
              <w:t>() {</w:t>
            </w:r>
            <w:r w:rsidRPr="00D859C5">
              <w:rPr>
                <w:rFonts w:ascii="Courier New" w:hAnsi="Courier New" w:cs="Courier New"/>
                <w:color w:val="EBEBEB"/>
              </w:rPr>
              <w:br/>
              <w:t xml:space="preserve">       </w:t>
            </w:r>
            <w:proofErr w:type="spellStart"/>
            <w:r w:rsidRPr="00D859C5">
              <w:rPr>
                <w:rFonts w:ascii="Courier New" w:hAnsi="Courier New" w:cs="Courier New"/>
                <w:color w:val="ED864A"/>
              </w:rPr>
              <w:t>this</w:t>
            </w:r>
            <w:r w:rsidRPr="00D859C5">
              <w:rPr>
                <w:rFonts w:ascii="Courier New" w:hAnsi="Courier New" w:cs="Courier New"/>
                <w:color w:val="EBEBEB"/>
              </w:rPr>
              <w:t>.</w:t>
            </w:r>
            <w:r w:rsidRPr="00D859C5">
              <w:rPr>
                <w:rFonts w:ascii="Courier New" w:hAnsi="Courier New" w:cs="Courier New"/>
                <w:color w:val="ED94FF"/>
              </w:rPr>
              <w:t>rectangulos</w:t>
            </w:r>
            <w:proofErr w:type="spellEnd"/>
            <w:r w:rsidRPr="00D859C5">
              <w:rPr>
                <w:rFonts w:ascii="Courier New" w:hAnsi="Courier New" w:cs="Courier New"/>
                <w:color w:val="ED94FF"/>
              </w:rPr>
              <w:t xml:space="preserve"> </w:t>
            </w:r>
            <w:r w:rsidRPr="00D859C5">
              <w:rPr>
                <w:rFonts w:ascii="Courier New" w:hAnsi="Courier New" w:cs="Courier New"/>
                <w:color w:val="EBEBEB"/>
              </w:rPr>
              <w:t xml:space="preserve">= </w:t>
            </w:r>
            <w:r w:rsidRPr="00D859C5">
              <w:rPr>
                <w:rFonts w:ascii="Courier New" w:hAnsi="Courier New" w:cs="Courier New"/>
                <w:color w:val="ED864A"/>
              </w:rPr>
              <w:t xml:space="preserve">new </w:t>
            </w:r>
            <w:proofErr w:type="spellStart"/>
            <w:r w:rsidRPr="00D859C5">
              <w:rPr>
                <w:rFonts w:ascii="Courier New" w:hAnsi="Courier New" w:cs="Courier New"/>
                <w:color w:val="EBEBEB"/>
              </w:rPr>
              <w:t>Rectangulo</w:t>
            </w:r>
            <w:proofErr w:type="spellEnd"/>
            <w:r w:rsidRPr="00D859C5">
              <w:rPr>
                <w:rFonts w:ascii="Courier New" w:hAnsi="Courier New" w:cs="Courier New"/>
                <w:color w:val="EBEBEB"/>
              </w:rPr>
              <w:t>[</w:t>
            </w:r>
            <w:r w:rsidRPr="00D859C5">
              <w:rPr>
                <w:rFonts w:ascii="Courier New" w:hAnsi="Courier New" w:cs="Courier New"/>
                <w:b/>
                <w:bCs/>
                <w:color w:val="33CCFF"/>
              </w:rPr>
              <w:t>9</w:t>
            </w:r>
            <w:r w:rsidRPr="00D859C5">
              <w:rPr>
                <w:rFonts w:ascii="Courier New" w:hAnsi="Courier New" w:cs="Courier New"/>
                <w:color w:val="EBEBEB"/>
              </w:rPr>
              <w:t>]</w:t>
            </w:r>
            <w:r w:rsidRPr="00D859C5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D859C5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</w:t>
            </w:r>
            <w:proofErr w:type="spellStart"/>
            <w:r w:rsidRPr="00D859C5">
              <w:rPr>
                <w:rFonts w:ascii="Courier New" w:hAnsi="Courier New" w:cs="Courier New"/>
                <w:color w:val="ED864A"/>
              </w:rPr>
              <w:t>this</w:t>
            </w:r>
            <w:r w:rsidRPr="00D859C5">
              <w:rPr>
                <w:rFonts w:ascii="Courier New" w:hAnsi="Courier New" w:cs="Courier New"/>
                <w:color w:val="EBEBEB"/>
              </w:rPr>
              <w:t>.</w:t>
            </w:r>
            <w:r w:rsidRPr="00D859C5">
              <w:rPr>
                <w:rFonts w:ascii="Courier New" w:hAnsi="Courier New" w:cs="Courier New"/>
                <w:color w:val="ED94FF"/>
              </w:rPr>
              <w:t>distanciasEcleudianas</w:t>
            </w:r>
            <w:proofErr w:type="spellEnd"/>
            <w:r w:rsidRPr="00D859C5">
              <w:rPr>
                <w:rFonts w:ascii="Courier New" w:hAnsi="Courier New" w:cs="Courier New"/>
                <w:color w:val="ED94FF"/>
              </w:rPr>
              <w:t xml:space="preserve"> </w:t>
            </w:r>
            <w:r w:rsidRPr="00D859C5">
              <w:rPr>
                <w:rFonts w:ascii="Courier New" w:hAnsi="Courier New" w:cs="Courier New"/>
                <w:color w:val="EBEBEB"/>
              </w:rPr>
              <w:t xml:space="preserve">= </w:t>
            </w:r>
            <w:r w:rsidRPr="00D859C5">
              <w:rPr>
                <w:rFonts w:ascii="Courier New" w:hAnsi="Courier New" w:cs="Courier New"/>
                <w:color w:val="ED864A"/>
              </w:rPr>
              <w:t>new double</w:t>
            </w:r>
            <w:r w:rsidRPr="00D859C5">
              <w:rPr>
                <w:rFonts w:ascii="Courier New" w:hAnsi="Courier New" w:cs="Courier New"/>
                <w:color w:val="EBEBEB"/>
              </w:rPr>
              <w:t>[</w:t>
            </w:r>
            <w:r w:rsidRPr="00D859C5">
              <w:rPr>
                <w:rFonts w:ascii="Courier New" w:hAnsi="Courier New" w:cs="Courier New"/>
                <w:b/>
                <w:bCs/>
                <w:color w:val="33CCFF"/>
              </w:rPr>
              <w:t>9</w:t>
            </w:r>
            <w:r w:rsidRPr="00D859C5">
              <w:rPr>
                <w:rFonts w:ascii="Courier New" w:hAnsi="Courier New" w:cs="Courier New"/>
                <w:color w:val="EBEBEB"/>
              </w:rPr>
              <w:t>]</w:t>
            </w:r>
            <w:r w:rsidRPr="00D859C5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D859C5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</w:t>
            </w:r>
            <w:proofErr w:type="spellStart"/>
            <w:r w:rsidRPr="00D859C5">
              <w:rPr>
                <w:rFonts w:ascii="Courier New" w:hAnsi="Courier New" w:cs="Courier New"/>
                <w:color w:val="ED864A"/>
              </w:rPr>
              <w:t>this</w:t>
            </w:r>
            <w:r w:rsidRPr="00D859C5">
              <w:rPr>
                <w:rFonts w:ascii="Courier New" w:hAnsi="Courier New" w:cs="Courier New"/>
                <w:color w:val="EBEBEB"/>
              </w:rPr>
              <w:t>.</w:t>
            </w:r>
            <w:r w:rsidRPr="00D859C5">
              <w:rPr>
                <w:rFonts w:ascii="Courier New" w:hAnsi="Courier New" w:cs="Courier New"/>
                <w:color w:val="ED94FF"/>
              </w:rPr>
              <w:t>areas</w:t>
            </w:r>
            <w:proofErr w:type="spellEnd"/>
            <w:r w:rsidRPr="00D859C5">
              <w:rPr>
                <w:rFonts w:ascii="Courier New" w:hAnsi="Courier New" w:cs="Courier New"/>
                <w:color w:val="ED94FF"/>
              </w:rPr>
              <w:t xml:space="preserve"> </w:t>
            </w:r>
            <w:r w:rsidRPr="00D859C5">
              <w:rPr>
                <w:rFonts w:ascii="Courier New" w:hAnsi="Courier New" w:cs="Courier New"/>
                <w:color w:val="EBEBEB"/>
              </w:rPr>
              <w:t xml:space="preserve">= </w:t>
            </w:r>
            <w:r w:rsidRPr="00D859C5">
              <w:rPr>
                <w:rFonts w:ascii="Courier New" w:hAnsi="Courier New" w:cs="Courier New"/>
                <w:color w:val="ED864A"/>
              </w:rPr>
              <w:t>new double</w:t>
            </w:r>
            <w:r w:rsidRPr="00D859C5">
              <w:rPr>
                <w:rFonts w:ascii="Courier New" w:hAnsi="Courier New" w:cs="Courier New"/>
                <w:color w:val="EBEBEB"/>
              </w:rPr>
              <w:t>[</w:t>
            </w:r>
            <w:r w:rsidRPr="00D859C5">
              <w:rPr>
                <w:rFonts w:ascii="Courier New" w:hAnsi="Courier New" w:cs="Courier New"/>
                <w:b/>
                <w:bCs/>
                <w:color w:val="33CCFF"/>
              </w:rPr>
              <w:t>9</w:t>
            </w:r>
            <w:r w:rsidRPr="00D859C5">
              <w:rPr>
                <w:rFonts w:ascii="Courier New" w:hAnsi="Courier New" w:cs="Courier New"/>
                <w:color w:val="EBEBEB"/>
              </w:rPr>
              <w:t>]</w:t>
            </w:r>
            <w:r w:rsidRPr="00D859C5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D859C5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D859C5">
              <w:rPr>
                <w:rFonts w:ascii="Courier New" w:hAnsi="Courier New" w:cs="Courier New"/>
                <w:color w:val="EBEBEB"/>
              </w:rPr>
              <w:t>}</w:t>
            </w:r>
          </w:p>
        </w:tc>
      </w:tr>
    </w:tbl>
    <w:p w14:paraId="63F558B5" w14:textId="77777777" w:rsidR="002D6B80" w:rsidRDefault="002D6B80" w:rsidP="00A52AD4">
      <w:pPr>
        <w:rPr>
          <w:b/>
          <w:bCs/>
        </w:rPr>
      </w:pPr>
    </w:p>
    <w:p w14:paraId="1ED5C490" w14:textId="504862FA" w:rsidR="00D859C5" w:rsidRDefault="001044E2" w:rsidP="00A52AD4">
      <w:pPr>
        <w:rPr>
          <w:b/>
          <w:bCs/>
        </w:rPr>
      </w:pPr>
      <w:r>
        <w:rPr>
          <w:b/>
          <w:bCs/>
        </w:rPr>
        <w:t xml:space="preserve">4.4.2 </w:t>
      </w:r>
      <w:r w:rsidR="00D859C5">
        <w:rPr>
          <w:b/>
          <w:bCs/>
        </w:rPr>
        <w:t>ADD_RECTANGULO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1E1094" w14:paraId="38A88C35" w14:textId="77777777" w:rsidTr="001E1094">
        <w:tc>
          <w:tcPr>
            <w:tcW w:w="9487" w:type="dxa"/>
          </w:tcPr>
          <w:p w14:paraId="726570E2" w14:textId="2C5FC213" w:rsidR="001E1094" w:rsidRPr="001E1094" w:rsidRDefault="001E1094" w:rsidP="001E1094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</w:rPr>
            </w:pPr>
            <w:r w:rsidRPr="001E1094">
              <w:rPr>
                <w:rFonts w:ascii="Courier New" w:hAnsi="Courier New" w:cs="Courier New"/>
                <w:color w:val="ED864A"/>
              </w:rPr>
              <w:t xml:space="preserve">public void </w:t>
            </w:r>
            <w:proofErr w:type="spellStart"/>
            <w:proofErr w:type="gramStart"/>
            <w:r w:rsidRPr="001E1094">
              <w:rPr>
                <w:rFonts w:ascii="Courier New" w:hAnsi="Courier New" w:cs="Courier New"/>
                <w:color w:val="FFCF40"/>
              </w:rPr>
              <w:t>addRectagulo</w:t>
            </w:r>
            <w:proofErr w:type="spellEnd"/>
            <w:r w:rsidRPr="001E1094">
              <w:rPr>
                <w:rFonts w:ascii="Courier New" w:hAnsi="Courier New" w:cs="Courier New"/>
                <w:color w:val="EBEBEB"/>
              </w:rPr>
              <w:t>(</w:t>
            </w:r>
            <w:proofErr w:type="spellStart"/>
            <w:proofErr w:type="gramEnd"/>
            <w:r w:rsidRPr="001E1094">
              <w:rPr>
                <w:rFonts w:ascii="Courier New" w:hAnsi="Courier New" w:cs="Courier New"/>
                <w:color w:val="FFFFFF"/>
              </w:rPr>
              <w:t>Rectangulo</w:t>
            </w:r>
            <w:proofErr w:type="spellEnd"/>
            <w:r w:rsidRPr="001E1094">
              <w:rPr>
                <w:rFonts w:ascii="Courier New" w:hAnsi="Courier New" w:cs="Courier New"/>
                <w:color w:val="FFFFFF"/>
              </w:rPr>
              <w:t xml:space="preserve"> re</w:t>
            </w:r>
            <w:r w:rsidRPr="001E1094">
              <w:rPr>
                <w:rFonts w:ascii="Courier New" w:hAnsi="Courier New" w:cs="Courier New"/>
                <w:color w:val="EBEBEB"/>
              </w:rPr>
              <w:t>){</w:t>
            </w:r>
            <w:r w:rsidRPr="001E1094">
              <w:rPr>
                <w:rFonts w:ascii="Courier New" w:hAnsi="Courier New" w:cs="Courier New"/>
                <w:color w:val="EBEBEB"/>
              </w:rPr>
              <w:br/>
              <w:t xml:space="preserve">    </w:t>
            </w:r>
            <w:r w:rsidRPr="001E1094">
              <w:rPr>
                <w:rFonts w:ascii="Courier New" w:hAnsi="Courier New" w:cs="Courier New"/>
                <w:color w:val="ED864A"/>
              </w:rPr>
              <w:t xml:space="preserve">if </w:t>
            </w:r>
            <w:r w:rsidRPr="001E1094">
              <w:rPr>
                <w:rFonts w:ascii="Courier New" w:hAnsi="Courier New" w:cs="Courier New"/>
                <w:color w:val="EBEBEB"/>
              </w:rPr>
              <w:t>(</w:t>
            </w:r>
            <w:proofErr w:type="spellStart"/>
            <w:r w:rsidRPr="001E1094">
              <w:rPr>
                <w:rFonts w:ascii="Courier New" w:hAnsi="Courier New" w:cs="Courier New"/>
                <w:i/>
                <w:iCs/>
                <w:color w:val="ED94FF"/>
              </w:rPr>
              <w:t>numRect</w:t>
            </w:r>
            <w:proofErr w:type="spellEnd"/>
            <w:r w:rsidRPr="001E1094">
              <w:rPr>
                <w:rFonts w:ascii="Courier New" w:hAnsi="Courier New" w:cs="Courier New"/>
                <w:i/>
                <w:iCs/>
                <w:color w:val="ED94FF"/>
              </w:rPr>
              <w:t xml:space="preserve"> </w:t>
            </w:r>
            <w:r w:rsidRPr="001E1094">
              <w:rPr>
                <w:rFonts w:ascii="Courier New" w:hAnsi="Courier New" w:cs="Courier New"/>
                <w:color w:val="EBEBEB"/>
              </w:rPr>
              <w:t xml:space="preserve">&lt;= </w:t>
            </w:r>
            <w:r w:rsidRPr="001E1094">
              <w:rPr>
                <w:rFonts w:ascii="Courier New" w:hAnsi="Courier New" w:cs="Courier New"/>
                <w:b/>
                <w:bCs/>
                <w:color w:val="33CCFF"/>
              </w:rPr>
              <w:t>9</w:t>
            </w:r>
            <w:r w:rsidRPr="001E1094">
              <w:rPr>
                <w:rFonts w:ascii="Courier New" w:hAnsi="Courier New" w:cs="Courier New"/>
                <w:color w:val="EBEBEB"/>
              </w:rPr>
              <w:t>){</w:t>
            </w:r>
            <w:r w:rsidRPr="001E1094">
              <w:rPr>
                <w:rFonts w:ascii="Courier New" w:hAnsi="Courier New" w:cs="Courier New"/>
                <w:color w:val="EBEBEB"/>
              </w:rPr>
              <w:br/>
              <w:t xml:space="preserve">       </w:t>
            </w:r>
            <w:proofErr w:type="spellStart"/>
            <w:r w:rsidRPr="001E1094">
              <w:rPr>
                <w:rFonts w:ascii="Courier New" w:hAnsi="Courier New" w:cs="Courier New"/>
                <w:color w:val="ED864A"/>
              </w:rPr>
              <w:t>this</w:t>
            </w:r>
            <w:r w:rsidRPr="001E1094">
              <w:rPr>
                <w:rFonts w:ascii="Courier New" w:hAnsi="Courier New" w:cs="Courier New"/>
                <w:color w:val="EBEBEB"/>
              </w:rPr>
              <w:t>.</w:t>
            </w:r>
            <w:r w:rsidRPr="001E1094">
              <w:rPr>
                <w:rFonts w:ascii="Courier New" w:hAnsi="Courier New" w:cs="Courier New"/>
                <w:color w:val="ED94FF"/>
              </w:rPr>
              <w:t>rectangulos</w:t>
            </w:r>
            <w:proofErr w:type="spellEnd"/>
            <w:r w:rsidRPr="001E1094">
              <w:rPr>
                <w:rFonts w:ascii="Courier New" w:hAnsi="Courier New" w:cs="Courier New"/>
                <w:color w:val="EBEBEB"/>
              </w:rPr>
              <w:t>[</w:t>
            </w:r>
            <w:proofErr w:type="spellStart"/>
            <w:r w:rsidRPr="001E1094">
              <w:rPr>
                <w:rFonts w:ascii="Courier New" w:hAnsi="Courier New" w:cs="Courier New"/>
                <w:i/>
                <w:iCs/>
                <w:color w:val="ED94FF"/>
              </w:rPr>
              <w:t>numRect</w:t>
            </w:r>
            <w:proofErr w:type="spellEnd"/>
            <w:r w:rsidRPr="001E1094">
              <w:rPr>
                <w:rFonts w:ascii="Courier New" w:hAnsi="Courier New" w:cs="Courier New"/>
                <w:color w:val="EBEBEB"/>
              </w:rPr>
              <w:t xml:space="preserve">] = </w:t>
            </w:r>
            <w:r w:rsidRPr="001E1094">
              <w:rPr>
                <w:rFonts w:ascii="Courier New" w:hAnsi="Courier New" w:cs="Courier New"/>
                <w:color w:val="FFFFFF"/>
              </w:rPr>
              <w:t>re</w:t>
            </w:r>
            <w:r w:rsidRPr="001E1094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1E1094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</w:t>
            </w:r>
            <w:proofErr w:type="spellStart"/>
            <w:r w:rsidRPr="001E1094">
              <w:rPr>
                <w:rFonts w:ascii="Courier New" w:hAnsi="Courier New" w:cs="Courier New"/>
                <w:color w:val="ED864A"/>
              </w:rPr>
              <w:t>this</w:t>
            </w:r>
            <w:r w:rsidRPr="001E1094">
              <w:rPr>
                <w:rFonts w:ascii="Courier New" w:hAnsi="Courier New" w:cs="Courier New"/>
                <w:color w:val="EBEBEB"/>
              </w:rPr>
              <w:t>.</w:t>
            </w:r>
            <w:r w:rsidRPr="001E1094">
              <w:rPr>
                <w:rFonts w:ascii="Courier New" w:hAnsi="Courier New" w:cs="Courier New"/>
                <w:color w:val="ED94FF"/>
              </w:rPr>
              <w:t>distanciasEcleudianas</w:t>
            </w:r>
            <w:proofErr w:type="spellEnd"/>
            <w:r w:rsidRPr="001E1094">
              <w:rPr>
                <w:rFonts w:ascii="Courier New" w:hAnsi="Courier New" w:cs="Courier New"/>
                <w:color w:val="EBEBEB"/>
              </w:rPr>
              <w:t>[</w:t>
            </w:r>
            <w:proofErr w:type="spellStart"/>
            <w:r w:rsidRPr="001E1094">
              <w:rPr>
                <w:rFonts w:ascii="Courier New" w:hAnsi="Courier New" w:cs="Courier New"/>
                <w:i/>
                <w:iCs/>
                <w:color w:val="ED94FF"/>
              </w:rPr>
              <w:t>numRect</w:t>
            </w:r>
            <w:proofErr w:type="spellEnd"/>
            <w:r w:rsidRPr="001E1094">
              <w:rPr>
                <w:rFonts w:ascii="Courier New" w:hAnsi="Courier New" w:cs="Courier New"/>
                <w:color w:val="EBEBEB"/>
              </w:rPr>
              <w:t xml:space="preserve">] = </w:t>
            </w:r>
            <w:proofErr w:type="spellStart"/>
            <w:r w:rsidRPr="001E1094">
              <w:rPr>
                <w:rFonts w:ascii="Courier New" w:hAnsi="Courier New" w:cs="Courier New"/>
                <w:color w:val="FFFFFF"/>
              </w:rPr>
              <w:t>re</w:t>
            </w:r>
            <w:r w:rsidRPr="001E1094">
              <w:rPr>
                <w:rFonts w:ascii="Courier New" w:hAnsi="Courier New" w:cs="Courier New"/>
                <w:color w:val="EBEBEB"/>
              </w:rPr>
              <w:t>.DistanciaE</w:t>
            </w:r>
            <w:proofErr w:type="spellEnd"/>
            <w:r w:rsidRPr="001E1094">
              <w:rPr>
                <w:rFonts w:ascii="Courier New" w:hAnsi="Courier New" w:cs="Courier New"/>
                <w:color w:val="EBEBEB"/>
              </w:rPr>
              <w:t>()</w:t>
            </w:r>
            <w:r w:rsidRPr="001E1094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1E1094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</w:t>
            </w:r>
            <w:proofErr w:type="spellStart"/>
            <w:r w:rsidRPr="001E1094">
              <w:rPr>
                <w:rFonts w:ascii="Courier New" w:hAnsi="Courier New" w:cs="Courier New"/>
                <w:color w:val="ED864A"/>
              </w:rPr>
              <w:t>this</w:t>
            </w:r>
            <w:r w:rsidRPr="001E1094">
              <w:rPr>
                <w:rFonts w:ascii="Courier New" w:hAnsi="Courier New" w:cs="Courier New"/>
                <w:color w:val="EBEBEB"/>
              </w:rPr>
              <w:t>.</w:t>
            </w:r>
            <w:r w:rsidRPr="001E1094">
              <w:rPr>
                <w:rFonts w:ascii="Courier New" w:hAnsi="Courier New" w:cs="Courier New"/>
                <w:color w:val="ED94FF"/>
              </w:rPr>
              <w:t>areas</w:t>
            </w:r>
            <w:proofErr w:type="spellEnd"/>
            <w:r w:rsidRPr="001E1094">
              <w:rPr>
                <w:rFonts w:ascii="Courier New" w:hAnsi="Courier New" w:cs="Courier New"/>
                <w:color w:val="EBEBEB"/>
              </w:rPr>
              <w:t>[</w:t>
            </w:r>
            <w:proofErr w:type="spellStart"/>
            <w:r w:rsidRPr="001E1094">
              <w:rPr>
                <w:rFonts w:ascii="Courier New" w:hAnsi="Courier New" w:cs="Courier New"/>
                <w:i/>
                <w:iCs/>
                <w:color w:val="ED94FF"/>
              </w:rPr>
              <w:t>numRect</w:t>
            </w:r>
            <w:proofErr w:type="spellEnd"/>
            <w:r w:rsidRPr="001E1094">
              <w:rPr>
                <w:rFonts w:ascii="Courier New" w:hAnsi="Courier New" w:cs="Courier New"/>
                <w:color w:val="EBEBEB"/>
              </w:rPr>
              <w:t xml:space="preserve">] = </w:t>
            </w:r>
            <w:proofErr w:type="spellStart"/>
            <w:r w:rsidRPr="001E1094">
              <w:rPr>
                <w:rFonts w:ascii="Courier New" w:hAnsi="Courier New" w:cs="Courier New"/>
                <w:color w:val="FFFFFF"/>
              </w:rPr>
              <w:t>re</w:t>
            </w:r>
            <w:r w:rsidRPr="001E1094">
              <w:rPr>
                <w:rFonts w:ascii="Courier New" w:hAnsi="Courier New" w:cs="Courier New"/>
                <w:color w:val="EBEBEB"/>
              </w:rPr>
              <w:t>.area</w:t>
            </w:r>
            <w:proofErr w:type="spellEnd"/>
            <w:r w:rsidRPr="001E1094">
              <w:rPr>
                <w:rFonts w:ascii="Courier New" w:hAnsi="Courier New" w:cs="Courier New"/>
                <w:color w:val="EBEBEB"/>
              </w:rPr>
              <w:t>()</w:t>
            </w:r>
            <w:r w:rsidRPr="001E1094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1E1094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</w:t>
            </w:r>
            <w:proofErr w:type="spellStart"/>
            <w:r w:rsidRPr="001E1094">
              <w:rPr>
                <w:rFonts w:ascii="Courier New" w:hAnsi="Courier New" w:cs="Courier New"/>
                <w:i/>
                <w:iCs/>
                <w:color w:val="ED94FF"/>
              </w:rPr>
              <w:t>numRect</w:t>
            </w:r>
            <w:proofErr w:type="spellEnd"/>
            <w:r w:rsidRPr="001E1094">
              <w:rPr>
                <w:rFonts w:ascii="Courier New" w:hAnsi="Courier New" w:cs="Courier New"/>
                <w:i/>
                <w:iCs/>
                <w:color w:val="ED94FF"/>
              </w:rPr>
              <w:t xml:space="preserve"> </w:t>
            </w:r>
            <w:r w:rsidRPr="001E1094">
              <w:rPr>
                <w:rFonts w:ascii="Courier New" w:hAnsi="Courier New" w:cs="Courier New"/>
                <w:color w:val="EBEBEB"/>
              </w:rPr>
              <w:t xml:space="preserve">+= </w:t>
            </w:r>
            <w:r w:rsidRPr="001E1094">
              <w:rPr>
                <w:rFonts w:ascii="Courier New" w:hAnsi="Courier New" w:cs="Courier New"/>
                <w:b/>
                <w:bCs/>
                <w:color w:val="33CCFF"/>
              </w:rPr>
              <w:t>1</w:t>
            </w:r>
            <w:r w:rsidRPr="001E1094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1E1094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1E1094">
              <w:rPr>
                <w:rFonts w:ascii="Courier New" w:hAnsi="Courier New" w:cs="Courier New"/>
                <w:color w:val="EBEBEB"/>
              </w:rPr>
              <w:t xml:space="preserve">} </w:t>
            </w:r>
            <w:r w:rsidRPr="001E1094">
              <w:rPr>
                <w:rFonts w:ascii="Courier New" w:hAnsi="Courier New" w:cs="Courier New"/>
                <w:color w:val="ED864A"/>
              </w:rPr>
              <w:t xml:space="preserve">else </w:t>
            </w:r>
            <w:r w:rsidRPr="001E1094">
              <w:rPr>
                <w:rFonts w:ascii="Courier New" w:hAnsi="Courier New" w:cs="Courier New"/>
                <w:color w:val="EBEBEB"/>
              </w:rPr>
              <w:t>{</w:t>
            </w:r>
            <w:r w:rsidRPr="001E1094">
              <w:rPr>
                <w:rFonts w:ascii="Courier New" w:hAnsi="Courier New" w:cs="Courier New"/>
                <w:color w:val="EBEBEB"/>
              </w:rPr>
              <w:br/>
              <w:t xml:space="preserve">       </w:t>
            </w:r>
            <w:proofErr w:type="spellStart"/>
            <w:r w:rsidRPr="001E1094">
              <w:rPr>
                <w:rFonts w:ascii="Courier New" w:hAnsi="Courier New" w:cs="Courier New"/>
                <w:color w:val="FFFFFF"/>
              </w:rPr>
              <w:t>System</w:t>
            </w:r>
            <w:r w:rsidRPr="001E1094">
              <w:rPr>
                <w:rFonts w:ascii="Courier New" w:hAnsi="Courier New" w:cs="Courier New"/>
                <w:color w:val="EBEBEB"/>
              </w:rPr>
              <w:t>.</w:t>
            </w:r>
            <w:r w:rsidRPr="001E1094">
              <w:rPr>
                <w:rFonts w:ascii="Courier New" w:hAnsi="Courier New" w:cs="Courier New"/>
                <w:i/>
                <w:iCs/>
                <w:color w:val="ED94FF"/>
              </w:rPr>
              <w:t>out</w:t>
            </w:r>
            <w:r w:rsidRPr="001E1094">
              <w:rPr>
                <w:rFonts w:ascii="Courier New" w:hAnsi="Courier New" w:cs="Courier New"/>
                <w:color w:val="EBEBEB"/>
              </w:rPr>
              <w:t>.println</w:t>
            </w:r>
            <w:proofErr w:type="spellEnd"/>
            <w:r w:rsidRPr="001E1094">
              <w:rPr>
                <w:rFonts w:ascii="Courier New" w:hAnsi="Courier New" w:cs="Courier New"/>
                <w:color w:val="EBEBEB"/>
              </w:rPr>
              <w:t>(</w:t>
            </w:r>
            <w:r w:rsidRPr="001E1094">
              <w:rPr>
                <w:rFonts w:ascii="Courier New" w:hAnsi="Courier New" w:cs="Courier New"/>
                <w:color w:val="54B33E"/>
              </w:rPr>
              <w:t xml:space="preserve">"Container </w:t>
            </w:r>
            <w:proofErr w:type="spellStart"/>
            <w:r w:rsidRPr="001E1094">
              <w:rPr>
                <w:rFonts w:ascii="Courier New" w:hAnsi="Courier New" w:cs="Courier New"/>
                <w:color w:val="54B33E"/>
              </w:rPr>
              <w:t>lleno</w:t>
            </w:r>
            <w:proofErr w:type="spellEnd"/>
            <w:r w:rsidRPr="001E1094">
              <w:rPr>
                <w:rFonts w:ascii="Courier New" w:hAnsi="Courier New" w:cs="Courier New"/>
                <w:color w:val="54B33E"/>
              </w:rPr>
              <w:t>"</w:t>
            </w:r>
            <w:r w:rsidRPr="001E1094">
              <w:rPr>
                <w:rFonts w:ascii="Courier New" w:hAnsi="Courier New" w:cs="Courier New"/>
                <w:color w:val="EBEBEB"/>
              </w:rPr>
              <w:t>)</w:t>
            </w:r>
            <w:r w:rsidRPr="001E1094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1E1094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1E1094">
              <w:rPr>
                <w:rFonts w:ascii="Courier New" w:hAnsi="Courier New" w:cs="Courier New"/>
                <w:color w:val="EBEBEB"/>
              </w:rPr>
              <w:t>}</w:t>
            </w:r>
            <w:r w:rsidRPr="001E1094">
              <w:rPr>
                <w:rFonts w:ascii="Courier New" w:hAnsi="Courier New" w:cs="Courier New"/>
                <w:color w:val="EBEBEB"/>
              </w:rPr>
              <w:br/>
              <w:t>}</w:t>
            </w:r>
          </w:p>
        </w:tc>
      </w:tr>
    </w:tbl>
    <w:p w14:paraId="1B74DBC1" w14:textId="33F9250F" w:rsidR="00D859C5" w:rsidRDefault="00FA1D01" w:rsidP="00A52AD4">
      <w:pPr>
        <w:rPr>
          <w:lang w:val="es-PE"/>
        </w:rPr>
      </w:pPr>
      <w:r w:rsidRPr="00797839">
        <w:rPr>
          <w:lang w:val="es-PE"/>
        </w:rPr>
        <w:t xml:space="preserve">El añadir rectángulos </w:t>
      </w:r>
      <w:r w:rsidR="00797839" w:rsidRPr="00797839">
        <w:rPr>
          <w:lang w:val="es-PE"/>
        </w:rPr>
        <w:t>ser</w:t>
      </w:r>
      <w:r w:rsidR="00B73CDB">
        <w:rPr>
          <w:lang w:val="es-PE"/>
        </w:rPr>
        <w:t>á</w:t>
      </w:r>
      <w:r w:rsidR="00797839" w:rsidRPr="00797839">
        <w:rPr>
          <w:lang w:val="es-PE"/>
        </w:rPr>
        <w:t xml:space="preserve"> p</w:t>
      </w:r>
      <w:r w:rsidR="00797839">
        <w:rPr>
          <w:lang w:val="es-PE"/>
        </w:rPr>
        <w:t>osible siempre y cu</w:t>
      </w:r>
      <w:r w:rsidR="00B73CDB">
        <w:rPr>
          <w:lang w:val="es-PE"/>
        </w:rPr>
        <w:t>an</w:t>
      </w:r>
      <w:r w:rsidR="00797839">
        <w:rPr>
          <w:lang w:val="es-PE"/>
        </w:rPr>
        <w:t xml:space="preserve">do </w:t>
      </w:r>
      <w:proofErr w:type="spellStart"/>
      <w:r w:rsidR="00797839" w:rsidRPr="00797839">
        <w:rPr>
          <w:b/>
          <w:bCs/>
          <w:lang w:val="es-PE"/>
        </w:rPr>
        <w:t>numRect</w:t>
      </w:r>
      <w:proofErr w:type="spellEnd"/>
      <w:r w:rsidR="00797839">
        <w:rPr>
          <w:lang w:val="es-PE"/>
        </w:rPr>
        <w:t xml:space="preserve"> la variable que usamos siga siendo menor o igual a 9,</w:t>
      </w:r>
      <w:r w:rsidR="00B73CDB">
        <w:rPr>
          <w:lang w:val="es-PE"/>
        </w:rPr>
        <w:t xml:space="preserve"> nuestro contenedor solo podrá admitir hasta 10 </w:t>
      </w:r>
      <w:r w:rsidR="00B73CDB" w:rsidRPr="00797839">
        <w:rPr>
          <w:lang w:val="es-PE"/>
        </w:rPr>
        <w:t>rectángulos</w:t>
      </w:r>
      <w:r w:rsidR="00B73CDB">
        <w:rPr>
          <w:lang w:val="es-PE"/>
        </w:rPr>
        <w:t xml:space="preserve">, no podrá admitir más. </w:t>
      </w:r>
    </w:p>
    <w:p w14:paraId="4A71F44C" w14:textId="6EB560C8" w:rsidR="005E0A35" w:rsidRPr="005E0A35" w:rsidRDefault="001044E2" w:rsidP="00A52AD4">
      <w:pPr>
        <w:rPr>
          <w:b/>
          <w:bCs/>
        </w:rPr>
      </w:pPr>
      <w:r>
        <w:rPr>
          <w:b/>
          <w:bCs/>
          <w:lang w:val="es-PE"/>
        </w:rPr>
        <w:t xml:space="preserve">4.4.3 </w:t>
      </w:r>
      <w:r w:rsidR="005E0A35" w:rsidRPr="005E0A35">
        <w:rPr>
          <w:b/>
          <w:bCs/>
          <w:lang w:val="es-PE"/>
        </w:rPr>
        <w:t>FUNCIONES</w:t>
      </w:r>
      <w:r w:rsidR="005E0A35" w:rsidRPr="005E0A35">
        <w:rPr>
          <w:b/>
          <w:bCs/>
        </w:rPr>
        <w:t>_GENERALES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5E0A35" w:rsidRPr="005E0A35" w14:paraId="6FD2398C" w14:textId="77777777" w:rsidTr="005E0A35">
        <w:tc>
          <w:tcPr>
            <w:tcW w:w="9487" w:type="dxa"/>
          </w:tcPr>
          <w:p w14:paraId="1A740436" w14:textId="75A64D33" w:rsidR="005E0A35" w:rsidRPr="005E0A35" w:rsidRDefault="005E0A35" w:rsidP="005E0A35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</w:rPr>
            </w:pPr>
            <w:r w:rsidRPr="005E0A35">
              <w:rPr>
                <w:rFonts w:ascii="Courier New" w:hAnsi="Courier New" w:cs="Courier New"/>
                <w:color w:val="ED864A"/>
              </w:rPr>
              <w:lastRenderedPageBreak/>
              <w:t xml:space="preserve">public void </w:t>
            </w:r>
            <w:proofErr w:type="spellStart"/>
            <w:proofErr w:type="gramStart"/>
            <w:r w:rsidRPr="005E0A35">
              <w:rPr>
                <w:rFonts w:ascii="Courier New" w:hAnsi="Courier New" w:cs="Courier New"/>
                <w:color w:val="FFCF40"/>
              </w:rPr>
              <w:t>showrectangulos</w:t>
            </w:r>
            <w:proofErr w:type="spellEnd"/>
            <w:r w:rsidRPr="005E0A35">
              <w:rPr>
                <w:rFonts w:ascii="Courier New" w:hAnsi="Courier New" w:cs="Courier New"/>
                <w:color w:val="EBEBEB"/>
              </w:rPr>
              <w:t>(</w:t>
            </w:r>
            <w:proofErr w:type="gramEnd"/>
            <w:r w:rsidRPr="005E0A35">
              <w:rPr>
                <w:rFonts w:ascii="Courier New" w:hAnsi="Courier New" w:cs="Courier New"/>
                <w:color w:val="EBEBEB"/>
              </w:rPr>
              <w:t>){</w:t>
            </w:r>
            <w:r w:rsidRPr="005E0A35">
              <w:rPr>
                <w:rFonts w:ascii="Courier New" w:hAnsi="Courier New" w:cs="Courier New"/>
                <w:color w:val="EBEBEB"/>
              </w:rPr>
              <w:br/>
              <w:t xml:space="preserve">    </w:t>
            </w:r>
            <w:r w:rsidRPr="005E0A35">
              <w:rPr>
                <w:rFonts w:ascii="Courier New" w:hAnsi="Courier New" w:cs="Courier New"/>
                <w:color w:val="ED864A"/>
              </w:rPr>
              <w:t xml:space="preserve">for </w:t>
            </w:r>
            <w:r w:rsidRPr="005E0A35">
              <w:rPr>
                <w:rFonts w:ascii="Courier New" w:hAnsi="Courier New" w:cs="Courier New"/>
                <w:color w:val="EBEBEB"/>
              </w:rPr>
              <w:t>(</w:t>
            </w:r>
            <w:r w:rsidRPr="005E0A35">
              <w:rPr>
                <w:rFonts w:ascii="Courier New" w:hAnsi="Courier New" w:cs="Courier New"/>
                <w:color w:val="ED864A"/>
              </w:rPr>
              <w:t xml:space="preserve">int </w:t>
            </w:r>
            <w:proofErr w:type="spellStart"/>
            <w:r w:rsidRPr="005E0A35">
              <w:rPr>
                <w:rFonts w:ascii="Courier New" w:hAnsi="Courier New" w:cs="Courier New"/>
                <w:color w:val="FFFFFF"/>
              </w:rPr>
              <w:t>i</w:t>
            </w:r>
            <w:proofErr w:type="spellEnd"/>
            <w:r w:rsidRPr="005E0A35">
              <w:rPr>
                <w:rFonts w:ascii="Courier New" w:hAnsi="Courier New" w:cs="Courier New"/>
                <w:color w:val="FFFFFF"/>
              </w:rPr>
              <w:t xml:space="preserve"> </w:t>
            </w:r>
            <w:r w:rsidRPr="005E0A35">
              <w:rPr>
                <w:rFonts w:ascii="Courier New" w:hAnsi="Courier New" w:cs="Courier New"/>
                <w:color w:val="EBEBEB"/>
              </w:rPr>
              <w:t xml:space="preserve">= </w:t>
            </w:r>
            <w:r w:rsidRPr="005E0A35">
              <w:rPr>
                <w:rFonts w:ascii="Courier New" w:hAnsi="Courier New" w:cs="Courier New"/>
                <w:b/>
                <w:bCs/>
                <w:color w:val="33CCFF"/>
              </w:rPr>
              <w:t>0</w:t>
            </w:r>
            <w:r w:rsidRPr="005E0A35">
              <w:rPr>
                <w:rFonts w:ascii="Courier New" w:hAnsi="Courier New" w:cs="Courier New"/>
                <w:b/>
                <w:bCs/>
                <w:color w:val="ED864A"/>
              </w:rPr>
              <w:t xml:space="preserve">; </w:t>
            </w:r>
            <w:proofErr w:type="spellStart"/>
            <w:r w:rsidRPr="005E0A35">
              <w:rPr>
                <w:rFonts w:ascii="Courier New" w:hAnsi="Courier New" w:cs="Courier New"/>
                <w:color w:val="FFFFFF"/>
              </w:rPr>
              <w:t>i</w:t>
            </w:r>
            <w:proofErr w:type="spellEnd"/>
            <w:r w:rsidRPr="005E0A35">
              <w:rPr>
                <w:rFonts w:ascii="Courier New" w:hAnsi="Courier New" w:cs="Courier New"/>
                <w:color w:val="FFFFFF"/>
              </w:rPr>
              <w:t xml:space="preserve"> </w:t>
            </w:r>
            <w:r w:rsidRPr="005E0A35">
              <w:rPr>
                <w:rFonts w:ascii="Courier New" w:hAnsi="Courier New" w:cs="Courier New"/>
                <w:color w:val="EBEBEB"/>
              </w:rPr>
              <w:t xml:space="preserve">&lt; </w:t>
            </w:r>
            <w:proofErr w:type="spellStart"/>
            <w:r w:rsidRPr="005E0A35">
              <w:rPr>
                <w:rFonts w:ascii="Courier New" w:hAnsi="Courier New" w:cs="Courier New"/>
                <w:i/>
                <w:iCs/>
                <w:color w:val="ED94FF"/>
              </w:rPr>
              <w:t>numRect</w:t>
            </w:r>
            <w:proofErr w:type="spellEnd"/>
            <w:r w:rsidRPr="005E0A35">
              <w:rPr>
                <w:rFonts w:ascii="Courier New" w:hAnsi="Courier New" w:cs="Courier New"/>
                <w:b/>
                <w:bCs/>
                <w:color w:val="ED864A"/>
              </w:rPr>
              <w:t xml:space="preserve">; </w:t>
            </w:r>
            <w:proofErr w:type="spellStart"/>
            <w:r w:rsidRPr="005E0A35">
              <w:rPr>
                <w:rFonts w:ascii="Courier New" w:hAnsi="Courier New" w:cs="Courier New"/>
                <w:color w:val="FFFFFF"/>
              </w:rPr>
              <w:t>i</w:t>
            </w:r>
            <w:proofErr w:type="spellEnd"/>
            <w:r w:rsidRPr="005E0A35">
              <w:rPr>
                <w:rFonts w:ascii="Courier New" w:hAnsi="Courier New" w:cs="Courier New"/>
                <w:color w:val="EBEBEB"/>
              </w:rPr>
              <w:t>++){</w:t>
            </w:r>
            <w:r w:rsidRPr="005E0A35">
              <w:rPr>
                <w:rFonts w:ascii="Courier New" w:hAnsi="Courier New" w:cs="Courier New"/>
                <w:color w:val="EBEBEB"/>
              </w:rPr>
              <w:br/>
              <w:t xml:space="preserve">       </w:t>
            </w:r>
            <w:proofErr w:type="spellStart"/>
            <w:r w:rsidRPr="005E0A35">
              <w:rPr>
                <w:rFonts w:ascii="Courier New" w:hAnsi="Courier New" w:cs="Courier New"/>
                <w:color w:val="FFFFFF"/>
              </w:rPr>
              <w:t>System</w:t>
            </w:r>
            <w:r w:rsidRPr="005E0A35">
              <w:rPr>
                <w:rFonts w:ascii="Courier New" w:hAnsi="Courier New" w:cs="Courier New"/>
                <w:color w:val="EBEBEB"/>
              </w:rPr>
              <w:t>.</w:t>
            </w:r>
            <w:r w:rsidRPr="005E0A35">
              <w:rPr>
                <w:rFonts w:ascii="Courier New" w:hAnsi="Courier New" w:cs="Courier New"/>
                <w:i/>
                <w:iCs/>
                <w:color w:val="ED94FF"/>
              </w:rPr>
              <w:t>out</w:t>
            </w:r>
            <w:r w:rsidRPr="005E0A35">
              <w:rPr>
                <w:rFonts w:ascii="Courier New" w:hAnsi="Courier New" w:cs="Courier New"/>
                <w:color w:val="EBEBEB"/>
              </w:rPr>
              <w:t>.println</w:t>
            </w:r>
            <w:proofErr w:type="spellEnd"/>
            <w:r w:rsidRPr="005E0A35">
              <w:rPr>
                <w:rFonts w:ascii="Courier New" w:hAnsi="Courier New" w:cs="Courier New"/>
                <w:color w:val="EBEBEB"/>
              </w:rPr>
              <w:t>(</w:t>
            </w:r>
            <w:proofErr w:type="spellStart"/>
            <w:r w:rsidRPr="005E0A35">
              <w:rPr>
                <w:rFonts w:ascii="Courier New" w:hAnsi="Courier New" w:cs="Courier New"/>
                <w:color w:val="FFFFFF"/>
              </w:rPr>
              <w:t>i</w:t>
            </w:r>
            <w:proofErr w:type="spellEnd"/>
            <w:r w:rsidRPr="005E0A35">
              <w:rPr>
                <w:rFonts w:ascii="Courier New" w:hAnsi="Courier New" w:cs="Courier New"/>
                <w:color w:val="FFFFFF"/>
              </w:rPr>
              <w:t xml:space="preserve"> </w:t>
            </w:r>
            <w:r w:rsidRPr="005E0A35">
              <w:rPr>
                <w:rFonts w:ascii="Courier New" w:hAnsi="Courier New" w:cs="Courier New"/>
                <w:color w:val="EBEBEB"/>
              </w:rPr>
              <w:t xml:space="preserve">+ </w:t>
            </w:r>
            <w:r w:rsidRPr="005E0A35">
              <w:rPr>
                <w:rFonts w:ascii="Courier New" w:hAnsi="Courier New" w:cs="Courier New"/>
                <w:color w:val="54B33E"/>
              </w:rPr>
              <w:t xml:space="preserve">" -&gt;  " </w:t>
            </w:r>
            <w:r w:rsidRPr="005E0A35">
              <w:rPr>
                <w:rFonts w:ascii="Courier New" w:hAnsi="Courier New" w:cs="Courier New"/>
                <w:color w:val="EBEBEB"/>
              </w:rPr>
              <w:t xml:space="preserve">+ </w:t>
            </w:r>
            <w:proofErr w:type="spellStart"/>
            <w:r w:rsidRPr="005E0A35">
              <w:rPr>
                <w:rFonts w:ascii="Courier New" w:hAnsi="Courier New" w:cs="Courier New"/>
                <w:color w:val="ED94FF"/>
              </w:rPr>
              <w:t>rectangulos</w:t>
            </w:r>
            <w:proofErr w:type="spellEnd"/>
            <w:r w:rsidRPr="005E0A35">
              <w:rPr>
                <w:rFonts w:ascii="Courier New" w:hAnsi="Courier New" w:cs="Courier New"/>
                <w:color w:val="EBEBEB"/>
              </w:rPr>
              <w:t>[</w:t>
            </w:r>
            <w:proofErr w:type="spellStart"/>
            <w:r w:rsidRPr="005E0A35">
              <w:rPr>
                <w:rFonts w:ascii="Courier New" w:hAnsi="Courier New" w:cs="Courier New"/>
                <w:color w:val="FFFFFF"/>
              </w:rPr>
              <w:t>i</w:t>
            </w:r>
            <w:proofErr w:type="spellEnd"/>
            <w:r w:rsidRPr="005E0A35">
              <w:rPr>
                <w:rFonts w:ascii="Courier New" w:hAnsi="Courier New" w:cs="Courier New"/>
                <w:color w:val="EBEBEB"/>
              </w:rPr>
              <w:t>])</w:t>
            </w:r>
            <w:r w:rsidRPr="005E0A35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5E0A35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5E0A35">
              <w:rPr>
                <w:rFonts w:ascii="Courier New" w:hAnsi="Courier New" w:cs="Courier New"/>
                <w:color w:val="EBEBEB"/>
              </w:rPr>
              <w:t>}</w:t>
            </w:r>
            <w:r w:rsidRPr="005E0A35">
              <w:rPr>
                <w:rFonts w:ascii="Courier New" w:hAnsi="Courier New" w:cs="Courier New"/>
                <w:color w:val="EBEBEB"/>
              </w:rPr>
              <w:br/>
              <w:t>}</w:t>
            </w:r>
            <w:r w:rsidRPr="005E0A35">
              <w:rPr>
                <w:rFonts w:ascii="Courier New" w:hAnsi="Courier New" w:cs="Courier New"/>
                <w:color w:val="EBEBEB"/>
              </w:rPr>
              <w:br/>
            </w:r>
            <w:r w:rsidRPr="005E0A35">
              <w:rPr>
                <w:rFonts w:ascii="Courier New" w:hAnsi="Courier New" w:cs="Courier New"/>
                <w:color w:val="EBEBEB"/>
              </w:rPr>
              <w:br/>
            </w:r>
            <w:r w:rsidRPr="005E0A35">
              <w:rPr>
                <w:rFonts w:ascii="Courier New" w:hAnsi="Courier New" w:cs="Courier New"/>
                <w:color w:val="ED864A"/>
              </w:rPr>
              <w:t xml:space="preserve">public </w:t>
            </w:r>
            <w:proofErr w:type="spellStart"/>
            <w:r w:rsidRPr="005E0A35">
              <w:rPr>
                <w:rFonts w:ascii="Courier New" w:hAnsi="Courier New" w:cs="Courier New"/>
                <w:color w:val="FFFFFF"/>
              </w:rPr>
              <w:t>Rectangulo</w:t>
            </w:r>
            <w:proofErr w:type="spellEnd"/>
            <w:r w:rsidRPr="005E0A35"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r w:rsidRPr="005E0A35">
              <w:rPr>
                <w:rFonts w:ascii="Courier New" w:hAnsi="Courier New" w:cs="Courier New"/>
                <w:color w:val="FFCF40"/>
              </w:rPr>
              <w:t>getRectangulo</w:t>
            </w:r>
            <w:proofErr w:type="spellEnd"/>
            <w:r w:rsidRPr="005E0A35">
              <w:rPr>
                <w:rFonts w:ascii="Courier New" w:hAnsi="Courier New" w:cs="Courier New"/>
                <w:color w:val="EBEBEB"/>
              </w:rPr>
              <w:t>(</w:t>
            </w:r>
            <w:r w:rsidRPr="005E0A35">
              <w:rPr>
                <w:rFonts w:ascii="Courier New" w:hAnsi="Courier New" w:cs="Courier New"/>
                <w:color w:val="ED864A"/>
              </w:rPr>
              <w:t xml:space="preserve">int </w:t>
            </w:r>
            <w:proofErr w:type="spellStart"/>
            <w:r w:rsidRPr="005E0A35">
              <w:rPr>
                <w:rFonts w:ascii="Courier New" w:hAnsi="Courier New" w:cs="Courier New"/>
                <w:color w:val="FFFFFF"/>
              </w:rPr>
              <w:t>i</w:t>
            </w:r>
            <w:proofErr w:type="spellEnd"/>
            <w:r w:rsidRPr="005E0A35">
              <w:rPr>
                <w:rFonts w:ascii="Courier New" w:hAnsi="Courier New" w:cs="Courier New"/>
                <w:color w:val="EBEBEB"/>
              </w:rPr>
              <w:t>){</w:t>
            </w:r>
            <w:r w:rsidRPr="005E0A35">
              <w:rPr>
                <w:rFonts w:ascii="Courier New" w:hAnsi="Courier New" w:cs="Courier New"/>
                <w:color w:val="EBEBEB"/>
              </w:rPr>
              <w:br/>
              <w:t xml:space="preserve">    </w:t>
            </w:r>
            <w:r w:rsidRPr="005E0A35">
              <w:rPr>
                <w:rFonts w:ascii="Courier New" w:hAnsi="Courier New" w:cs="Courier New"/>
                <w:color w:val="ED864A"/>
              </w:rPr>
              <w:t xml:space="preserve">return </w:t>
            </w:r>
            <w:proofErr w:type="spellStart"/>
            <w:r w:rsidRPr="005E0A35">
              <w:rPr>
                <w:rFonts w:ascii="Courier New" w:hAnsi="Courier New" w:cs="Courier New"/>
                <w:color w:val="ED94FF"/>
              </w:rPr>
              <w:t>rectangulos</w:t>
            </w:r>
            <w:proofErr w:type="spellEnd"/>
            <w:r w:rsidRPr="005E0A35">
              <w:rPr>
                <w:rFonts w:ascii="Courier New" w:hAnsi="Courier New" w:cs="Courier New"/>
                <w:color w:val="EBEBEB"/>
              </w:rPr>
              <w:t>[</w:t>
            </w:r>
            <w:proofErr w:type="spellStart"/>
            <w:r w:rsidRPr="005E0A35">
              <w:rPr>
                <w:rFonts w:ascii="Courier New" w:hAnsi="Courier New" w:cs="Courier New"/>
                <w:color w:val="FFFFFF"/>
              </w:rPr>
              <w:t>i</w:t>
            </w:r>
            <w:proofErr w:type="spellEnd"/>
            <w:r w:rsidRPr="005E0A35">
              <w:rPr>
                <w:rFonts w:ascii="Courier New" w:hAnsi="Courier New" w:cs="Courier New"/>
                <w:color w:val="EBEBEB"/>
              </w:rPr>
              <w:t>]</w:t>
            </w:r>
            <w:r w:rsidRPr="005E0A35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5E0A35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5E0A35">
              <w:rPr>
                <w:rFonts w:ascii="Courier New" w:hAnsi="Courier New" w:cs="Courier New"/>
                <w:color w:val="EBEBEB"/>
              </w:rPr>
              <w:t>}</w:t>
            </w:r>
            <w:r w:rsidRPr="005E0A35">
              <w:rPr>
                <w:rFonts w:ascii="Courier New" w:hAnsi="Courier New" w:cs="Courier New"/>
                <w:color w:val="EBEBEB"/>
              </w:rPr>
              <w:br/>
            </w:r>
            <w:r w:rsidRPr="005E0A35">
              <w:rPr>
                <w:rFonts w:ascii="Courier New" w:hAnsi="Courier New" w:cs="Courier New"/>
                <w:color w:val="ED864A"/>
              </w:rPr>
              <w:t xml:space="preserve">public int </w:t>
            </w:r>
            <w:proofErr w:type="spellStart"/>
            <w:r w:rsidRPr="005E0A35">
              <w:rPr>
                <w:rFonts w:ascii="Courier New" w:hAnsi="Courier New" w:cs="Courier New"/>
                <w:color w:val="FFCF40"/>
              </w:rPr>
              <w:t>getNumrec</w:t>
            </w:r>
            <w:proofErr w:type="spellEnd"/>
            <w:r w:rsidRPr="005E0A35">
              <w:rPr>
                <w:rFonts w:ascii="Courier New" w:hAnsi="Courier New" w:cs="Courier New"/>
                <w:color w:val="EBEBEB"/>
              </w:rPr>
              <w:t>(){</w:t>
            </w:r>
            <w:r w:rsidRPr="005E0A35">
              <w:rPr>
                <w:rFonts w:ascii="Courier New" w:hAnsi="Courier New" w:cs="Courier New"/>
                <w:color w:val="EBEBEB"/>
              </w:rPr>
              <w:br/>
              <w:t xml:space="preserve">    </w:t>
            </w:r>
            <w:r w:rsidRPr="005E0A35">
              <w:rPr>
                <w:rFonts w:ascii="Courier New" w:hAnsi="Courier New" w:cs="Courier New"/>
                <w:color w:val="ED864A"/>
              </w:rPr>
              <w:t xml:space="preserve">return </w:t>
            </w:r>
            <w:proofErr w:type="spellStart"/>
            <w:r w:rsidRPr="005E0A35">
              <w:rPr>
                <w:rFonts w:ascii="Courier New" w:hAnsi="Courier New" w:cs="Courier New"/>
                <w:i/>
                <w:iCs/>
                <w:color w:val="ED94FF"/>
              </w:rPr>
              <w:t>numRect</w:t>
            </w:r>
            <w:proofErr w:type="spellEnd"/>
            <w:r w:rsidRPr="005E0A35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5E0A35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5E0A35">
              <w:rPr>
                <w:rFonts w:ascii="Courier New" w:hAnsi="Courier New" w:cs="Courier New"/>
                <w:color w:val="EBEBEB"/>
              </w:rPr>
              <w:t>}</w:t>
            </w:r>
          </w:p>
        </w:tc>
      </w:tr>
    </w:tbl>
    <w:p w14:paraId="411B9F5E" w14:textId="686D3854" w:rsidR="00A52AD4" w:rsidRPr="00D715A9" w:rsidRDefault="00343701" w:rsidP="00A52AD4">
      <w:pPr>
        <w:rPr>
          <w:lang w:val="es-PE"/>
        </w:rPr>
      </w:pPr>
      <w:r w:rsidRPr="00D715A9">
        <w:rPr>
          <w:lang w:val="es-PE"/>
        </w:rPr>
        <w:t>Métodos</w:t>
      </w:r>
      <w:r>
        <w:rPr>
          <w:lang w:val="es-PE"/>
        </w:rPr>
        <w:t xml:space="preserve"> </w:t>
      </w:r>
      <w:r w:rsidR="00D715A9" w:rsidRPr="00D715A9">
        <w:rPr>
          <w:lang w:val="es-PE"/>
        </w:rPr>
        <w:t>que ir</w:t>
      </w:r>
      <w:r w:rsidR="00D715A9">
        <w:rPr>
          <w:lang w:val="es-PE"/>
        </w:rPr>
        <w:t xml:space="preserve">emos </w:t>
      </w:r>
      <w:proofErr w:type="gramStart"/>
      <w:r w:rsidR="00D715A9">
        <w:rPr>
          <w:lang w:val="es-PE"/>
        </w:rPr>
        <w:t>llamando dependiendo</w:t>
      </w:r>
      <w:proofErr w:type="gramEnd"/>
      <w:r w:rsidR="00D715A9">
        <w:rPr>
          <w:lang w:val="es-PE"/>
        </w:rPr>
        <w:t xml:space="preserve"> de la</w:t>
      </w:r>
      <w:r>
        <w:rPr>
          <w:lang w:val="es-PE"/>
        </w:rPr>
        <w:t>s</w:t>
      </w:r>
      <w:r w:rsidR="00D715A9">
        <w:rPr>
          <w:lang w:val="es-PE"/>
        </w:rPr>
        <w:t xml:space="preserve"> necesidad</w:t>
      </w:r>
      <w:r>
        <w:rPr>
          <w:lang w:val="es-PE"/>
        </w:rPr>
        <w:t>es del programa.</w:t>
      </w:r>
      <w:r w:rsidR="00D715A9">
        <w:rPr>
          <w:lang w:val="es-PE"/>
        </w:rPr>
        <w:t xml:space="preserve"> </w:t>
      </w:r>
    </w:p>
    <w:p w14:paraId="1915FB95" w14:textId="22082DDA" w:rsidR="005E0A35" w:rsidRPr="00D715A9" w:rsidRDefault="000D21DE" w:rsidP="00A52AD4">
      <w:pPr>
        <w:rPr>
          <w:b/>
          <w:bCs/>
          <w:lang w:val="es-PE"/>
        </w:rPr>
      </w:pPr>
      <w:r>
        <w:rPr>
          <w:b/>
          <w:bCs/>
          <w:lang w:val="es-PE"/>
        </w:rPr>
        <w:t xml:space="preserve">4.4.4 </w:t>
      </w:r>
      <w:r w:rsidR="005E0A35" w:rsidRPr="00D715A9">
        <w:rPr>
          <w:b/>
          <w:bCs/>
          <w:lang w:val="es-PE"/>
        </w:rPr>
        <w:t>TO_STRING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5E0A35" w:rsidRPr="000F3239" w14:paraId="02935537" w14:textId="77777777" w:rsidTr="005E0A35">
        <w:tc>
          <w:tcPr>
            <w:tcW w:w="9487" w:type="dxa"/>
          </w:tcPr>
          <w:p w14:paraId="21317CF4" w14:textId="0B3CB785" w:rsidR="005E0A35" w:rsidRPr="003C76C1" w:rsidRDefault="00D715A9" w:rsidP="00343701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  <w:lang w:val="es-PE"/>
              </w:rPr>
            </w:pPr>
            <w:r w:rsidRPr="003C76C1">
              <w:rPr>
                <w:rFonts w:ascii="Courier New" w:hAnsi="Courier New" w:cs="Courier New"/>
                <w:color w:val="A9B837"/>
                <w:lang w:val="es-PE"/>
              </w:rPr>
              <w:t>@Override</w:t>
            </w:r>
            <w:r w:rsidRPr="003C76C1">
              <w:rPr>
                <w:rFonts w:ascii="Courier New" w:hAnsi="Courier New" w:cs="Courier New"/>
                <w:color w:val="A9B837"/>
                <w:lang w:val="es-PE"/>
              </w:rPr>
              <w:br/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String</w:t>
            </w:r>
            <w:proofErr w:type="spellEnd"/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FFCF40"/>
                <w:lang w:val="es-PE"/>
              </w:rPr>
              <w:t>toString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() {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StringBuilder</w:t>
            </w:r>
            <w:proofErr w:type="spellEnd"/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sb</w:t>
            </w:r>
            <w:proofErr w:type="spellEnd"/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new </w:t>
            </w:r>
            <w:proofErr w:type="spellStart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StringBuilder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()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sb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.append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String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3C76C1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format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3C76C1">
              <w:rPr>
                <w:rFonts w:ascii="Courier New" w:hAnsi="Courier New" w:cs="Courier New"/>
                <w:color w:val="54B33E"/>
                <w:lang w:val="es-PE"/>
              </w:rPr>
              <w:t>"%-10s %-15s %-15s %-10s %-10s%n"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                       </w:t>
            </w:r>
            <w:r w:rsidRPr="003C76C1">
              <w:rPr>
                <w:rFonts w:ascii="Courier New" w:hAnsi="Courier New" w:cs="Courier New"/>
                <w:color w:val="54B33E"/>
                <w:lang w:val="es-PE"/>
              </w:rPr>
              <w:t>"</w:t>
            </w:r>
            <w:proofErr w:type="spellStart"/>
            <w:r w:rsidRPr="003C76C1">
              <w:rPr>
                <w:rFonts w:ascii="Courier New" w:hAnsi="Courier New" w:cs="Courier New"/>
                <w:color w:val="54B33E"/>
                <w:lang w:val="es-PE"/>
              </w:rPr>
              <w:t>Index</w:t>
            </w:r>
            <w:proofErr w:type="spellEnd"/>
            <w:r w:rsidRPr="003C76C1">
              <w:rPr>
                <w:rFonts w:ascii="Courier New" w:hAnsi="Courier New" w:cs="Courier New"/>
                <w:color w:val="54B33E"/>
                <w:lang w:val="es-PE"/>
              </w:rPr>
              <w:t>"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3C76C1">
              <w:rPr>
                <w:rFonts w:ascii="Courier New" w:hAnsi="Courier New" w:cs="Courier New"/>
                <w:color w:val="54B33E"/>
                <w:lang w:val="es-PE"/>
              </w:rPr>
              <w:t>"Esquina M"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3C76C1">
              <w:rPr>
                <w:rFonts w:ascii="Courier New" w:hAnsi="Courier New" w:cs="Courier New"/>
                <w:color w:val="54B33E"/>
                <w:lang w:val="es-PE"/>
              </w:rPr>
              <w:t>"Esquina N"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3C76C1">
              <w:rPr>
                <w:rFonts w:ascii="Courier New" w:hAnsi="Courier New" w:cs="Courier New"/>
                <w:color w:val="54B33E"/>
                <w:lang w:val="es-PE"/>
              </w:rPr>
              <w:t>"Distancia"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3C76C1">
              <w:rPr>
                <w:rFonts w:ascii="Courier New" w:hAnsi="Courier New" w:cs="Courier New"/>
                <w:color w:val="54B33E"/>
                <w:lang w:val="es-PE"/>
              </w:rPr>
              <w:t>"Área"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))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sb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.append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3C76C1">
              <w:rPr>
                <w:rFonts w:ascii="Courier New" w:hAnsi="Courier New" w:cs="Courier New"/>
                <w:color w:val="54B33E"/>
                <w:lang w:val="es-PE"/>
              </w:rPr>
              <w:t>"------------------------------------------------------------</w:t>
            </w:r>
            <w:r w:rsidRPr="003C76C1">
              <w:rPr>
                <w:rFonts w:ascii="Courier New" w:hAnsi="Courier New" w:cs="Courier New"/>
                <w:color w:val="ED864A"/>
                <w:lang w:val="es-PE"/>
              </w:rPr>
              <w:t>\n</w:t>
            </w:r>
            <w:r w:rsidRPr="003C76C1">
              <w:rPr>
                <w:rFonts w:ascii="Courier New" w:hAnsi="Courier New" w:cs="Courier New"/>
                <w:color w:val="54B33E"/>
                <w:lang w:val="es-PE"/>
              </w:rPr>
              <w:t>"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for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int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i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r w:rsidRPr="003C76C1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0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;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i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&lt; </w:t>
            </w:r>
            <w:proofErr w:type="spellStart"/>
            <w:r w:rsidRPr="003C76C1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>numRect</w:t>
            </w:r>
            <w:proofErr w:type="spellEnd"/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;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i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++) {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   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sb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.append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String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3C76C1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format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3C76C1">
              <w:rPr>
                <w:rFonts w:ascii="Courier New" w:hAnsi="Courier New" w:cs="Courier New"/>
                <w:color w:val="54B33E"/>
                <w:lang w:val="es-PE"/>
              </w:rPr>
              <w:t>"%-10d %-15s %-15s %-10.2f %-10.2f%n"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      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i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       </w:t>
            </w:r>
            <w:proofErr w:type="spellStart"/>
            <w:r w:rsidRPr="003C76C1">
              <w:rPr>
                <w:rFonts w:ascii="Courier New" w:hAnsi="Courier New" w:cs="Courier New"/>
                <w:color w:val="ED94FF"/>
                <w:lang w:val="es-PE"/>
              </w:rPr>
              <w:t>rectangulos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[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i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].getEsquina2().</w:t>
            </w:r>
            <w:proofErr w:type="spellStart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toString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()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,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       </w:t>
            </w:r>
            <w:proofErr w:type="spellStart"/>
            <w:r w:rsidRPr="003C76C1">
              <w:rPr>
                <w:rFonts w:ascii="Courier New" w:hAnsi="Courier New" w:cs="Courier New"/>
                <w:color w:val="ED94FF"/>
                <w:lang w:val="es-PE"/>
              </w:rPr>
              <w:t>rectangulos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[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i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].getEsquina1().</w:t>
            </w:r>
            <w:proofErr w:type="spellStart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toString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()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,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       </w:t>
            </w:r>
            <w:proofErr w:type="spellStart"/>
            <w:r w:rsidRPr="003C76C1">
              <w:rPr>
                <w:rFonts w:ascii="Courier New" w:hAnsi="Courier New" w:cs="Courier New"/>
                <w:color w:val="ED94FF"/>
                <w:lang w:val="es-PE"/>
              </w:rPr>
              <w:t>distanciasEcleudianas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[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i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]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       </w:t>
            </w:r>
            <w:proofErr w:type="spellStart"/>
            <w:r w:rsidRPr="003C76C1">
              <w:rPr>
                <w:rFonts w:ascii="Courier New" w:hAnsi="Courier New" w:cs="Courier New"/>
                <w:color w:val="ED94FF"/>
                <w:lang w:val="es-PE"/>
              </w:rPr>
              <w:t>areas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[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i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]))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}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return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sb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.toString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()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}</w:t>
            </w:r>
          </w:p>
        </w:tc>
      </w:tr>
    </w:tbl>
    <w:p w14:paraId="558007B2" w14:textId="0986C0A3" w:rsidR="005E0A35" w:rsidRDefault="00A04C49" w:rsidP="00A52AD4">
      <w:pPr>
        <w:rPr>
          <w:lang w:val="es-PE"/>
        </w:rPr>
      </w:pPr>
      <w:r w:rsidRPr="00A04C49">
        <w:rPr>
          <w:lang w:val="es-PE"/>
        </w:rPr>
        <w:t xml:space="preserve">En este </w:t>
      </w:r>
      <w:proofErr w:type="spellStart"/>
      <w:r w:rsidRPr="00A04C49">
        <w:rPr>
          <w:b/>
          <w:bCs/>
          <w:lang w:val="es-PE"/>
        </w:rPr>
        <w:t>toString</w:t>
      </w:r>
      <w:proofErr w:type="spellEnd"/>
      <w:r w:rsidRPr="00A04C49">
        <w:rPr>
          <w:lang w:val="es-PE"/>
        </w:rPr>
        <w:t xml:space="preserve"> usamos e</w:t>
      </w:r>
      <w:r>
        <w:rPr>
          <w:lang w:val="es-PE"/>
        </w:rPr>
        <w:t xml:space="preserve">l </w:t>
      </w:r>
      <w:proofErr w:type="spellStart"/>
      <w:r w:rsidRPr="00A04C49">
        <w:rPr>
          <w:b/>
          <w:bCs/>
          <w:lang w:val="es-PE"/>
        </w:rPr>
        <w:t>StringBuilder</w:t>
      </w:r>
      <w:proofErr w:type="spellEnd"/>
      <w:r>
        <w:rPr>
          <w:lang w:val="es-PE"/>
        </w:rPr>
        <w:t xml:space="preserve"> el cual se encarga</w:t>
      </w:r>
      <w:r w:rsidR="00113E84">
        <w:rPr>
          <w:lang w:val="es-PE"/>
        </w:rPr>
        <w:t xml:space="preserve"> básicamente de construir la salida de un </w:t>
      </w:r>
      <w:proofErr w:type="spellStart"/>
      <w:r w:rsidR="00113E84">
        <w:rPr>
          <w:lang w:val="es-PE"/>
        </w:rPr>
        <w:t>string</w:t>
      </w:r>
      <w:proofErr w:type="spellEnd"/>
      <w:r w:rsidR="00113E84">
        <w:rPr>
          <w:lang w:val="es-PE"/>
        </w:rPr>
        <w:t xml:space="preserve"> de manera eficiente</w:t>
      </w:r>
      <w:r w:rsidR="008D5881">
        <w:rPr>
          <w:lang w:val="es-PE"/>
        </w:rPr>
        <w:t>, todo trabajando con referencias.</w:t>
      </w:r>
    </w:p>
    <w:p w14:paraId="2E80F40A" w14:textId="4C3D76BE" w:rsidR="008D5881" w:rsidRDefault="00C319C6" w:rsidP="00A52AD4">
      <w:pPr>
        <w:rPr>
          <w:b/>
          <w:bCs/>
          <w:lang w:val="es-PE"/>
        </w:rPr>
      </w:pPr>
      <w:r>
        <w:rPr>
          <w:lang w:val="es-PE"/>
        </w:rPr>
        <w:t xml:space="preserve">Con el </w:t>
      </w:r>
      <w:r w:rsidR="000A4B63">
        <w:rPr>
          <w:lang w:val="es-PE"/>
        </w:rPr>
        <w:t xml:space="preserve">métodos </w:t>
      </w:r>
      <w:proofErr w:type="spellStart"/>
      <w:r w:rsidR="000A4B63" w:rsidRPr="000A4B63">
        <w:rPr>
          <w:b/>
          <w:bCs/>
          <w:lang w:val="es-PE"/>
        </w:rPr>
        <w:t>String.format</w:t>
      </w:r>
      <w:proofErr w:type="spellEnd"/>
      <w:proofErr w:type="gramStart"/>
      <w:r w:rsidR="000A4B63" w:rsidRPr="000A4B63">
        <w:rPr>
          <w:b/>
          <w:bCs/>
          <w:lang w:val="es-PE"/>
        </w:rPr>
        <w:t>( )</w:t>
      </w:r>
      <w:proofErr w:type="gramEnd"/>
      <w:r w:rsidR="000A4B63">
        <w:rPr>
          <w:b/>
          <w:bCs/>
          <w:lang w:val="es-PE"/>
        </w:rPr>
        <w:t xml:space="preserve"> </w:t>
      </w:r>
      <w:r w:rsidR="000A4B63">
        <w:rPr>
          <w:lang w:val="es-PE"/>
        </w:rPr>
        <w:t xml:space="preserve">podemos construir el </w:t>
      </w:r>
      <w:proofErr w:type="spellStart"/>
      <w:r w:rsidR="000A4B63">
        <w:rPr>
          <w:lang w:val="es-PE"/>
        </w:rPr>
        <w:t>string</w:t>
      </w:r>
      <w:proofErr w:type="spellEnd"/>
      <w:r w:rsidR="00CF6A91">
        <w:rPr>
          <w:lang w:val="es-PE"/>
        </w:rPr>
        <w:t xml:space="preserve"> y sus respectivas referencias, si a esto utilizamos el método </w:t>
      </w:r>
      <w:proofErr w:type="spellStart"/>
      <w:r w:rsidR="00CF6A91" w:rsidRPr="00CF6A91">
        <w:rPr>
          <w:b/>
          <w:bCs/>
          <w:lang w:val="es-PE"/>
        </w:rPr>
        <w:t>append</w:t>
      </w:r>
      <w:proofErr w:type="spellEnd"/>
      <w:r w:rsidR="00CF6A91" w:rsidRPr="00CF6A91">
        <w:rPr>
          <w:b/>
          <w:bCs/>
          <w:lang w:val="es-PE"/>
        </w:rPr>
        <w:t>( )</w:t>
      </w:r>
      <w:r w:rsidR="00CF6A91">
        <w:rPr>
          <w:b/>
          <w:bCs/>
          <w:lang w:val="es-PE"/>
        </w:rPr>
        <w:t xml:space="preserve"> </w:t>
      </w:r>
      <w:r w:rsidR="00CF6A91">
        <w:rPr>
          <w:lang w:val="es-PE"/>
        </w:rPr>
        <w:t xml:space="preserve">lo que hará será agregar toda la información a nuestro </w:t>
      </w:r>
      <w:proofErr w:type="spellStart"/>
      <w:r w:rsidR="00CF6A91" w:rsidRPr="00CF6A91">
        <w:rPr>
          <w:b/>
          <w:bCs/>
          <w:lang w:val="es-PE"/>
        </w:rPr>
        <w:t>StringBuilder</w:t>
      </w:r>
      <w:proofErr w:type="spellEnd"/>
      <w:r w:rsidR="00CF6A91" w:rsidRPr="00CF6A91">
        <w:rPr>
          <w:b/>
          <w:bCs/>
          <w:lang w:val="es-PE"/>
        </w:rPr>
        <w:t>(</w:t>
      </w:r>
      <w:proofErr w:type="spellStart"/>
      <w:r w:rsidR="00CF6A91" w:rsidRPr="00CF6A91">
        <w:rPr>
          <w:b/>
          <w:bCs/>
          <w:lang w:val="es-PE"/>
        </w:rPr>
        <w:t>sb</w:t>
      </w:r>
      <w:proofErr w:type="spellEnd"/>
      <w:r w:rsidR="00CF6A91" w:rsidRPr="00CF6A91">
        <w:rPr>
          <w:b/>
          <w:bCs/>
          <w:lang w:val="es-PE"/>
        </w:rPr>
        <w:t>)</w:t>
      </w:r>
      <w:r w:rsidR="00CF6A91">
        <w:rPr>
          <w:b/>
          <w:bCs/>
          <w:lang w:val="es-PE"/>
        </w:rPr>
        <w:t>.</w:t>
      </w:r>
    </w:p>
    <w:p w14:paraId="63A7E9D7" w14:textId="4633C4AB" w:rsidR="00CF6A91" w:rsidRDefault="00B070F6" w:rsidP="00A52AD4">
      <w:pPr>
        <w:rPr>
          <w:lang w:val="es-PE"/>
        </w:rPr>
      </w:pPr>
      <w:r>
        <w:rPr>
          <w:lang w:val="es-PE"/>
        </w:rPr>
        <w:t>Las referencias que usamos controlan el espacio y el formato de cada dato:</w:t>
      </w:r>
    </w:p>
    <w:p w14:paraId="3E26A1D5" w14:textId="733985C4" w:rsidR="00B070F6" w:rsidRPr="00B070F6" w:rsidRDefault="00B070F6" w:rsidP="00B070F6">
      <w:pPr>
        <w:pStyle w:val="Prrafodelista"/>
        <w:numPr>
          <w:ilvl w:val="0"/>
          <w:numId w:val="34"/>
        </w:numPr>
        <w:rPr>
          <w:lang w:val="es-PE"/>
        </w:rPr>
      </w:pPr>
      <w:r w:rsidRPr="00B070F6">
        <w:rPr>
          <w:rFonts w:eastAsia="MS Mincho"/>
          <w:lang w:val="es-PE"/>
        </w:rPr>
        <w:t>%-10d</w:t>
      </w:r>
      <w:r w:rsidRPr="00B070F6">
        <w:rPr>
          <w:lang w:val="es-PE"/>
        </w:rPr>
        <w:t xml:space="preserve"> </w:t>
      </w:r>
      <w:r w:rsidRPr="00B070F6">
        <w:rPr>
          <w:rFonts w:ascii="Wingdings" w:eastAsia="Wingdings" w:hAnsi="Wingdings" w:cs="Wingdings"/>
          <w:lang w:val="es-PE"/>
        </w:rPr>
        <w:sym w:font="Wingdings" w:char="F0E0"/>
      </w:r>
      <w:r w:rsidRPr="00B070F6">
        <w:rPr>
          <w:lang w:val="es-PE"/>
        </w:rPr>
        <w:t xml:space="preserve"> Número entero con ancho de 10 caracteres. </w:t>
      </w:r>
    </w:p>
    <w:p w14:paraId="26616212" w14:textId="4CF192C9" w:rsidR="00B070F6" w:rsidRPr="00B070F6" w:rsidRDefault="00B070F6" w:rsidP="00B070F6">
      <w:pPr>
        <w:pStyle w:val="Prrafodelista"/>
        <w:numPr>
          <w:ilvl w:val="0"/>
          <w:numId w:val="34"/>
        </w:numPr>
        <w:rPr>
          <w:lang w:val="es-PE"/>
        </w:rPr>
      </w:pPr>
      <w:r w:rsidRPr="00B070F6">
        <w:rPr>
          <w:rFonts w:eastAsia="MS Mincho"/>
          <w:lang w:val="es-PE"/>
        </w:rPr>
        <w:t>%-15s</w:t>
      </w:r>
      <w:r>
        <w:rPr>
          <w:lang w:val="es-PE"/>
        </w:rPr>
        <w:t xml:space="preserve"> </w:t>
      </w:r>
      <w:r w:rsidRPr="00B070F6">
        <w:rPr>
          <w:rFonts w:ascii="Wingdings" w:eastAsia="Wingdings" w:hAnsi="Wingdings" w:cs="Wingdings"/>
          <w:lang w:val="es-PE"/>
        </w:rPr>
        <w:sym w:font="Wingdings" w:char="F0E0"/>
      </w:r>
      <w:r w:rsidRPr="00B070F6">
        <w:rPr>
          <w:lang w:val="es-PE"/>
        </w:rPr>
        <w:t xml:space="preserve"> Texto alineado a la izquierda con 15 caracteres. </w:t>
      </w:r>
    </w:p>
    <w:p w14:paraId="4CBA11A2" w14:textId="3C698042" w:rsidR="00B070F6" w:rsidRDefault="00B070F6" w:rsidP="00B070F6">
      <w:pPr>
        <w:pStyle w:val="Prrafodelista"/>
        <w:numPr>
          <w:ilvl w:val="0"/>
          <w:numId w:val="34"/>
        </w:numPr>
        <w:rPr>
          <w:lang w:val="es-PE"/>
        </w:rPr>
      </w:pPr>
      <w:r w:rsidRPr="00B070F6">
        <w:rPr>
          <w:rFonts w:eastAsia="MS Mincho"/>
          <w:lang w:val="es-PE"/>
        </w:rPr>
        <w:t>%-10.2f</w:t>
      </w:r>
      <w:r w:rsidRPr="00B070F6">
        <w:rPr>
          <w:lang w:val="es-PE"/>
        </w:rPr>
        <w:t xml:space="preserve"> </w:t>
      </w:r>
      <w:r w:rsidRPr="00B070F6">
        <w:rPr>
          <w:rFonts w:ascii="Wingdings" w:eastAsia="Wingdings" w:hAnsi="Wingdings" w:cs="Wingdings"/>
          <w:lang w:val="es-PE"/>
        </w:rPr>
        <w:sym w:font="Wingdings" w:char="F0E0"/>
      </w:r>
      <w:r w:rsidRPr="00B070F6">
        <w:rPr>
          <w:lang w:val="es-PE"/>
        </w:rPr>
        <w:t xml:space="preserve"> Número decimal con 2 decimales y ancho de 10 caracteres.</w:t>
      </w:r>
    </w:p>
    <w:p w14:paraId="37EB21ED" w14:textId="72016FC2" w:rsidR="00B070F6" w:rsidRPr="00B070F6" w:rsidRDefault="00B070F6" w:rsidP="00B070F6">
      <w:pPr>
        <w:pStyle w:val="Prrafodelista"/>
        <w:numPr>
          <w:ilvl w:val="0"/>
          <w:numId w:val="34"/>
        </w:numPr>
        <w:rPr>
          <w:lang w:val="es-PE"/>
        </w:rPr>
      </w:pPr>
      <w:r>
        <w:rPr>
          <w:lang w:val="es-PE"/>
        </w:rPr>
        <w:t xml:space="preserve">%n </w:t>
      </w:r>
      <w:r w:rsidRPr="00B070F6">
        <w:rPr>
          <w:rFonts w:ascii="Wingdings" w:eastAsia="Wingdings" w:hAnsi="Wingdings" w:cs="Wingdings"/>
          <w:lang w:val="es-PE"/>
        </w:rPr>
        <w:sym w:font="Wingdings" w:char="F0E0"/>
      </w:r>
      <w:r>
        <w:rPr>
          <w:lang w:val="es-PE"/>
        </w:rPr>
        <w:t xml:space="preserve"> Salto de línea.</w:t>
      </w:r>
    </w:p>
    <w:p w14:paraId="34DFA13F" w14:textId="77777777" w:rsidR="005E0A35" w:rsidRPr="00A04C49" w:rsidRDefault="005E0A35" w:rsidP="00A52AD4">
      <w:pPr>
        <w:rPr>
          <w:lang w:val="es-PE"/>
        </w:rPr>
      </w:pPr>
    </w:p>
    <w:p w14:paraId="1F45066D" w14:textId="489F79FB" w:rsidR="00A52AD4" w:rsidRPr="00BD725A" w:rsidRDefault="00F225B7" w:rsidP="00BD725A">
      <w:pPr>
        <w:pStyle w:val="Ttulo2"/>
        <w:rPr>
          <w:lang w:val="es-PE"/>
        </w:rPr>
      </w:pPr>
      <w:bookmarkStart w:id="17" w:name="_Toc193044696"/>
      <w:r>
        <w:rPr>
          <w:lang w:val="es-PE"/>
        </w:rPr>
        <w:t>Rectángulo Grafico</w:t>
      </w:r>
      <w:bookmarkEnd w:id="17"/>
    </w:p>
    <w:p w14:paraId="169130B5" w14:textId="5ABD1774" w:rsidR="00A52AD4" w:rsidRDefault="00F641A9" w:rsidP="00A52AD4">
      <w:pPr>
        <w:rPr>
          <w:lang w:val="es-PE"/>
        </w:rPr>
      </w:pPr>
      <w:r w:rsidRPr="00F641A9">
        <w:rPr>
          <w:lang w:val="es-PE"/>
        </w:rPr>
        <w:t xml:space="preserve">Para graficar los </w:t>
      </w:r>
      <w:proofErr w:type="spellStart"/>
      <w:r w:rsidRPr="00F641A9">
        <w:rPr>
          <w:lang w:val="es-PE"/>
        </w:rPr>
        <w:t>rectangulos</w:t>
      </w:r>
      <w:proofErr w:type="spellEnd"/>
      <w:r w:rsidRPr="00F641A9">
        <w:rPr>
          <w:lang w:val="es-PE"/>
        </w:rPr>
        <w:t xml:space="preserve"> em</w:t>
      </w:r>
      <w:r>
        <w:rPr>
          <w:lang w:val="es-PE"/>
        </w:rPr>
        <w:t xml:space="preserve">pleamos diferentes </w:t>
      </w:r>
      <w:r w:rsidR="00296F3D">
        <w:rPr>
          <w:lang w:val="es-PE"/>
        </w:rPr>
        <w:t>métodos y estrategias para un correcto trabajo.</w:t>
      </w:r>
    </w:p>
    <w:p w14:paraId="57096C48" w14:textId="57F603E3" w:rsidR="0007137F" w:rsidRPr="0007137F" w:rsidRDefault="00F74C9A" w:rsidP="00A52AD4">
      <w:pPr>
        <w:rPr>
          <w:b/>
          <w:bCs/>
          <w:lang w:val="es-PE"/>
        </w:rPr>
      </w:pPr>
      <w:r>
        <w:rPr>
          <w:b/>
          <w:bCs/>
          <w:lang w:val="es-PE"/>
        </w:rPr>
        <w:t xml:space="preserve">4.5.1 </w:t>
      </w:r>
      <w:r w:rsidR="0007137F" w:rsidRPr="0007137F">
        <w:rPr>
          <w:b/>
          <w:bCs/>
          <w:lang w:val="es-PE"/>
        </w:rPr>
        <w:t>VARIABLES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656F74" w:rsidRPr="000F3239" w14:paraId="04449391" w14:textId="77777777" w:rsidTr="00656F74">
        <w:tc>
          <w:tcPr>
            <w:tcW w:w="9487" w:type="dxa"/>
          </w:tcPr>
          <w:p w14:paraId="7BC30931" w14:textId="11D5C34F" w:rsidR="00656F74" w:rsidRPr="00477F18" w:rsidRDefault="00656F74" w:rsidP="00477F18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  <w:lang w:val="es-PE"/>
              </w:rPr>
            </w:pP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lastRenderedPageBreak/>
              <w:t>public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class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FFFFFF"/>
                <w:lang w:val="es-PE"/>
              </w:rPr>
              <w:t>RectanguloGrafico</w:t>
            </w:r>
            <w:proofErr w:type="spellEnd"/>
            <w:r w:rsidRPr="00656F74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extends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FFFFFF"/>
                <w:lang w:val="es-PE"/>
              </w:rPr>
              <w:t>JPanel</w:t>
            </w:r>
            <w:proofErr w:type="spellEnd"/>
            <w:r w:rsidRPr="00656F74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>{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private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FFFFFF"/>
                <w:lang w:val="es-PE"/>
              </w:rPr>
              <w:t>List</w:t>
            </w:r>
            <w:proofErr w:type="spellEnd"/>
            <w:r w:rsidRPr="00656F74">
              <w:rPr>
                <w:rFonts w:ascii="Courier New" w:hAnsi="Courier New" w:cs="Courier New"/>
                <w:color w:val="EBEBEB"/>
                <w:lang w:val="es-PE"/>
              </w:rPr>
              <w:t>&lt;</w:t>
            </w:r>
            <w:proofErr w:type="spellStart"/>
            <w:r w:rsidRPr="00656F74">
              <w:rPr>
                <w:rFonts w:ascii="Courier New" w:hAnsi="Courier New" w:cs="Courier New"/>
                <w:color w:val="FFFFFF"/>
                <w:lang w:val="es-PE"/>
              </w:rPr>
              <w:t>Rectangulo</w:t>
            </w:r>
            <w:proofErr w:type="spellEnd"/>
            <w:r w:rsidRPr="00656F74">
              <w:rPr>
                <w:rFonts w:ascii="Courier New" w:hAnsi="Courier New" w:cs="Courier New"/>
                <w:color w:val="EBEBEB"/>
                <w:lang w:val="es-PE"/>
              </w:rPr>
              <w:t xml:space="preserve">&gt; </w:t>
            </w:r>
            <w:proofErr w:type="spellStart"/>
            <w:r w:rsidRPr="00656F74">
              <w:rPr>
                <w:rFonts w:ascii="Courier New" w:hAnsi="Courier New" w:cs="Courier New"/>
                <w:color w:val="ED94FF"/>
                <w:lang w:val="es-PE"/>
              </w:rPr>
              <w:t>rectangulos</w:t>
            </w:r>
            <w:proofErr w:type="spellEnd"/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r w:rsidRPr="00656F74">
              <w:rPr>
                <w:rFonts w:ascii="Courier New" w:hAnsi="Courier New" w:cs="Courier New"/>
                <w:color w:val="7EC3E6"/>
                <w:lang w:val="es-PE"/>
              </w:rPr>
              <w:t xml:space="preserve">// Colores para los </w:t>
            </w:r>
            <w:proofErr w:type="spellStart"/>
            <w:r w:rsidRPr="00656F74">
              <w:rPr>
                <w:rFonts w:ascii="Courier New" w:hAnsi="Courier New" w:cs="Courier New"/>
                <w:color w:val="7EC3E6"/>
                <w:lang w:val="es-PE"/>
              </w:rPr>
              <w:t>rectangulos</w:t>
            </w:r>
            <w:proofErr w:type="spellEnd"/>
            <w:r w:rsidRPr="00656F74">
              <w:rPr>
                <w:rFonts w:ascii="Courier New" w:hAnsi="Courier New" w:cs="Courier New"/>
                <w:color w:val="7EC3E6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7EC3E6"/>
                <w:lang w:val="es-PE"/>
              </w:rPr>
              <w:t>o,o</w:t>
            </w:r>
            <w:proofErr w:type="spellEnd"/>
            <w:r w:rsidRPr="00656F74">
              <w:rPr>
                <w:rFonts w:ascii="Courier New" w:hAnsi="Courier New" w:cs="Courier New"/>
                <w:color w:val="7EC3E6"/>
                <w:lang w:val="es-PE"/>
              </w:rPr>
              <w:br/>
              <w:t xml:space="preserve">   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private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static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final </w:t>
            </w:r>
            <w:r w:rsidRPr="00656F74">
              <w:rPr>
                <w:rFonts w:ascii="Courier New" w:hAnsi="Courier New" w:cs="Courier New"/>
                <w:color w:val="FFFFFF"/>
                <w:lang w:val="es-PE"/>
              </w:rPr>
              <w:t>Color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 xml:space="preserve">[] </w:t>
            </w:r>
            <w:r w:rsidRPr="00656F74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 xml:space="preserve">COLORES 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>= {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        </w:t>
            </w:r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new 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>Color(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102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204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255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180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,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        </w:t>
            </w:r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new 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>Color(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255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153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153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180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>)}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r w:rsidRPr="00656F74">
              <w:rPr>
                <w:rFonts w:ascii="Courier New" w:hAnsi="Courier New" w:cs="Courier New"/>
                <w:color w:val="7EC3E6"/>
                <w:lang w:val="es-PE"/>
              </w:rPr>
              <w:t>// Fondo oscuro</w:t>
            </w:r>
            <w:r w:rsidRPr="00656F74">
              <w:rPr>
                <w:rFonts w:ascii="Courier New" w:hAnsi="Courier New" w:cs="Courier New"/>
                <w:color w:val="7EC3E6"/>
                <w:lang w:val="es-PE"/>
              </w:rPr>
              <w:br/>
              <w:t xml:space="preserve">   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private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static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final </w:t>
            </w:r>
            <w:r w:rsidRPr="00656F74">
              <w:rPr>
                <w:rFonts w:ascii="Courier New" w:hAnsi="Courier New" w:cs="Courier New"/>
                <w:color w:val="FFFFFF"/>
                <w:lang w:val="es-PE"/>
              </w:rPr>
              <w:t xml:space="preserve">Color </w:t>
            </w:r>
            <w:r w:rsidRPr="00656F74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 xml:space="preserve">COLOR_FONDO 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new 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>Color(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35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35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40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private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static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final </w:t>
            </w:r>
            <w:r w:rsidRPr="00656F74">
              <w:rPr>
                <w:rFonts w:ascii="Courier New" w:hAnsi="Courier New" w:cs="Courier New"/>
                <w:color w:val="FFFFFF"/>
                <w:lang w:val="es-PE"/>
              </w:rPr>
              <w:t xml:space="preserve">Color </w:t>
            </w:r>
            <w:r w:rsidRPr="00656F74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 xml:space="preserve">COLOR_EJES 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new 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>Color(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70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70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75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private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static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final </w:t>
            </w:r>
            <w:r w:rsidRPr="00656F74">
              <w:rPr>
                <w:rFonts w:ascii="Courier New" w:hAnsi="Courier New" w:cs="Courier New"/>
                <w:color w:val="FFFFFF"/>
                <w:lang w:val="es-PE"/>
              </w:rPr>
              <w:t xml:space="preserve">Color </w:t>
            </w:r>
            <w:r w:rsidRPr="00656F74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 xml:space="preserve">COLOR_TEXTO 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new 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>Color(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220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220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220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r w:rsidRPr="00656F74">
              <w:rPr>
                <w:rFonts w:ascii="Courier New" w:hAnsi="Courier New" w:cs="Courier New"/>
                <w:color w:val="7EC3E6"/>
                <w:lang w:val="es-PE"/>
              </w:rPr>
              <w:t>// Escalas, ejes y distancia entre puntos</w:t>
            </w:r>
            <w:r w:rsidRPr="00656F74">
              <w:rPr>
                <w:rFonts w:ascii="Courier New" w:hAnsi="Courier New" w:cs="Courier New"/>
                <w:color w:val="7EC3E6"/>
                <w:lang w:val="es-PE"/>
              </w:rPr>
              <w:br/>
              <w:t xml:space="preserve">   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private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static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final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int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656F74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 xml:space="preserve">ESCALA 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35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private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static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final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int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656F74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 xml:space="preserve">LIMITE_EJE 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20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r w:rsidRPr="00656F74">
              <w:rPr>
                <w:rFonts w:ascii="Courier New" w:hAnsi="Courier New" w:cs="Courier New"/>
                <w:color w:val="7EC3E6"/>
                <w:lang w:val="es-PE"/>
              </w:rPr>
              <w:t>// Arrastrar el gráfico</w:t>
            </w:r>
            <w:r w:rsidRPr="00656F74">
              <w:rPr>
                <w:rFonts w:ascii="Courier New" w:hAnsi="Courier New" w:cs="Courier New"/>
                <w:color w:val="7EC3E6"/>
                <w:lang w:val="es-PE"/>
              </w:rPr>
              <w:br/>
              <w:t xml:space="preserve">   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private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656F74">
              <w:rPr>
                <w:rFonts w:ascii="Courier New" w:hAnsi="Courier New" w:cs="Courier New"/>
                <w:color w:val="FFFFFF"/>
                <w:lang w:val="es-PE"/>
              </w:rPr>
              <w:t xml:space="preserve">Point </w:t>
            </w:r>
            <w:proofErr w:type="spellStart"/>
            <w:r w:rsidRPr="00656F74">
              <w:rPr>
                <w:rFonts w:ascii="Courier New" w:hAnsi="Courier New" w:cs="Courier New"/>
                <w:color w:val="ED94FF"/>
                <w:lang w:val="es-PE"/>
              </w:rPr>
              <w:t>lastPoint</w:t>
            </w:r>
            <w:proofErr w:type="spellEnd"/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private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int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ED94FF"/>
                <w:lang w:val="es-PE"/>
              </w:rPr>
              <w:t>offsetX</w:t>
            </w:r>
            <w:proofErr w:type="spellEnd"/>
            <w:r w:rsidRPr="00656F74">
              <w:rPr>
                <w:rFonts w:ascii="Courier New" w:hAnsi="Courier New" w:cs="Courier New"/>
                <w:color w:val="ED94FF"/>
                <w:lang w:val="es-PE"/>
              </w:rPr>
              <w:t xml:space="preserve"> 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0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private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int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ED94FF"/>
                <w:lang w:val="es-PE"/>
              </w:rPr>
              <w:t>offsetY</w:t>
            </w:r>
            <w:proofErr w:type="spellEnd"/>
            <w:r w:rsidRPr="00656F74">
              <w:rPr>
                <w:rFonts w:ascii="Courier New" w:hAnsi="Courier New" w:cs="Courier New"/>
                <w:color w:val="ED94FF"/>
                <w:lang w:val="es-PE"/>
              </w:rPr>
              <w:t xml:space="preserve"> </w:t>
            </w:r>
            <w:r w:rsidRPr="00656F74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r w:rsidRPr="00656F74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0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private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static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656F74">
              <w:rPr>
                <w:rFonts w:ascii="Courier New" w:hAnsi="Courier New" w:cs="Courier New"/>
                <w:color w:val="FFFFFF"/>
                <w:lang w:val="es-PE"/>
              </w:rPr>
              <w:t xml:space="preserve">JFrame </w:t>
            </w:r>
            <w:proofErr w:type="spellStart"/>
            <w:r w:rsidRPr="00656F74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>frame</w:t>
            </w:r>
            <w:proofErr w:type="spellEnd"/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  <w:t xml:space="preserve">   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private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ED864A"/>
                <w:lang w:val="es-PE"/>
              </w:rPr>
              <w:t>static</w:t>
            </w:r>
            <w:proofErr w:type="spellEnd"/>
            <w:r w:rsidRPr="00656F74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656F74">
              <w:rPr>
                <w:rFonts w:ascii="Courier New" w:hAnsi="Courier New" w:cs="Courier New"/>
                <w:color w:val="FFFFFF"/>
                <w:lang w:val="es-PE"/>
              </w:rPr>
              <w:t>RectanguloGrafico</w:t>
            </w:r>
            <w:proofErr w:type="spellEnd"/>
            <w:r w:rsidRPr="00656F74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656F74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>panel</w:t>
            </w:r>
            <w:r w:rsidRPr="00656F74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</w:p>
        </w:tc>
      </w:tr>
    </w:tbl>
    <w:p w14:paraId="7339AEAA" w14:textId="649025C2" w:rsidR="00296F3D" w:rsidRDefault="00477F18" w:rsidP="00A52AD4">
      <w:pPr>
        <w:rPr>
          <w:lang w:val="es-PE"/>
        </w:rPr>
      </w:pPr>
      <w:r>
        <w:rPr>
          <w:lang w:val="es-PE"/>
        </w:rPr>
        <w:t>Aquí las variables que iremos utilizando en el desarrollo de estos gráficos 2D.</w:t>
      </w:r>
    </w:p>
    <w:p w14:paraId="32A24702" w14:textId="77777777" w:rsidR="00477F18" w:rsidRDefault="00477F18" w:rsidP="00A52AD4">
      <w:pPr>
        <w:rPr>
          <w:lang w:val="es-PE"/>
        </w:rPr>
      </w:pPr>
    </w:p>
    <w:p w14:paraId="2A1FCAD2" w14:textId="0672FDC4" w:rsidR="00E540BF" w:rsidRPr="00E856BB" w:rsidRDefault="002738D4" w:rsidP="00A52AD4">
      <w:pPr>
        <w:rPr>
          <w:b/>
          <w:bCs/>
          <w:lang w:val="es-PE"/>
        </w:rPr>
      </w:pPr>
      <w:r>
        <w:rPr>
          <w:b/>
          <w:bCs/>
          <w:lang w:val="es-PE"/>
        </w:rPr>
        <w:t xml:space="preserve">4.5.2 </w:t>
      </w:r>
      <w:r w:rsidR="00E856BB" w:rsidRPr="00E856BB">
        <w:rPr>
          <w:b/>
          <w:bCs/>
          <w:lang w:val="es-PE"/>
        </w:rPr>
        <w:t>RECTANGULO_GRAFICO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2738D4" w14:paraId="07033E70" w14:textId="77777777" w:rsidTr="002738D4">
        <w:tc>
          <w:tcPr>
            <w:tcW w:w="9487" w:type="dxa"/>
          </w:tcPr>
          <w:p w14:paraId="2F345DE7" w14:textId="396B6F68" w:rsidR="002738D4" w:rsidRPr="0096426A" w:rsidRDefault="002738D4" w:rsidP="002738D4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  <w:lang w:val="es-PE"/>
              </w:rPr>
            </w:pPr>
            <w:proofErr w:type="spellStart"/>
            <w:r w:rsidRPr="0096426A">
              <w:rPr>
                <w:rFonts w:ascii="Courier New" w:hAnsi="Courier New" w:cs="Courier New"/>
                <w:color w:val="ED864A"/>
                <w:lang w:val="es-PE"/>
              </w:rPr>
              <w:t>public</w:t>
            </w:r>
            <w:proofErr w:type="spellEnd"/>
            <w:r w:rsidRPr="0096426A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proofErr w:type="gramStart"/>
            <w:r w:rsidRPr="0096426A">
              <w:rPr>
                <w:rFonts w:ascii="Courier New" w:hAnsi="Courier New" w:cs="Courier New"/>
                <w:color w:val="FFCF40"/>
                <w:lang w:val="es-PE"/>
              </w:rPr>
              <w:t>RectanguloGrafico</w:t>
            </w:r>
            <w:proofErr w:type="spellEnd"/>
            <w:r w:rsidRPr="0096426A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spellStart"/>
            <w:proofErr w:type="gramEnd"/>
            <w:r w:rsidRPr="0096426A">
              <w:rPr>
                <w:rFonts w:ascii="Courier New" w:hAnsi="Courier New" w:cs="Courier New"/>
                <w:color w:val="FFFFFF"/>
                <w:lang w:val="es-PE"/>
              </w:rPr>
              <w:t>List</w:t>
            </w:r>
            <w:proofErr w:type="spellEnd"/>
            <w:r w:rsidRPr="0096426A">
              <w:rPr>
                <w:rFonts w:ascii="Courier New" w:hAnsi="Courier New" w:cs="Courier New"/>
                <w:color w:val="EBEBEB"/>
                <w:lang w:val="es-PE"/>
              </w:rPr>
              <w:t>&lt;</w:t>
            </w:r>
            <w:proofErr w:type="spellStart"/>
            <w:r w:rsidRPr="0096426A">
              <w:rPr>
                <w:rFonts w:ascii="Courier New" w:hAnsi="Courier New" w:cs="Courier New"/>
                <w:color w:val="FFFFFF"/>
                <w:lang w:val="es-PE"/>
              </w:rPr>
              <w:t>Rectangulo</w:t>
            </w:r>
            <w:proofErr w:type="spellEnd"/>
            <w:r w:rsidRPr="0096426A">
              <w:rPr>
                <w:rFonts w:ascii="Courier New" w:hAnsi="Courier New" w:cs="Courier New"/>
                <w:color w:val="EBEBEB"/>
                <w:lang w:val="es-PE"/>
              </w:rPr>
              <w:t xml:space="preserve">&gt; </w:t>
            </w:r>
            <w:proofErr w:type="spellStart"/>
            <w:r w:rsidRPr="0096426A">
              <w:rPr>
                <w:rFonts w:ascii="Courier New" w:hAnsi="Courier New" w:cs="Courier New"/>
                <w:color w:val="FFFFFF"/>
                <w:lang w:val="es-PE"/>
              </w:rPr>
              <w:t>rectangulos</w:t>
            </w:r>
            <w:proofErr w:type="spellEnd"/>
            <w:r w:rsidRPr="0096426A">
              <w:rPr>
                <w:rFonts w:ascii="Courier New" w:hAnsi="Courier New" w:cs="Courier New"/>
                <w:color w:val="EBEBEB"/>
                <w:lang w:val="es-PE"/>
              </w:rPr>
              <w:t>) {</w:t>
            </w:r>
            <w:r w:rsidRPr="0096426A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96426A">
              <w:rPr>
                <w:rFonts w:ascii="Courier New" w:hAnsi="Courier New" w:cs="Courier New"/>
                <w:color w:val="ED864A"/>
                <w:lang w:val="es-PE"/>
              </w:rPr>
              <w:t>this</w:t>
            </w:r>
            <w:r w:rsidRPr="0096426A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96426A">
              <w:rPr>
                <w:rFonts w:ascii="Courier New" w:hAnsi="Courier New" w:cs="Courier New"/>
                <w:color w:val="ED94FF"/>
                <w:lang w:val="es-PE"/>
              </w:rPr>
              <w:t>rectangulos</w:t>
            </w:r>
            <w:proofErr w:type="spellEnd"/>
            <w:r w:rsidRPr="0096426A">
              <w:rPr>
                <w:rFonts w:ascii="Courier New" w:hAnsi="Courier New" w:cs="Courier New"/>
                <w:color w:val="ED94FF"/>
                <w:lang w:val="es-PE"/>
              </w:rPr>
              <w:t xml:space="preserve"> </w:t>
            </w:r>
            <w:r w:rsidRPr="0096426A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96426A">
              <w:rPr>
                <w:rFonts w:ascii="Courier New" w:hAnsi="Courier New" w:cs="Courier New"/>
                <w:color w:val="FFFFFF"/>
                <w:lang w:val="es-PE"/>
              </w:rPr>
              <w:t>rectangulos</w:t>
            </w:r>
            <w:proofErr w:type="spellEnd"/>
            <w:r w:rsidRPr="0096426A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96426A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proofErr w:type="spellStart"/>
            <w:r w:rsidRPr="0096426A">
              <w:rPr>
                <w:rFonts w:ascii="Courier New" w:hAnsi="Courier New" w:cs="Courier New"/>
                <w:color w:val="EBEBEB"/>
                <w:lang w:val="es-PE"/>
              </w:rPr>
              <w:t>setPreferredSize</w:t>
            </w:r>
            <w:proofErr w:type="spellEnd"/>
            <w:r w:rsidRPr="0096426A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96426A">
              <w:rPr>
                <w:rFonts w:ascii="Courier New" w:hAnsi="Courier New" w:cs="Courier New"/>
                <w:color w:val="ED864A"/>
                <w:lang w:val="es-PE"/>
              </w:rPr>
              <w:t xml:space="preserve">new </w:t>
            </w:r>
            <w:proofErr w:type="spellStart"/>
            <w:r w:rsidRPr="0096426A">
              <w:rPr>
                <w:rFonts w:ascii="Courier New" w:hAnsi="Courier New" w:cs="Courier New"/>
                <w:color w:val="EBEBEB"/>
                <w:lang w:val="es-PE"/>
              </w:rPr>
              <w:t>Dimension</w:t>
            </w:r>
            <w:proofErr w:type="spellEnd"/>
            <w:r w:rsidRPr="0096426A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96426A">
              <w:rPr>
                <w:rFonts w:ascii="Courier New" w:hAnsi="Courier New" w:cs="Courier New"/>
                <w:b/>
                <w:color w:val="33CCFF"/>
                <w:lang w:val="es-PE"/>
              </w:rPr>
              <w:t>600</w:t>
            </w:r>
            <w:r w:rsidRPr="0096426A">
              <w:rPr>
                <w:rFonts w:ascii="Courier New" w:hAnsi="Courier New" w:cs="Courier New"/>
                <w:b/>
                <w:color w:val="ED864A"/>
                <w:lang w:val="es-PE"/>
              </w:rPr>
              <w:t xml:space="preserve">, </w:t>
            </w:r>
            <w:r w:rsidRPr="0096426A">
              <w:rPr>
                <w:rFonts w:ascii="Courier New" w:hAnsi="Courier New" w:cs="Courier New"/>
                <w:b/>
                <w:color w:val="33CCFF"/>
                <w:lang w:val="es-PE"/>
              </w:rPr>
              <w:t>600</w:t>
            </w:r>
            <w:r w:rsidRPr="0096426A">
              <w:rPr>
                <w:rFonts w:ascii="Courier New" w:hAnsi="Courier New" w:cs="Courier New"/>
                <w:color w:val="EBEBEB"/>
                <w:lang w:val="es-PE"/>
              </w:rPr>
              <w:t>))</w:t>
            </w:r>
            <w:r w:rsidRPr="0096426A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96426A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proofErr w:type="spellStart"/>
            <w:r w:rsidRPr="0096426A">
              <w:rPr>
                <w:rFonts w:ascii="Courier New" w:hAnsi="Courier New" w:cs="Courier New"/>
                <w:color w:val="EBEBEB"/>
                <w:lang w:val="es-PE"/>
              </w:rPr>
              <w:t>setBackground</w:t>
            </w:r>
            <w:proofErr w:type="spellEnd"/>
            <w:r w:rsidRPr="0096426A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96426A">
              <w:rPr>
                <w:rFonts w:ascii="Courier New" w:hAnsi="Courier New" w:cs="Courier New"/>
                <w:i/>
                <w:color w:val="ED94FF"/>
                <w:lang w:val="es-PE"/>
              </w:rPr>
              <w:t>COLOR_FONDO</w:t>
            </w:r>
            <w:r w:rsidRPr="0096426A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96426A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96426A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proofErr w:type="spellStart"/>
            <w:r w:rsidRPr="0096426A">
              <w:rPr>
                <w:rFonts w:ascii="Courier New" w:hAnsi="Courier New" w:cs="Courier New"/>
                <w:color w:val="EBEBEB"/>
                <w:lang w:val="es-PE"/>
              </w:rPr>
              <w:t>configurarArrastre</w:t>
            </w:r>
            <w:proofErr w:type="spellEnd"/>
            <w:r w:rsidRPr="0096426A">
              <w:rPr>
                <w:rFonts w:ascii="Courier New" w:hAnsi="Courier New" w:cs="Courier New"/>
                <w:color w:val="EBEBEB"/>
                <w:lang w:val="es-PE"/>
              </w:rPr>
              <w:t>()</w:t>
            </w:r>
            <w:r w:rsidRPr="0096426A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96426A">
              <w:rPr>
                <w:rFonts w:ascii="Courier New" w:hAnsi="Courier New" w:cs="Courier New"/>
                <w:b/>
                <w:color w:val="ED864A"/>
                <w:lang w:val="es-PE"/>
              </w:rPr>
              <w:br/>
            </w:r>
            <w:r w:rsidRPr="0096426A">
              <w:rPr>
                <w:rFonts w:ascii="Courier New" w:hAnsi="Courier New" w:cs="Courier New"/>
                <w:color w:val="EBEBEB"/>
                <w:lang w:val="es-PE"/>
              </w:rPr>
              <w:t>}</w:t>
            </w:r>
          </w:p>
        </w:tc>
      </w:tr>
    </w:tbl>
    <w:p w14:paraId="60C4FBBF" w14:textId="6A80E5DA" w:rsidR="002738D4" w:rsidRPr="0096426A" w:rsidRDefault="00535CE9" w:rsidP="00A52AD4">
      <w:pPr>
        <w:rPr>
          <w:lang w:val="es-PE"/>
        </w:rPr>
      </w:pPr>
      <w:r>
        <w:rPr>
          <w:lang w:val="es-PE"/>
        </w:rPr>
        <w:t>Esto de aquí se utiliza para configurar el tamaño de la pantalla que tendrá el grafico</w:t>
      </w:r>
      <w:r w:rsidR="00455BBE">
        <w:rPr>
          <w:lang w:val="es-PE"/>
        </w:rPr>
        <w:t xml:space="preserve"> y para directamente agregar la configuración de Arrastre</w:t>
      </w:r>
    </w:p>
    <w:p w14:paraId="395F97D0" w14:textId="5F3BDE20" w:rsidR="005E4C58" w:rsidRDefault="005E4C58" w:rsidP="005E4C58">
      <w:pPr>
        <w:rPr>
          <w:b/>
          <w:bCs/>
        </w:rPr>
      </w:pPr>
      <w:r w:rsidRPr="005E4C58">
        <w:rPr>
          <w:b/>
          <w:bCs/>
        </w:rPr>
        <w:t>4.5.3</w:t>
      </w:r>
      <w:r>
        <w:rPr>
          <w:b/>
          <w:bCs/>
        </w:rPr>
        <w:t xml:space="preserve"> CONFIGURACION_ARRASTRE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5E4C58" w14:paraId="3E6E93FB" w14:textId="77777777" w:rsidTr="005E4C58">
        <w:tc>
          <w:tcPr>
            <w:tcW w:w="9487" w:type="dxa"/>
          </w:tcPr>
          <w:p w14:paraId="13A86670" w14:textId="646DD1C5" w:rsidR="005E4C58" w:rsidRPr="00D64ED4" w:rsidRDefault="00D64ED4" w:rsidP="00D64ED4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</w:rPr>
            </w:pPr>
            <w:r w:rsidRPr="00D64ED4">
              <w:rPr>
                <w:rFonts w:ascii="Courier New" w:hAnsi="Courier New" w:cs="Courier New"/>
                <w:color w:val="ED864A"/>
              </w:rPr>
              <w:t xml:space="preserve">private void </w:t>
            </w:r>
            <w:proofErr w:type="spellStart"/>
            <w:r w:rsidRPr="00D64ED4">
              <w:rPr>
                <w:rFonts w:ascii="Courier New" w:hAnsi="Courier New" w:cs="Courier New"/>
                <w:color w:val="FFCF40"/>
              </w:rPr>
              <w:t>configurarArrastre</w:t>
            </w:r>
            <w:proofErr w:type="spellEnd"/>
            <w:r w:rsidRPr="00D64ED4">
              <w:rPr>
                <w:rFonts w:ascii="Courier New" w:hAnsi="Courier New" w:cs="Courier New"/>
                <w:color w:val="EBEBEB"/>
              </w:rPr>
              <w:t>() {</w:t>
            </w:r>
            <w:r w:rsidRPr="00D64ED4">
              <w:rPr>
                <w:rFonts w:ascii="Courier New" w:hAnsi="Courier New" w:cs="Courier New"/>
                <w:color w:val="EBEBEB"/>
              </w:rPr>
              <w:br/>
              <w:t xml:space="preserve">    </w:t>
            </w:r>
            <w:proofErr w:type="spellStart"/>
            <w:r w:rsidRPr="00D64ED4">
              <w:rPr>
                <w:rFonts w:ascii="Courier New" w:hAnsi="Courier New" w:cs="Courier New"/>
                <w:color w:val="FFFFFF"/>
              </w:rPr>
              <w:t>MouseAdapter</w:t>
            </w:r>
            <w:proofErr w:type="spellEnd"/>
            <w:r w:rsidRPr="00D64ED4"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r w:rsidRPr="00D64ED4">
              <w:rPr>
                <w:rFonts w:ascii="Courier New" w:hAnsi="Courier New" w:cs="Courier New"/>
                <w:color w:val="FFFFFF"/>
              </w:rPr>
              <w:t>arrastreAdapter</w:t>
            </w:r>
            <w:proofErr w:type="spellEnd"/>
            <w:r w:rsidRPr="00D64ED4">
              <w:rPr>
                <w:rFonts w:ascii="Courier New" w:hAnsi="Courier New" w:cs="Courier New"/>
                <w:color w:val="FFFFFF"/>
              </w:rPr>
              <w:t xml:space="preserve"> </w:t>
            </w:r>
            <w:r w:rsidRPr="00D64ED4">
              <w:rPr>
                <w:rFonts w:ascii="Courier New" w:hAnsi="Courier New" w:cs="Courier New"/>
                <w:color w:val="EBEBEB"/>
              </w:rPr>
              <w:t xml:space="preserve">= </w:t>
            </w:r>
            <w:r w:rsidRPr="00D64ED4">
              <w:rPr>
                <w:rFonts w:ascii="Courier New" w:hAnsi="Courier New" w:cs="Courier New"/>
                <w:color w:val="ED864A"/>
              </w:rPr>
              <w:t xml:space="preserve">new </w:t>
            </w:r>
            <w:proofErr w:type="spellStart"/>
            <w:r w:rsidRPr="00D64ED4">
              <w:rPr>
                <w:rFonts w:ascii="Courier New" w:hAnsi="Courier New" w:cs="Courier New"/>
                <w:color w:val="FFFFFF"/>
              </w:rPr>
              <w:t>MouseAdapter</w:t>
            </w:r>
            <w:proofErr w:type="spellEnd"/>
            <w:r w:rsidRPr="00D64ED4">
              <w:rPr>
                <w:rFonts w:ascii="Courier New" w:hAnsi="Courier New" w:cs="Courier New"/>
                <w:color w:val="EBEBEB"/>
              </w:rPr>
              <w:t>() {</w:t>
            </w:r>
            <w:r w:rsidRPr="00D64ED4">
              <w:rPr>
                <w:rFonts w:ascii="Courier New" w:hAnsi="Courier New" w:cs="Courier New"/>
                <w:color w:val="EBEBEB"/>
              </w:rPr>
              <w:br/>
              <w:t xml:space="preserve">        </w:t>
            </w:r>
            <w:r w:rsidRPr="00D64ED4">
              <w:rPr>
                <w:rFonts w:ascii="Courier New" w:hAnsi="Courier New" w:cs="Courier New"/>
                <w:color w:val="A9B837"/>
              </w:rPr>
              <w:t>@Override</w:t>
            </w:r>
            <w:r w:rsidRPr="00D64ED4">
              <w:rPr>
                <w:rFonts w:ascii="Courier New" w:hAnsi="Courier New" w:cs="Courier New"/>
                <w:color w:val="A9B837"/>
              </w:rPr>
              <w:br/>
              <w:t xml:space="preserve">        </w:t>
            </w:r>
            <w:r w:rsidRPr="00D64ED4">
              <w:rPr>
                <w:rFonts w:ascii="Courier New" w:hAnsi="Courier New" w:cs="Courier New"/>
                <w:color w:val="ED864A"/>
              </w:rPr>
              <w:t xml:space="preserve">public void </w:t>
            </w:r>
            <w:proofErr w:type="spellStart"/>
            <w:r w:rsidRPr="00D64ED4">
              <w:rPr>
                <w:rFonts w:ascii="Courier New" w:hAnsi="Courier New" w:cs="Courier New"/>
                <w:color w:val="FFCF40"/>
              </w:rPr>
              <w:t>mousePressed</w:t>
            </w:r>
            <w:proofErr w:type="spellEnd"/>
            <w:r w:rsidRPr="00D64ED4">
              <w:rPr>
                <w:rFonts w:ascii="Courier New" w:hAnsi="Courier New" w:cs="Courier New"/>
                <w:color w:val="EBEBEB"/>
              </w:rPr>
              <w:t>(</w:t>
            </w:r>
            <w:proofErr w:type="spellStart"/>
            <w:r w:rsidRPr="00D64ED4">
              <w:rPr>
                <w:rFonts w:ascii="Courier New" w:hAnsi="Courier New" w:cs="Courier New"/>
                <w:color w:val="FFFFFF"/>
              </w:rPr>
              <w:t>MouseEvent</w:t>
            </w:r>
            <w:proofErr w:type="spellEnd"/>
            <w:r w:rsidRPr="00D64ED4">
              <w:rPr>
                <w:rFonts w:ascii="Courier New" w:hAnsi="Courier New" w:cs="Courier New"/>
                <w:color w:val="FFFFFF"/>
              </w:rPr>
              <w:t xml:space="preserve"> e</w:t>
            </w:r>
            <w:r w:rsidRPr="00D64ED4">
              <w:rPr>
                <w:rFonts w:ascii="Courier New" w:hAnsi="Courier New" w:cs="Courier New"/>
                <w:color w:val="EBEBEB"/>
              </w:rPr>
              <w:t>) {</w:t>
            </w:r>
            <w:r w:rsidRPr="00D64ED4">
              <w:rPr>
                <w:rFonts w:ascii="Courier New" w:hAnsi="Courier New" w:cs="Courier New"/>
                <w:color w:val="EBEBEB"/>
              </w:rPr>
              <w:br/>
              <w:t xml:space="preserve">            </w:t>
            </w:r>
            <w:proofErr w:type="spellStart"/>
            <w:r w:rsidRPr="00D64ED4">
              <w:rPr>
                <w:rFonts w:ascii="Courier New" w:hAnsi="Courier New" w:cs="Courier New"/>
                <w:color w:val="ED94FF"/>
              </w:rPr>
              <w:t>lastPoint</w:t>
            </w:r>
            <w:proofErr w:type="spellEnd"/>
            <w:r w:rsidRPr="00D64ED4">
              <w:rPr>
                <w:rFonts w:ascii="Courier New" w:hAnsi="Courier New" w:cs="Courier New"/>
                <w:color w:val="ED94FF"/>
              </w:rPr>
              <w:t xml:space="preserve"> </w:t>
            </w:r>
            <w:r w:rsidRPr="00D64ED4">
              <w:rPr>
                <w:rFonts w:ascii="Courier New" w:hAnsi="Courier New" w:cs="Courier New"/>
                <w:color w:val="EBEBEB"/>
              </w:rPr>
              <w:t xml:space="preserve">= </w:t>
            </w:r>
            <w:proofErr w:type="spellStart"/>
            <w:r w:rsidRPr="00D64ED4">
              <w:rPr>
                <w:rFonts w:ascii="Courier New" w:hAnsi="Courier New" w:cs="Courier New"/>
                <w:color w:val="FFFFFF"/>
              </w:rPr>
              <w:t>e</w:t>
            </w:r>
            <w:r w:rsidRPr="00D64ED4">
              <w:rPr>
                <w:rFonts w:ascii="Courier New" w:hAnsi="Courier New" w:cs="Courier New"/>
                <w:color w:val="EBEBEB"/>
              </w:rPr>
              <w:t>.getPoint</w:t>
            </w:r>
            <w:proofErr w:type="spellEnd"/>
            <w:r w:rsidRPr="00D64ED4">
              <w:rPr>
                <w:rFonts w:ascii="Courier New" w:hAnsi="Courier New" w:cs="Courier New"/>
                <w:color w:val="EBEBEB"/>
              </w:rPr>
              <w:t>()</w:t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</w:t>
            </w:r>
            <w:r w:rsidRPr="00D64ED4">
              <w:rPr>
                <w:rFonts w:ascii="Courier New" w:hAnsi="Courier New" w:cs="Courier New"/>
                <w:color w:val="EBEBEB"/>
              </w:rPr>
              <w:t>}</w:t>
            </w:r>
            <w:r w:rsidRPr="00D64ED4">
              <w:rPr>
                <w:rFonts w:ascii="Courier New" w:hAnsi="Courier New" w:cs="Courier New"/>
                <w:color w:val="EBEBEB"/>
              </w:rPr>
              <w:br/>
              <w:t xml:space="preserve">        </w:t>
            </w:r>
            <w:r w:rsidRPr="00D64ED4">
              <w:rPr>
                <w:rFonts w:ascii="Courier New" w:hAnsi="Courier New" w:cs="Courier New"/>
                <w:color w:val="A9B837"/>
              </w:rPr>
              <w:t>@Override</w:t>
            </w:r>
            <w:r w:rsidRPr="00D64ED4">
              <w:rPr>
                <w:rFonts w:ascii="Courier New" w:hAnsi="Courier New" w:cs="Courier New"/>
                <w:color w:val="A9B837"/>
              </w:rPr>
              <w:br/>
              <w:t xml:space="preserve">        </w:t>
            </w:r>
            <w:r w:rsidRPr="00D64ED4">
              <w:rPr>
                <w:rFonts w:ascii="Courier New" w:hAnsi="Courier New" w:cs="Courier New"/>
                <w:color w:val="ED864A"/>
              </w:rPr>
              <w:t xml:space="preserve">public void </w:t>
            </w:r>
            <w:proofErr w:type="spellStart"/>
            <w:r w:rsidRPr="00D64ED4">
              <w:rPr>
                <w:rFonts w:ascii="Courier New" w:hAnsi="Courier New" w:cs="Courier New"/>
                <w:color w:val="FFCF40"/>
              </w:rPr>
              <w:t>mouseDragged</w:t>
            </w:r>
            <w:proofErr w:type="spellEnd"/>
            <w:r w:rsidRPr="00D64ED4">
              <w:rPr>
                <w:rFonts w:ascii="Courier New" w:hAnsi="Courier New" w:cs="Courier New"/>
                <w:color w:val="EBEBEB"/>
              </w:rPr>
              <w:t>(</w:t>
            </w:r>
            <w:proofErr w:type="spellStart"/>
            <w:r w:rsidRPr="00D64ED4">
              <w:rPr>
                <w:rFonts w:ascii="Courier New" w:hAnsi="Courier New" w:cs="Courier New"/>
                <w:color w:val="FFFFFF"/>
              </w:rPr>
              <w:t>MouseEvent</w:t>
            </w:r>
            <w:proofErr w:type="spellEnd"/>
            <w:r w:rsidRPr="00D64ED4">
              <w:rPr>
                <w:rFonts w:ascii="Courier New" w:hAnsi="Courier New" w:cs="Courier New"/>
                <w:color w:val="FFFFFF"/>
              </w:rPr>
              <w:t xml:space="preserve"> e</w:t>
            </w:r>
            <w:r w:rsidRPr="00D64ED4">
              <w:rPr>
                <w:rFonts w:ascii="Courier New" w:hAnsi="Courier New" w:cs="Courier New"/>
                <w:color w:val="EBEBEB"/>
              </w:rPr>
              <w:t>) {</w:t>
            </w:r>
            <w:r w:rsidRPr="00D64ED4">
              <w:rPr>
                <w:rFonts w:ascii="Courier New" w:hAnsi="Courier New" w:cs="Courier New"/>
                <w:color w:val="EBEBEB"/>
              </w:rPr>
              <w:br/>
              <w:t xml:space="preserve">            </w:t>
            </w:r>
            <w:r w:rsidRPr="00D64ED4">
              <w:rPr>
                <w:rFonts w:ascii="Courier New" w:hAnsi="Courier New" w:cs="Courier New"/>
                <w:color w:val="FFFFFF"/>
              </w:rPr>
              <w:t xml:space="preserve">Point </w:t>
            </w:r>
            <w:proofErr w:type="spellStart"/>
            <w:r w:rsidRPr="00D64ED4">
              <w:rPr>
                <w:rFonts w:ascii="Courier New" w:hAnsi="Courier New" w:cs="Courier New"/>
                <w:color w:val="FFFFFF"/>
              </w:rPr>
              <w:t>currentPoint</w:t>
            </w:r>
            <w:proofErr w:type="spellEnd"/>
            <w:r w:rsidRPr="00D64ED4">
              <w:rPr>
                <w:rFonts w:ascii="Courier New" w:hAnsi="Courier New" w:cs="Courier New"/>
                <w:color w:val="FFFFFF"/>
              </w:rPr>
              <w:t xml:space="preserve"> </w:t>
            </w:r>
            <w:r w:rsidRPr="00D64ED4">
              <w:rPr>
                <w:rFonts w:ascii="Courier New" w:hAnsi="Courier New" w:cs="Courier New"/>
                <w:color w:val="EBEBEB"/>
              </w:rPr>
              <w:t xml:space="preserve">= </w:t>
            </w:r>
            <w:proofErr w:type="spellStart"/>
            <w:r w:rsidRPr="00D64ED4">
              <w:rPr>
                <w:rFonts w:ascii="Courier New" w:hAnsi="Courier New" w:cs="Courier New"/>
                <w:color w:val="FFFFFF"/>
              </w:rPr>
              <w:t>e</w:t>
            </w:r>
            <w:r w:rsidRPr="00D64ED4">
              <w:rPr>
                <w:rFonts w:ascii="Courier New" w:hAnsi="Courier New" w:cs="Courier New"/>
                <w:color w:val="EBEBEB"/>
              </w:rPr>
              <w:t>.getPoint</w:t>
            </w:r>
            <w:proofErr w:type="spellEnd"/>
            <w:r w:rsidRPr="00D64ED4">
              <w:rPr>
                <w:rFonts w:ascii="Courier New" w:hAnsi="Courier New" w:cs="Courier New"/>
                <w:color w:val="EBEBEB"/>
              </w:rPr>
              <w:t>()</w:t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    </w:t>
            </w:r>
            <w:proofErr w:type="spellStart"/>
            <w:r w:rsidRPr="00D64ED4">
              <w:rPr>
                <w:rFonts w:ascii="Courier New" w:hAnsi="Courier New" w:cs="Courier New"/>
                <w:color w:val="ED94FF"/>
              </w:rPr>
              <w:t>offsetX</w:t>
            </w:r>
            <w:proofErr w:type="spellEnd"/>
            <w:r w:rsidRPr="00D64ED4">
              <w:rPr>
                <w:rFonts w:ascii="Courier New" w:hAnsi="Courier New" w:cs="Courier New"/>
                <w:color w:val="ED94FF"/>
              </w:rPr>
              <w:t xml:space="preserve"> </w:t>
            </w:r>
            <w:r w:rsidRPr="00D64ED4">
              <w:rPr>
                <w:rFonts w:ascii="Courier New" w:hAnsi="Courier New" w:cs="Courier New"/>
                <w:color w:val="EBEBEB"/>
              </w:rPr>
              <w:t>+= (</w:t>
            </w:r>
            <w:proofErr w:type="spellStart"/>
            <w:r w:rsidRPr="00D64ED4">
              <w:rPr>
                <w:rFonts w:ascii="Courier New" w:hAnsi="Courier New" w:cs="Courier New"/>
                <w:color w:val="FFFFFF"/>
              </w:rPr>
              <w:t>currentPoint</w:t>
            </w:r>
            <w:r w:rsidRPr="00D64ED4">
              <w:rPr>
                <w:rFonts w:ascii="Courier New" w:hAnsi="Courier New" w:cs="Courier New"/>
                <w:color w:val="EBEBEB"/>
              </w:rPr>
              <w:t>.</w:t>
            </w:r>
            <w:r w:rsidRPr="00D64ED4">
              <w:rPr>
                <w:rFonts w:ascii="Courier New" w:hAnsi="Courier New" w:cs="Courier New"/>
                <w:color w:val="ED94FF"/>
              </w:rPr>
              <w:t>x</w:t>
            </w:r>
            <w:proofErr w:type="spellEnd"/>
            <w:r w:rsidRPr="00D64ED4">
              <w:rPr>
                <w:rFonts w:ascii="Courier New" w:hAnsi="Courier New" w:cs="Courier New"/>
                <w:color w:val="ED94FF"/>
              </w:rPr>
              <w:t xml:space="preserve"> </w:t>
            </w:r>
            <w:r w:rsidRPr="00D64ED4">
              <w:rPr>
                <w:rFonts w:ascii="Courier New" w:hAnsi="Courier New" w:cs="Courier New"/>
                <w:color w:val="EBEBEB"/>
              </w:rPr>
              <w:t xml:space="preserve">- </w:t>
            </w:r>
            <w:proofErr w:type="spellStart"/>
            <w:r w:rsidRPr="00D64ED4">
              <w:rPr>
                <w:rFonts w:ascii="Courier New" w:hAnsi="Courier New" w:cs="Courier New"/>
                <w:color w:val="ED94FF"/>
              </w:rPr>
              <w:t>lastPoint</w:t>
            </w:r>
            <w:r w:rsidRPr="00D64ED4">
              <w:rPr>
                <w:rFonts w:ascii="Courier New" w:hAnsi="Courier New" w:cs="Courier New"/>
                <w:color w:val="EBEBEB"/>
              </w:rPr>
              <w:t>.</w:t>
            </w:r>
            <w:r w:rsidRPr="00D64ED4">
              <w:rPr>
                <w:rFonts w:ascii="Courier New" w:hAnsi="Courier New" w:cs="Courier New"/>
                <w:color w:val="ED94FF"/>
              </w:rPr>
              <w:t>x</w:t>
            </w:r>
            <w:proofErr w:type="spellEnd"/>
            <w:r w:rsidRPr="00D64ED4">
              <w:rPr>
                <w:rFonts w:ascii="Courier New" w:hAnsi="Courier New" w:cs="Courier New"/>
                <w:color w:val="EBEBEB"/>
              </w:rPr>
              <w:t>)</w:t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    </w:t>
            </w:r>
            <w:proofErr w:type="spellStart"/>
            <w:r w:rsidRPr="00D64ED4">
              <w:rPr>
                <w:rFonts w:ascii="Courier New" w:hAnsi="Courier New" w:cs="Courier New"/>
                <w:color w:val="ED94FF"/>
              </w:rPr>
              <w:t>offsetY</w:t>
            </w:r>
            <w:proofErr w:type="spellEnd"/>
            <w:r w:rsidRPr="00D64ED4">
              <w:rPr>
                <w:rFonts w:ascii="Courier New" w:hAnsi="Courier New" w:cs="Courier New"/>
                <w:color w:val="ED94FF"/>
              </w:rPr>
              <w:t xml:space="preserve"> </w:t>
            </w:r>
            <w:r w:rsidRPr="00D64ED4">
              <w:rPr>
                <w:rFonts w:ascii="Courier New" w:hAnsi="Courier New" w:cs="Courier New"/>
                <w:color w:val="EBEBEB"/>
              </w:rPr>
              <w:t>+= (</w:t>
            </w:r>
            <w:proofErr w:type="spellStart"/>
            <w:r w:rsidRPr="00D64ED4">
              <w:rPr>
                <w:rFonts w:ascii="Courier New" w:hAnsi="Courier New" w:cs="Courier New"/>
                <w:color w:val="FFFFFF"/>
              </w:rPr>
              <w:t>currentPoint</w:t>
            </w:r>
            <w:r w:rsidRPr="00D64ED4">
              <w:rPr>
                <w:rFonts w:ascii="Courier New" w:hAnsi="Courier New" w:cs="Courier New"/>
                <w:color w:val="EBEBEB"/>
              </w:rPr>
              <w:t>.</w:t>
            </w:r>
            <w:r w:rsidRPr="00D64ED4">
              <w:rPr>
                <w:rFonts w:ascii="Courier New" w:hAnsi="Courier New" w:cs="Courier New"/>
                <w:color w:val="ED94FF"/>
              </w:rPr>
              <w:t>y</w:t>
            </w:r>
            <w:proofErr w:type="spellEnd"/>
            <w:r w:rsidRPr="00D64ED4">
              <w:rPr>
                <w:rFonts w:ascii="Courier New" w:hAnsi="Courier New" w:cs="Courier New"/>
                <w:color w:val="ED94FF"/>
              </w:rPr>
              <w:t xml:space="preserve"> </w:t>
            </w:r>
            <w:r w:rsidRPr="00D64ED4">
              <w:rPr>
                <w:rFonts w:ascii="Courier New" w:hAnsi="Courier New" w:cs="Courier New"/>
                <w:color w:val="EBEBEB"/>
              </w:rPr>
              <w:t xml:space="preserve">- </w:t>
            </w:r>
            <w:proofErr w:type="spellStart"/>
            <w:r w:rsidRPr="00D64ED4">
              <w:rPr>
                <w:rFonts w:ascii="Courier New" w:hAnsi="Courier New" w:cs="Courier New"/>
                <w:color w:val="ED94FF"/>
              </w:rPr>
              <w:t>lastPoint</w:t>
            </w:r>
            <w:r w:rsidRPr="00D64ED4">
              <w:rPr>
                <w:rFonts w:ascii="Courier New" w:hAnsi="Courier New" w:cs="Courier New"/>
                <w:color w:val="EBEBEB"/>
              </w:rPr>
              <w:t>.</w:t>
            </w:r>
            <w:r w:rsidRPr="00D64ED4">
              <w:rPr>
                <w:rFonts w:ascii="Courier New" w:hAnsi="Courier New" w:cs="Courier New"/>
                <w:color w:val="ED94FF"/>
              </w:rPr>
              <w:t>y</w:t>
            </w:r>
            <w:proofErr w:type="spellEnd"/>
            <w:r w:rsidRPr="00D64ED4">
              <w:rPr>
                <w:rFonts w:ascii="Courier New" w:hAnsi="Courier New" w:cs="Courier New"/>
                <w:color w:val="EBEBEB"/>
              </w:rPr>
              <w:t>)</w:t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    </w:t>
            </w:r>
            <w:proofErr w:type="spellStart"/>
            <w:r w:rsidRPr="00D64ED4">
              <w:rPr>
                <w:rFonts w:ascii="Courier New" w:hAnsi="Courier New" w:cs="Courier New"/>
                <w:color w:val="ED94FF"/>
              </w:rPr>
              <w:t>lastPoint</w:t>
            </w:r>
            <w:proofErr w:type="spellEnd"/>
            <w:r w:rsidRPr="00D64ED4">
              <w:rPr>
                <w:rFonts w:ascii="Courier New" w:hAnsi="Courier New" w:cs="Courier New"/>
                <w:color w:val="ED94FF"/>
              </w:rPr>
              <w:t xml:space="preserve"> </w:t>
            </w:r>
            <w:r w:rsidRPr="00D64ED4">
              <w:rPr>
                <w:rFonts w:ascii="Courier New" w:hAnsi="Courier New" w:cs="Courier New"/>
                <w:color w:val="EBEBEB"/>
              </w:rPr>
              <w:t xml:space="preserve">= </w:t>
            </w:r>
            <w:proofErr w:type="spellStart"/>
            <w:r w:rsidRPr="00D64ED4">
              <w:rPr>
                <w:rFonts w:ascii="Courier New" w:hAnsi="Courier New" w:cs="Courier New"/>
                <w:color w:val="FFFFFF"/>
              </w:rPr>
              <w:t>currentPoint</w:t>
            </w:r>
            <w:proofErr w:type="spellEnd"/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    </w:t>
            </w:r>
            <w:r w:rsidRPr="00D64ED4">
              <w:rPr>
                <w:rFonts w:ascii="Courier New" w:hAnsi="Courier New" w:cs="Courier New"/>
                <w:color w:val="EBEBEB"/>
              </w:rPr>
              <w:t>repaint()</w:t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</w:t>
            </w:r>
            <w:r w:rsidRPr="00D64ED4">
              <w:rPr>
                <w:rFonts w:ascii="Courier New" w:hAnsi="Courier New" w:cs="Courier New"/>
                <w:color w:val="EBEBEB"/>
              </w:rPr>
              <w:t>}</w:t>
            </w:r>
            <w:r w:rsidRPr="00D64ED4">
              <w:rPr>
                <w:rFonts w:ascii="Courier New" w:hAnsi="Courier New" w:cs="Courier New"/>
                <w:color w:val="EBEBEB"/>
              </w:rPr>
              <w:br/>
              <w:t xml:space="preserve">    }</w:t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proofErr w:type="spellStart"/>
            <w:r w:rsidRPr="00D64ED4">
              <w:rPr>
                <w:rFonts w:ascii="Courier New" w:hAnsi="Courier New" w:cs="Courier New"/>
                <w:color w:val="EBEBEB"/>
              </w:rPr>
              <w:t>addMouseListener</w:t>
            </w:r>
            <w:proofErr w:type="spellEnd"/>
            <w:r w:rsidRPr="00D64ED4">
              <w:rPr>
                <w:rFonts w:ascii="Courier New" w:hAnsi="Courier New" w:cs="Courier New"/>
                <w:color w:val="EBEBEB"/>
              </w:rPr>
              <w:t>(</w:t>
            </w:r>
            <w:proofErr w:type="spellStart"/>
            <w:r w:rsidRPr="00D64ED4">
              <w:rPr>
                <w:rFonts w:ascii="Courier New" w:hAnsi="Courier New" w:cs="Courier New"/>
                <w:color w:val="FFFFFF"/>
              </w:rPr>
              <w:t>arrastreAdapter</w:t>
            </w:r>
            <w:proofErr w:type="spellEnd"/>
            <w:r w:rsidRPr="00D64ED4">
              <w:rPr>
                <w:rFonts w:ascii="Courier New" w:hAnsi="Courier New" w:cs="Courier New"/>
                <w:color w:val="EBEBEB"/>
              </w:rPr>
              <w:t>)</w:t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lastRenderedPageBreak/>
              <w:t xml:space="preserve">    </w:t>
            </w:r>
            <w:proofErr w:type="spellStart"/>
            <w:r w:rsidRPr="00D64ED4">
              <w:rPr>
                <w:rFonts w:ascii="Courier New" w:hAnsi="Courier New" w:cs="Courier New"/>
                <w:color w:val="EBEBEB"/>
              </w:rPr>
              <w:t>addMouseMotionListener</w:t>
            </w:r>
            <w:proofErr w:type="spellEnd"/>
            <w:r w:rsidRPr="00D64ED4">
              <w:rPr>
                <w:rFonts w:ascii="Courier New" w:hAnsi="Courier New" w:cs="Courier New"/>
                <w:color w:val="EBEBEB"/>
              </w:rPr>
              <w:t>(</w:t>
            </w:r>
            <w:proofErr w:type="spellStart"/>
            <w:r w:rsidRPr="00D64ED4">
              <w:rPr>
                <w:rFonts w:ascii="Courier New" w:hAnsi="Courier New" w:cs="Courier New"/>
                <w:color w:val="FFFFFF"/>
              </w:rPr>
              <w:t>arrastreAdapter</w:t>
            </w:r>
            <w:proofErr w:type="spellEnd"/>
            <w:r w:rsidRPr="00D64ED4">
              <w:rPr>
                <w:rFonts w:ascii="Courier New" w:hAnsi="Courier New" w:cs="Courier New"/>
                <w:color w:val="EBEBEB"/>
              </w:rPr>
              <w:t>)</w:t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D64ED4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D64ED4">
              <w:rPr>
                <w:rFonts w:ascii="Courier New" w:hAnsi="Courier New" w:cs="Courier New"/>
                <w:color w:val="EBEBEB"/>
              </w:rPr>
              <w:t>}</w:t>
            </w:r>
          </w:p>
        </w:tc>
      </w:tr>
    </w:tbl>
    <w:p w14:paraId="2B87F369" w14:textId="4273E7FF" w:rsidR="005E4C58" w:rsidRDefault="00051B86" w:rsidP="005E4C58">
      <w:pPr>
        <w:rPr>
          <w:lang w:val="es-PE"/>
        </w:rPr>
      </w:pPr>
      <w:r w:rsidRPr="00051B86">
        <w:rPr>
          <w:lang w:val="es-PE"/>
        </w:rPr>
        <w:lastRenderedPageBreak/>
        <w:t xml:space="preserve">Este </w:t>
      </w:r>
      <w:proofErr w:type="spellStart"/>
      <w:r w:rsidRPr="00051B86">
        <w:rPr>
          <w:lang w:val="es-PE"/>
        </w:rPr>
        <w:t>metodo</w:t>
      </w:r>
      <w:proofErr w:type="spellEnd"/>
      <w:r w:rsidRPr="00051B86">
        <w:rPr>
          <w:lang w:val="es-PE"/>
        </w:rPr>
        <w:t xml:space="preserve"> lo que h</w:t>
      </w:r>
      <w:r>
        <w:rPr>
          <w:lang w:val="es-PE"/>
        </w:rPr>
        <w:t xml:space="preserve">ace es configurar </w:t>
      </w:r>
      <w:r w:rsidR="00943ECD">
        <w:rPr>
          <w:lang w:val="es-PE"/>
        </w:rPr>
        <w:t xml:space="preserve">los eventos del </w:t>
      </w:r>
      <w:proofErr w:type="gramStart"/>
      <w:r w:rsidR="00943ECD">
        <w:rPr>
          <w:lang w:val="es-PE"/>
        </w:rPr>
        <w:t>mouse</w:t>
      </w:r>
      <w:proofErr w:type="gramEnd"/>
      <w:r w:rsidR="00943ECD">
        <w:rPr>
          <w:lang w:val="es-PE"/>
        </w:rPr>
        <w:t xml:space="preserve"> para que pueda arrastrar el grafico. </w:t>
      </w:r>
      <w:r w:rsidR="00806AD1">
        <w:rPr>
          <w:lang w:val="es-PE"/>
        </w:rPr>
        <w:t xml:space="preserve">Posteriormente utilizamos la función </w:t>
      </w:r>
      <w:proofErr w:type="spellStart"/>
      <w:proofErr w:type="gramStart"/>
      <w:r w:rsidR="00806AD1" w:rsidRPr="00806AD1">
        <w:rPr>
          <w:b/>
          <w:bCs/>
          <w:lang w:val="es-PE"/>
        </w:rPr>
        <w:t>mousePressed</w:t>
      </w:r>
      <w:proofErr w:type="spellEnd"/>
      <w:r w:rsidR="00806AD1" w:rsidRPr="00806AD1">
        <w:rPr>
          <w:b/>
          <w:bCs/>
          <w:lang w:val="es-PE"/>
        </w:rPr>
        <w:t>(</w:t>
      </w:r>
      <w:proofErr w:type="gramEnd"/>
      <w:r w:rsidR="00806AD1" w:rsidRPr="00806AD1">
        <w:rPr>
          <w:b/>
          <w:bCs/>
          <w:lang w:val="es-PE"/>
        </w:rPr>
        <w:t>)</w:t>
      </w:r>
      <w:r w:rsidR="00806AD1">
        <w:rPr>
          <w:lang w:val="es-PE"/>
        </w:rPr>
        <w:t xml:space="preserve"> la cual </w:t>
      </w:r>
      <w:r w:rsidR="00211C38">
        <w:rPr>
          <w:lang w:val="es-PE"/>
        </w:rPr>
        <w:t xml:space="preserve">se ejecuta cuando presionamos algún botón del mouse. Además, </w:t>
      </w:r>
      <w:proofErr w:type="spellStart"/>
      <w:proofErr w:type="gramStart"/>
      <w:r w:rsidR="00211C38" w:rsidRPr="00211C38">
        <w:rPr>
          <w:b/>
          <w:bCs/>
          <w:lang w:val="es-PE"/>
        </w:rPr>
        <w:t>e.getPoint</w:t>
      </w:r>
      <w:proofErr w:type="spellEnd"/>
      <w:proofErr w:type="gramEnd"/>
      <w:r w:rsidR="00211C38" w:rsidRPr="00211C38">
        <w:rPr>
          <w:b/>
          <w:bCs/>
          <w:lang w:val="es-PE"/>
        </w:rPr>
        <w:t>()</w:t>
      </w:r>
      <w:r w:rsidR="00211C38">
        <w:rPr>
          <w:lang w:val="es-PE"/>
        </w:rPr>
        <w:t xml:space="preserve"> </w:t>
      </w:r>
      <w:r w:rsidR="00D15186">
        <w:rPr>
          <w:lang w:val="es-PE"/>
        </w:rPr>
        <w:t>guarda la posición donde ha sido accionado el mouse.</w:t>
      </w:r>
    </w:p>
    <w:p w14:paraId="03D7F9A0" w14:textId="6FBDBC84" w:rsidR="00125702" w:rsidRDefault="00D15186" w:rsidP="00125702">
      <w:pPr>
        <w:rPr>
          <w:lang w:val="es-PE"/>
        </w:rPr>
      </w:pPr>
      <w:proofErr w:type="spellStart"/>
      <w:proofErr w:type="gramStart"/>
      <w:r w:rsidRPr="00216B80">
        <w:rPr>
          <w:b/>
          <w:bCs/>
          <w:lang w:val="es-PE"/>
        </w:rPr>
        <w:t>MouseDragged</w:t>
      </w:r>
      <w:proofErr w:type="spellEnd"/>
      <w:r w:rsidRPr="00216B80">
        <w:rPr>
          <w:b/>
          <w:bCs/>
          <w:lang w:val="es-PE"/>
        </w:rPr>
        <w:t>(</w:t>
      </w:r>
      <w:proofErr w:type="gramEnd"/>
      <w:r w:rsidRPr="00216B80">
        <w:rPr>
          <w:b/>
          <w:bCs/>
          <w:lang w:val="es-PE"/>
        </w:rPr>
        <w:t>)</w:t>
      </w:r>
      <w:r w:rsidR="00216B80">
        <w:rPr>
          <w:lang w:val="es-PE"/>
        </w:rPr>
        <w:t xml:space="preserve"> es un método que se </w:t>
      </w:r>
      <w:r w:rsidR="00C21633">
        <w:rPr>
          <w:lang w:val="es-PE"/>
        </w:rPr>
        <w:t>ejecuta</w:t>
      </w:r>
      <w:r w:rsidR="00216B80">
        <w:rPr>
          <w:lang w:val="es-PE"/>
        </w:rPr>
        <w:t xml:space="preserve"> continuamente (lo interpreto como si se tratase de hilos)</w:t>
      </w:r>
      <w:r w:rsidR="00DB24E7">
        <w:rPr>
          <w:lang w:val="es-PE"/>
        </w:rPr>
        <w:t xml:space="preserve">, </w:t>
      </w:r>
      <w:r w:rsidR="00125702">
        <w:rPr>
          <w:lang w:val="es-PE"/>
        </w:rPr>
        <w:t>el uso</w:t>
      </w:r>
      <w:r w:rsidR="00917FD7">
        <w:rPr>
          <w:lang w:val="es-PE"/>
        </w:rPr>
        <w:t xml:space="preserve"> de este</w:t>
      </w:r>
      <w:r w:rsidR="00125702">
        <w:rPr>
          <w:lang w:val="es-PE"/>
        </w:rPr>
        <w:t xml:space="preserve"> </w:t>
      </w:r>
      <w:r w:rsidR="00125702" w:rsidRPr="00125702">
        <w:rPr>
          <w:b/>
          <w:bCs/>
          <w:lang w:val="es-PE"/>
        </w:rPr>
        <w:t xml:space="preserve">“Point </w:t>
      </w:r>
      <w:proofErr w:type="spellStart"/>
      <w:r w:rsidR="00125702" w:rsidRPr="00125702">
        <w:rPr>
          <w:b/>
          <w:bCs/>
          <w:lang w:val="es-PE"/>
        </w:rPr>
        <w:t>currentPoint</w:t>
      </w:r>
      <w:proofErr w:type="spellEnd"/>
      <w:r w:rsidR="00125702" w:rsidRPr="00125702">
        <w:rPr>
          <w:b/>
          <w:bCs/>
          <w:lang w:val="es-PE"/>
        </w:rPr>
        <w:t xml:space="preserve"> = </w:t>
      </w:r>
      <w:proofErr w:type="spellStart"/>
      <w:r w:rsidR="00125702" w:rsidRPr="00125702">
        <w:rPr>
          <w:b/>
          <w:bCs/>
          <w:lang w:val="es-PE"/>
        </w:rPr>
        <w:t>e.getPoint</w:t>
      </w:r>
      <w:proofErr w:type="spellEnd"/>
      <w:r w:rsidR="00125702" w:rsidRPr="00125702">
        <w:rPr>
          <w:b/>
          <w:bCs/>
          <w:lang w:val="es-PE"/>
        </w:rPr>
        <w:t>();</w:t>
      </w:r>
      <w:r w:rsidR="00125702">
        <w:rPr>
          <w:b/>
          <w:bCs/>
          <w:lang w:val="es-PE"/>
        </w:rPr>
        <w:t xml:space="preserve">” </w:t>
      </w:r>
      <w:r w:rsidR="00917FD7">
        <w:rPr>
          <w:lang w:val="es-PE"/>
        </w:rPr>
        <w:t xml:space="preserve">es para obtener </w:t>
      </w:r>
      <w:r w:rsidR="00640FB7" w:rsidRPr="00640FB7">
        <w:rPr>
          <w:lang w:val="es-PE"/>
        </w:rPr>
        <w:t xml:space="preserve">la </w:t>
      </w:r>
      <w:proofErr w:type="spellStart"/>
      <w:r w:rsidR="00640FB7" w:rsidRPr="00640FB7">
        <w:rPr>
          <w:lang w:val="es-PE"/>
        </w:rPr>
        <w:t>posicion</w:t>
      </w:r>
      <w:proofErr w:type="spellEnd"/>
      <w:r w:rsidR="00640FB7" w:rsidRPr="00640FB7">
        <w:rPr>
          <w:lang w:val="es-PE"/>
        </w:rPr>
        <w:t xml:space="preserve"> actual del cursor</w:t>
      </w:r>
      <w:r w:rsidR="00640FB7">
        <w:rPr>
          <w:lang w:val="es-PE"/>
        </w:rPr>
        <w:t xml:space="preserve">. Las siguiente 2 de </w:t>
      </w:r>
      <w:r w:rsidR="000A377E">
        <w:rPr>
          <w:b/>
          <w:bCs/>
          <w:lang w:val="es-PE"/>
        </w:rPr>
        <w:t>“</w:t>
      </w:r>
      <w:proofErr w:type="spellStart"/>
      <w:r w:rsidR="00640FB7" w:rsidRPr="000A377E">
        <w:rPr>
          <w:b/>
          <w:bCs/>
          <w:lang w:val="es-PE"/>
        </w:rPr>
        <w:t>offsetX</w:t>
      </w:r>
      <w:proofErr w:type="spellEnd"/>
      <w:r w:rsidR="00640FB7" w:rsidRPr="000A377E">
        <w:rPr>
          <w:b/>
          <w:bCs/>
          <w:lang w:val="es-PE"/>
        </w:rPr>
        <w:t>-Y</w:t>
      </w:r>
      <w:r w:rsidR="000A377E">
        <w:rPr>
          <w:b/>
          <w:bCs/>
          <w:lang w:val="es-PE"/>
        </w:rPr>
        <w:t>”</w:t>
      </w:r>
      <w:r w:rsidR="00640FB7">
        <w:rPr>
          <w:lang w:val="es-PE"/>
        </w:rPr>
        <w:t xml:space="preserve">, lo que realizan es comparar las coordenadas actuales con las anteriores. </w:t>
      </w:r>
      <w:r w:rsidR="000A377E">
        <w:rPr>
          <w:lang w:val="es-PE"/>
        </w:rPr>
        <w:t xml:space="preserve">Posteriormente, </w:t>
      </w:r>
      <w:proofErr w:type="spellStart"/>
      <w:r w:rsidR="000A377E">
        <w:rPr>
          <w:lang w:val="es-PE"/>
        </w:rPr>
        <w:t>lastPoint</w:t>
      </w:r>
      <w:proofErr w:type="spellEnd"/>
      <w:r w:rsidR="000A377E">
        <w:rPr>
          <w:lang w:val="es-PE"/>
        </w:rPr>
        <w:t xml:space="preserve"> actualiza </w:t>
      </w:r>
      <w:r w:rsidR="000412FB">
        <w:rPr>
          <w:lang w:val="es-PE"/>
        </w:rPr>
        <w:t xml:space="preserve">la referencia para el próximo calculo y </w:t>
      </w:r>
      <w:proofErr w:type="spellStart"/>
      <w:r w:rsidR="000412FB">
        <w:rPr>
          <w:lang w:val="es-PE"/>
        </w:rPr>
        <w:t>repaint</w:t>
      </w:r>
      <w:proofErr w:type="spellEnd"/>
      <w:r w:rsidR="000412FB">
        <w:rPr>
          <w:lang w:val="es-PE"/>
        </w:rPr>
        <w:t xml:space="preserve"> solicita que vuelva a pintar o dibujar.</w:t>
      </w:r>
    </w:p>
    <w:p w14:paraId="630DCD61" w14:textId="02A3BFB6" w:rsidR="00AC76D7" w:rsidRPr="00AC76D7" w:rsidRDefault="00AC76D7" w:rsidP="00125702">
      <w:pPr>
        <w:rPr>
          <w:lang w:val="es-PE"/>
        </w:rPr>
      </w:pPr>
      <w:r w:rsidRPr="00AC76D7">
        <w:rPr>
          <w:lang w:val="es-PE"/>
        </w:rPr>
        <w:t xml:space="preserve">Registra el adaptador para eventos </w:t>
      </w:r>
      <w:r>
        <w:rPr>
          <w:lang w:val="es-PE"/>
        </w:rPr>
        <w:t>como presionar</w:t>
      </w:r>
      <w:r w:rsidR="00D464CA">
        <w:rPr>
          <w:lang w:val="es-PE"/>
        </w:rPr>
        <w:t xml:space="preserve">, </w:t>
      </w:r>
      <w:r>
        <w:rPr>
          <w:lang w:val="es-PE"/>
        </w:rPr>
        <w:t>soltar</w:t>
      </w:r>
      <w:r w:rsidR="00D464CA">
        <w:rPr>
          <w:lang w:val="es-PE"/>
        </w:rPr>
        <w:t xml:space="preserve"> y</w:t>
      </w:r>
      <w:r w:rsidRPr="00AC76D7">
        <w:rPr>
          <w:lang w:val="es-PE"/>
        </w:rPr>
        <w:t xml:space="preserve"> movimiento del ratón como arrastrar</w:t>
      </w:r>
      <w:r w:rsidR="00D464CA">
        <w:rPr>
          <w:lang w:val="es-PE"/>
        </w:rPr>
        <w:t xml:space="preserve"> respectivamente.</w:t>
      </w:r>
    </w:p>
    <w:p w14:paraId="2890195B" w14:textId="75CD38DB" w:rsidR="00D15186" w:rsidRPr="005E4C58" w:rsidRDefault="0032102D" w:rsidP="005E4C58">
      <w:pPr>
        <w:rPr>
          <w:b/>
          <w:bCs/>
          <w:lang w:val="es-PE"/>
        </w:rPr>
      </w:pPr>
      <w:r>
        <w:rPr>
          <w:b/>
          <w:bCs/>
          <w:lang w:val="es-PE"/>
        </w:rPr>
        <w:t xml:space="preserve">4.5.4 </w:t>
      </w:r>
      <w:r w:rsidR="00D872D5">
        <w:rPr>
          <w:b/>
          <w:bCs/>
          <w:lang w:val="es-PE"/>
        </w:rPr>
        <w:t>PAINT_COMPONET</w:t>
      </w:r>
    </w:p>
    <w:p w14:paraId="4F705B18" w14:textId="35AE25D0" w:rsidR="002738D4" w:rsidRDefault="00875D0E" w:rsidP="00A52AD4">
      <w:pPr>
        <w:rPr>
          <w:lang w:val="es-PE"/>
        </w:rPr>
      </w:pPr>
      <w:r>
        <w:rPr>
          <w:lang w:val="es-PE"/>
        </w:rPr>
        <w:t>Por la complejidad de esta función, se va a subdividir.</w:t>
      </w:r>
    </w:p>
    <w:p w14:paraId="55377B57" w14:textId="23D59A76" w:rsidR="00875D0E" w:rsidRPr="00B0374F" w:rsidRDefault="00B0374F" w:rsidP="00A52AD4">
      <w:pPr>
        <w:rPr>
          <w:b/>
          <w:bCs/>
          <w:lang w:val="es-PE"/>
        </w:rPr>
      </w:pPr>
      <w:r w:rsidRPr="00B0374F">
        <w:rPr>
          <w:b/>
          <w:bCs/>
          <w:lang w:val="es-PE"/>
        </w:rPr>
        <w:t>4.5.4.1 VARIABLES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B0374F" w:rsidRPr="000F3239" w14:paraId="6FCC7E40" w14:textId="77777777" w:rsidTr="00B0374F">
        <w:tc>
          <w:tcPr>
            <w:tcW w:w="9487" w:type="dxa"/>
          </w:tcPr>
          <w:p w14:paraId="0EDA827C" w14:textId="239CCC77" w:rsidR="00B0374F" w:rsidRPr="003C76C1" w:rsidRDefault="00B0374F" w:rsidP="00B0374F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  <w:lang w:val="es-PE"/>
              </w:rPr>
            </w:pPr>
            <w:r w:rsidRPr="003C76C1">
              <w:rPr>
                <w:rFonts w:ascii="Courier New" w:hAnsi="Courier New" w:cs="Courier New"/>
                <w:color w:val="A9B837"/>
                <w:lang w:val="es-PE"/>
              </w:rPr>
              <w:t>@Override</w:t>
            </w:r>
            <w:r w:rsidRPr="003C76C1">
              <w:rPr>
                <w:rFonts w:ascii="Courier New" w:hAnsi="Courier New" w:cs="Courier New"/>
                <w:color w:val="A9B837"/>
                <w:lang w:val="es-PE"/>
              </w:rPr>
              <w:br/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protected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void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proofErr w:type="gramStart"/>
            <w:r w:rsidRPr="003C76C1">
              <w:rPr>
                <w:rFonts w:ascii="Courier New" w:hAnsi="Courier New" w:cs="Courier New"/>
                <w:color w:val="FFCF40"/>
                <w:lang w:val="es-PE"/>
              </w:rPr>
              <w:t>paintComponent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spellStart"/>
            <w:proofErr w:type="gramEnd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Graphics</w:t>
            </w:r>
            <w:proofErr w:type="spellEnd"/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 g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) {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super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.paintComponent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g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Graphics2D g2d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= (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Graphics2D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)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g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r w:rsidRPr="003C76C1">
              <w:rPr>
                <w:rFonts w:ascii="Courier New" w:hAnsi="Courier New" w:cs="Courier New"/>
                <w:color w:val="7EC3E6"/>
                <w:lang w:val="es-PE"/>
              </w:rPr>
              <w:t>// Punto central de la pantalla (origen de coordenadas) con offset para arrastre</w:t>
            </w:r>
            <w:r w:rsidRPr="003C76C1">
              <w:rPr>
                <w:rFonts w:ascii="Courier New" w:hAnsi="Courier New" w:cs="Courier New"/>
                <w:color w:val="7EC3E6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int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centerX</w:t>
            </w:r>
            <w:proofErr w:type="spellEnd"/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getWidth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() / </w:t>
            </w:r>
            <w:r w:rsidRPr="003C76C1">
              <w:rPr>
                <w:rFonts w:ascii="Courier New" w:hAnsi="Courier New" w:cs="Courier New"/>
                <w:b/>
                <w:color w:val="33CCFF"/>
                <w:lang w:val="es-PE"/>
              </w:rPr>
              <w:t xml:space="preserve">2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proofErr w:type="spellStart"/>
            <w:r w:rsidRPr="003C76C1">
              <w:rPr>
                <w:rFonts w:ascii="Courier New" w:hAnsi="Courier New" w:cs="Courier New"/>
                <w:color w:val="ED94FF"/>
                <w:lang w:val="es-PE"/>
              </w:rPr>
              <w:t>offsetX</w:t>
            </w:r>
            <w:proofErr w:type="spellEnd"/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int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centerY</w:t>
            </w:r>
            <w:proofErr w:type="spellEnd"/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getHeight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() / </w:t>
            </w:r>
            <w:r w:rsidRPr="003C76C1">
              <w:rPr>
                <w:rFonts w:ascii="Courier New" w:hAnsi="Courier New" w:cs="Courier New"/>
                <w:b/>
                <w:color w:val="33CCFF"/>
                <w:lang w:val="es-PE"/>
              </w:rPr>
              <w:t xml:space="preserve">2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proofErr w:type="spellStart"/>
            <w:r w:rsidRPr="003C76C1">
              <w:rPr>
                <w:rFonts w:ascii="Courier New" w:hAnsi="Courier New" w:cs="Courier New"/>
                <w:color w:val="ED94FF"/>
                <w:lang w:val="es-PE"/>
              </w:rPr>
              <w:t>offsetY</w:t>
            </w:r>
            <w:proofErr w:type="spellEnd"/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</w:p>
        </w:tc>
      </w:tr>
    </w:tbl>
    <w:p w14:paraId="2F432EC6" w14:textId="6E592E6B" w:rsidR="00E54DC9" w:rsidRDefault="0043431D" w:rsidP="00A52AD4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>
        <w:rPr>
          <w:lang w:val="es-PE"/>
        </w:rPr>
        <w:t>Super</w:t>
      </w:r>
      <w:r w:rsidR="009C1995">
        <w:rPr>
          <w:lang w:val="es-PE"/>
        </w:rPr>
        <w:t>.paintComponent</w:t>
      </w:r>
      <w:proofErr w:type="spellEnd"/>
      <w:r w:rsidR="009C1995">
        <w:rPr>
          <w:lang w:val="es-PE"/>
        </w:rPr>
        <w:t xml:space="preserve"> lo usamos para asegurarnos que realicen </w:t>
      </w:r>
      <w:r w:rsidR="00831E81">
        <w:rPr>
          <w:lang w:val="es-PE"/>
        </w:rPr>
        <w:t xml:space="preserve">las operaciones </w:t>
      </w:r>
      <w:r w:rsidR="005C2A7D">
        <w:rPr>
          <w:lang w:val="es-PE"/>
        </w:rPr>
        <w:t>de dibujo.</w:t>
      </w:r>
    </w:p>
    <w:p w14:paraId="0C1EC501" w14:textId="264D16FB" w:rsidR="005C2A7D" w:rsidRDefault="005C2A7D" w:rsidP="00A52AD4">
      <w:pPr>
        <w:rPr>
          <w:lang w:val="es-PE"/>
        </w:rPr>
      </w:pPr>
      <w:r>
        <w:rPr>
          <w:lang w:val="es-PE"/>
        </w:rPr>
        <w:t>También empleamos Graphics2D</w:t>
      </w:r>
      <w:r w:rsidR="009C0A8C">
        <w:rPr>
          <w:lang w:val="es-PE"/>
        </w:rPr>
        <w:t xml:space="preserve">, ya que ofrece </w:t>
      </w:r>
      <w:proofErr w:type="spellStart"/>
      <w:r w:rsidR="009C0A8C">
        <w:rPr>
          <w:lang w:val="es-PE"/>
        </w:rPr>
        <w:t>mas</w:t>
      </w:r>
      <w:proofErr w:type="spellEnd"/>
      <w:r w:rsidR="009C0A8C">
        <w:rPr>
          <w:lang w:val="es-PE"/>
        </w:rPr>
        <w:t xml:space="preserve"> funcionalidades y mejor calidad de renderizado.</w:t>
      </w:r>
    </w:p>
    <w:p w14:paraId="79857842" w14:textId="7291370E" w:rsidR="00875D0E" w:rsidRDefault="005B67E3" w:rsidP="00A52AD4">
      <w:pPr>
        <w:rPr>
          <w:lang w:val="es-PE"/>
        </w:rPr>
      </w:pPr>
      <w:r>
        <w:rPr>
          <w:lang w:val="es-PE"/>
        </w:rPr>
        <w:t xml:space="preserve">Las siguientes instrucciones que le siguen </w:t>
      </w:r>
      <w:proofErr w:type="gramStart"/>
      <w:r>
        <w:rPr>
          <w:lang w:val="es-PE"/>
        </w:rPr>
        <w:t>es</w:t>
      </w:r>
      <w:proofErr w:type="gramEnd"/>
      <w:r>
        <w:rPr>
          <w:lang w:val="es-PE"/>
        </w:rPr>
        <w:t xml:space="preserve"> para </w:t>
      </w:r>
      <w:r w:rsidR="007C50CB">
        <w:rPr>
          <w:lang w:val="es-PE"/>
        </w:rPr>
        <w:t xml:space="preserve">calcular las posiciones, horizontal y vertical, esto con el movimiento acumulado </w:t>
      </w:r>
      <w:r w:rsidR="002B5C1B">
        <w:rPr>
          <w:lang w:val="es-PE"/>
        </w:rPr>
        <w:t>por el arrastre.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A553FD" w:rsidRPr="000F3239" w14:paraId="561116CF" w14:textId="77777777" w:rsidTr="00A553FD">
        <w:tc>
          <w:tcPr>
            <w:tcW w:w="9487" w:type="dxa"/>
          </w:tcPr>
          <w:p w14:paraId="2F93D9A3" w14:textId="1B3017FD" w:rsidR="00A553FD" w:rsidRPr="00EA71C5" w:rsidRDefault="00A553FD" w:rsidP="00EA71C5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  <w:lang w:val="es-PE"/>
              </w:rPr>
            </w:pPr>
            <w:r w:rsidRPr="00A553FD">
              <w:rPr>
                <w:rFonts w:ascii="Courier New" w:hAnsi="Courier New" w:cs="Courier New"/>
                <w:color w:val="7EC3E6"/>
                <w:lang w:val="es-PE"/>
              </w:rPr>
              <w:t>// Dibujar ejes X e Y</w:t>
            </w:r>
            <w:r w:rsidRPr="00A553FD">
              <w:rPr>
                <w:rFonts w:ascii="Courier New" w:hAnsi="Courier New" w:cs="Courier New"/>
                <w:color w:val="7EC3E6"/>
                <w:lang w:val="es-PE"/>
              </w:rPr>
              <w:br/>
            </w:r>
            <w:r w:rsidRPr="00A553FD">
              <w:rPr>
                <w:rFonts w:ascii="Courier New" w:hAnsi="Courier New" w:cs="Courier New"/>
                <w:color w:val="FFFFFF"/>
                <w:lang w:val="es-PE"/>
              </w:rPr>
              <w:t>g2d</w:t>
            </w:r>
            <w:r w:rsidRPr="00A553FD">
              <w:rPr>
                <w:rFonts w:ascii="Courier New" w:hAnsi="Courier New" w:cs="Courier New"/>
                <w:color w:val="EBEBEB"/>
                <w:lang w:val="es-PE"/>
              </w:rPr>
              <w:t>.setColor(</w:t>
            </w:r>
            <w:r w:rsidRPr="00A553FD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>COLOR_EJES</w:t>
            </w:r>
            <w:r w:rsidRPr="00A553FD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A553F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A553F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A553FD">
              <w:rPr>
                <w:rFonts w:ascii="Courier New" w:hAnsi="Courier New" w:cs="Courier New"/>
                <w:color w:val="FFFFFF"/>
                <w:lang w:val="es-PE"/>
              </w:rPr>
              <w:t>g2d</w:t>
            </w:r>
            <w:r w:rsidRPr="00A553FD">
              <w:rPr>
                <w:rFonts w:ascii="Courier New" w:hAnsi="Courier New" w:cs="Courier New"/>
                <w:color w:val="EBEBEB"/>
                <w:lang w:val="es-PE"/>
              </w:rPr>
              <w:t>.drawLine(</w:t>
            </w:r>
            <w:proofErr w:type="spellStart"/>
            <w:r w:rsidRPr="00A553FD">
              <w:rPr>
                <w:rFonts w:ascii="Courier New" w:hAnsi="Courier New" w:cs="Courier New"/>
                <w:color w:val="FFFFFF"/>
                <w:lang w:val="es-PE"/>
              </w:rPr>
              <w:t>centerX</w:t>
            </w:r>
            <w:proofErr w:type="spellEnd"/>
            <w:r w:rsidRPr="00A553F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A553FD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10</w:t>
            </w:r>
            <w:r w:rsidRPr="00A553F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A553FD">
              <w:rPr>
                <w:rFonts w:ascii="Courier New" w:hAnsi="Courier New" w:cs="Courier New"/>
                <w:color w:val="FFFFFF"/>
                <w:lang w:val="es-PE"/>
              </w:rPr>
              <w:t>centerX</w:t>
            </w:r>
            <w:proofErr w:type="spellEnd"/>
            <w:r w:rsidRPr="00A553F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proofErr w:type="gramStart"/>
            <w:r w:rsidRPr="00A553FD">
              <w:rPr>
                <w:rFonts w:ascii="Courier New" w:hAnsi="Courier New" w:cs="Courier New"/>
                <w:color w:val="EBEBEB"/>
                <w:lang w:val="es-PE"/>
              </w:rPr>
              <w:t>getHeight</w:t>
            </w:r>
            <w:proofErr w:type="spellEnd"/>
            <w:r w:rsidRPr="00A553FD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gramEnd"/>
            <w:r w:rsidRPr="00A553FD">
              <w:rPr>
                <w:rFonts w:ascii="Courier New" w:hAnsi="Courier New" w:cs="Courier New"/>
                <w:color w:val="EBEBEB"/>
                <w:lang w:val="es-PE"/>
              </w:rPr>
              <w:t xml:space="preserve">) - </w:t>
            </w:r>
            <w:r w:rsidRPr="00A553FD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10</w:t>
            </w:r>
            <w:r w:rsidRPr="00A553FD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A553F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; </w:t>
            </w:r>
            <w:r w:rsidRPr="00A553FD">
              <w:rPr>
                <w:rFonts w:ascii="Courier New" w:hAnsi="Courier New" w:cs="Courier New"/>
                <w:color w:val="7EC3E6"/>
                <w:lang w:val="es-PE"/>
              </w:rPr>
              <w:t>// Eje Y</w:t>
            </w:r>
            <w:r w:rsidRPr="00A553FD">
              <w:rPr>
                <w:rFonts w:ascii="Courier New" w:hAnsi="Courier New" w:cs="Courier New"/>
                <w:color w:val="7EC3E6"/>
                <w:lang w:val="es-PE"/>
              </w:rPr>
              <w:br/>
            </w:r>
            <w:r w:rsidRPr="00A553FD">
              <w:rPr>
                <w:rFonts w:ascii="Courier New" w:hAnsi="Courier New" w:cs="Courier New"/>
                <w:color w:val="FFFFFF"/>
                <w:lang w:val="es-PE"/>
              </w:rPr>
              <w:t>g2d</w:t>
            </w:r>
            <w:r w:rsidRPr="00A553FD">
              <w:rPr>
                <w:rFonts w:ascii="Courier New" w:hAnsi="Courier New" w:cs="Courier New"/>
                <w:color w:val="EBEBEB"/>
                <w:lang w:val="es-PE"/>
              </w:rPr>
              <w:t>.drawLine(</w:t>
            </w:r>
            <w:r w:rsidRPr="00A553FD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10</w:t>
            </w:r>
            <w:r w:rsidRPr="00A553F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A553FD">
              <w:rPr>
                <w:rFonts w:ascii="Courier New" w:hAnsi="Courier New" w:cs="Courier New"/>
                <w:color w:val="FFFFFF"/>
                <w:lang w:val="es-PE"/>
              </w:rPr>
              <w:t>centerY</w:t>
            </w:r>
            <w:proofErr w:type="spellEnd"/>
            <w:r w:rsidRPr="00A553F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A553FD">
              <w:rPr>
                <w:rFonts w:ascii="Courier New" w:hAnsi="Courier New" w:cs="Courier New"/>
                <w:color w:val="EBEBEB"/>
                <w:lang w:val="es-PE"/>
              </w:rPr>
              <w:t>getWidth</w:t>
            </w:r>
            <w:proofErr w:type="spellEnd"/>
            <w:r w:rsidRPr="00A553FD">
              <w:rPr>
                <w:rFonts w:ascii="Courier New" w:hAnsi="Courier New" w:cs="Courier New"/>
                <w:color w:val="EBEBEB"/>
                <w:lang w:val="es-PE"/>
              </w:rPr>
              <w:t xml:space="preserve">() - </w:t>
            </w:r>
            <w:r w:rsidRPr="00A553FD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10</w:t>
            </w:r>
            <w:r w:rsidRPr="00A553F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A553FD">
              <w:rPr>
                <w:rFonts w:ascii="Courier New" w:hAnsi="Courier New" w:cs="Courier New"/>
                <w:color w:val="FFFFFF"/>
                <w:lang w:val="es-PE"/>
              </w:rPr>
              <w:t>centerY</w:t>
            </w:r>
            <w:proofErr w:type="spellEnd"/>
            <w:r w:rsidRPr="00A553FD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A553F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; </w:t>
            </w:r>
            <w:r w:rsidRPr="00A553FD">
              <w:rPr>
                <w:rFonts w:ascii="Courier New" w:hAnsi="Courier New" w:cs="Courier New"/>
                <w:color w:val="7EC3E6"/>
                <w:lang w:val="es-PE"/>
              </w:rPr>
              <w:t>// Eje X</w:t>
            </w:r>
            <w:r w:rsidRPr="00A553FD">
              <w:rPr>
                <w:rFonts w:ascii="Courier New" w:hAnsi="Courier New" w:cs="Courier New"/>
                <w:color w:val="7EC3E6"/>
                <w:lang w:val="es-PE"/>
              </w:rPr>
              <w:br/>
            </w:r>
            <w:r w:rsidRPr="00A553FD">
              <w:rPr>
                <w:rFonts w:ascii="Courier New" w:hAnsi="Courier New" w:cs="Courier New"/>
                <w:color w:val="7EC3E6"/>
                <w:lang w:val="es-PE"/>
              </w:rPr>
              <w:br/>
              <w:t>// Dibujar marcas en los ejes</w:t>
            </w:r>
            <w:r w:rsidRPr="00A553FD">
              <w:rPr>
                <w:rFonts w:ascii="Courier New" w:hAnsi="Courier New" w:cs="Courier New"/>
                <w:color w:val="7EC3E6"/>
                <w:lang w:val="es-PE"/>
              </w:rPr>
              <w:br/>
            </w:r>
            <w:r w:rsidRPr="00A553FD">
              <w:rPr>
                <w:rFonts w:ascii="Courier New" w:hAnsi="Courier New" w:cs="Courier New"/>
                <w:color w:val="FFFFFF"/>
                <w:lang w:val="es-PE"/>
              </w:rPr>
              <w:t>g2d</w:t>
            </w:r>
            <w:r w:rsidRPr="00A553FD">
              <w:rPr>
                <w:rFonts w:ascii="Courier New" w:hAnsi="Courier New" w:cs="Courier New"/>
                <w:color w:val="EBEBEB"/>
                <w:lang w:val="es-PE"/>
              </w:rPr>
              <w:t>.setFont(</w:t>
            </w:r>
            <w:r w:rsidRPr="00A553FD">
              <w:rPr>
                <w:rFonts w:ascii="Courier New" w:hAnsi="Courier New" w:cs="Courier New"/>
                <w:color w:val="ED864A"/>
                <w:lang w:val="es-PE"/>
              </w:rPr>
              <w:t xml:space="preserve">new </w:t>
            </w:r>
            <w:r w:rsidRPr="00A553FD">
              <w:rPr>
                <w:rFonts w:ascii="Courier New" w:hAnsi="Courier New" w:cs="Courier New"/>
                <w:color w:val="EBEBEB"/>
                <w:lang w:val="es-PE"/>
              </w:rPr>
              <w:t>Font(</w:t>
            </w:r>
            <w:r w:rsidRPr="00A553FD">
              <w:rPr>
                <w:rFonts w:ascii="Courier New" w:hAnsi="Courier New" w:cs="Courier New"/>
                <w:color w:val="54B33E"/>
                <w:lang w:val="es-PE"/>
              </w:rPr>
              <w:t>"</w:t>
            </w:r>
            <w:proofErr w:type="spellStart"/>
            <w:r w:rsidRPr="00A553FD">
              <w:rPr>
                <w:rFonts w:ascii="Courier New" w:hAnsi="Courier New" w:cs="Courier New"/>
                <w:color w:val="54B33E"/>
                <w:lang w:val="es-PE"/>
              </w:rPr>
              <w:t>Monospaced</w:t>
            </w:r>
            <w:proofErr w:type="spellEnd"/>
            <w:r w:rsidRPr="00A553FD">
              <w:rPr>
                <w:rFonts w:ascii="Courier New" w:hAnsi="Courier New" w:cs="Courier New"/>
                <w:color w:val="54B33E"/>
                <w:lang w:val="es-PE"/>
              </w:rPr>
              <w:t>"</w:t>
            </w:r>
            <w:r w:rsidRPr="00A553F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A553FD">
              <w:rPr>
                <w:rFonts w:ascii="Courier New" w:hAnsi="Courier New" w:cs="Courier New"/>
                <w:color w:val="FFFFFF"/>
                <w:lang w:val="es-PE"/>
              </w:rPr>
              <w:t>Font</w:t>
            </w:r>
            <w:r w:rsidRPr="00A553FD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A553FD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>PLAIN</w:t>
            </w:r>
            <w:proofErr w:type="spellEnd"/>
            <w:r w:rsidRPr="00A553F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A553FD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10</w:t>
            </w:r>
            <w:r w:rsidRPr="00A553FD">
              <w:rPr>
                <w:rFonts w:ascii="Courier New" w:hAnsi="Courier New" w:cs="Courier New"/>
                <w:color w:val="EBEBEB"/>
                <w:lang w:val="es-PE"/>
              </w:rPr>
              <w:t>))</w:t>
            </w:r>
            <w:r w:rsidRPr="00A553F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A553F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A553FD">
              <w:rPr>
                <w:rFonts w:ascii="Courier New" w:hAnsi="Courier New" w:cs="Courier New"/>
                <w:color w:val="FFFFFF"/>
                <w:lang w:val="es-PE"/>
              </w:rPr>
              <w:t>g2d</w:t>
            </w:r>
            <w:r w:rsidRPr="00A553FD">
              <w:rPr>
                <w:rFonts w:ascii="Courier New" w:hAnsi="Courier New" w:cs="Courier New"/>
                <w:color w:val="EBEBEB"/>
                <w:lang w:val="es-PE"/>
              </w:rPr>
              <w:t>.setColor(</w:t>
            </w:r>
            <w:r w:rsidRPr="00A553FD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>COLOR_TEXTO</w:t>
            </w:r>
            <w:r w:rsidRPr="00A553FD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A553FD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</w:p>
        </w:tc>
      </w:tr>
    </w:tbl>
    <w:p w14:paraId="5520F121" w14:textId="6903A797" w:rsidR="00875D0E" w:rsidRDefault="00B73A1F" w:rsidP="00A52AD4">
      <w:pPr>
        <w:rPr>
          <w:lang w:val="es-PE"/>
        </w:rPr>
      </w:pPr>
      <w:r>
        <w:rPr>
          <w:lang w:val="es-PE"/>
        </w:rPr>
        <w:t xml:space="preserve">Lo que hace es </w:t>
      </w:r>
      <w:r w:rsidR="00507B3C">
        <w:rPr>
          <w:lang w:val="es-PE"/>
        </w:rPr>
        <w:t>ponerles</w:t>
      </w:r>
      <w:r>
        <w:rPr>
          <w:lang w:val="es-PE"/>
        </w:rPr>
        <w:t xml:space="preserve"> color a los ejes, posteriormente </w:t>
      </w:r>
    </w:p>
    <w:p w14:paraId="7C04DBAD" w14:textId="0108679B" w:rsidR="00507B3C" w:rsidRDefault="00507B3C" w:rsidP="00A52AD4">
      <w:pPr>
        <w:rPr>
          <w:lang w:val="es-PE"/>
        </w:rPr>
      </w:pPr>
      <w:r>
        <w:rPr>
          <w:lang w:val="es-PE"/>
        </w:rPr>
        <w:t xml:space="preserve">Las líneas que le siguen </w:t>
      </w:r>
      <w:proofErr w:type="gramStart"/>
      <w:r>
        <w:rPr>
          <w:lang w:val="es-PE"/>
        </w:rPr>
        <w:t>es</w:t>
      </w:r>
      <w:proofErr w:type="gramEnd"/>
      <w:r>
        <w:rPr>
          <w:lang w:val="es-PE"/>
        </w:rPr>
        <w:t xml:space="preserve"> para ponerle un borde de 10 pixeles, no se nota mucho, pero esto cambia la vista si se manejan los márgenes muy altos, afecta tanto a X y a Y.</w:t>
      </w:r>
    </w:p>
    <w:p w14:paraId="6E16A5EC" w14:textId="3272E2A7" w:rsidR="00A313B5" w:rsidRDefault="009F0A8C" w:rsidP="00A52AD4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proofErr w:type="gramStart"/>
      <w:r>
        <w:rPr>
          <w:lang w:val="es-PE"/>
        </w:rPr>
        <w:t>setFont</w:t>
      </w:r>
      <w:proofErr w:type="spellEnd"/>
      <w:r>
        <w:rPr>
          <w:lang w:val="es-PE"/>
        </w:rPr>
        <w:t>(</w:t>
      </w:r>
      <w:proofErr w:type="gramEnd"/>
      <w:r>
        <w:rPr>
          <w:lang w:val="es-PE"/>
        </w:rPr>
        <w:t>) es útil para números</w:t>
      </w:r>
      <w:r w:rsidR="00916DD9">
        <w:rPr>
          <w:lang w:val="es-PE"/>
        </w:rPr>
        <w:t xml:space="preserve">, caracteres donde ocupan el mismo lugar. </w:t>
      </w:r>
      <w:proofErr w:type="spellStart"/>
      <w:r w:rsidR="00916DD9" w:rsidRPr="00916DD9">
        <w:rPr>
          <w:b/>
          <w:bCs/>
          <w:lang w:val="es-PE"/>
        </w:rPr>
        <w:t>Font.PLAIN</w:t>
      </w:r>
      <w:proofErr w:type="spellEnd"/>
      <w:r w:rsidR="00916DD9">
        <w:rPr>
          <w:b/>
          <w:bCs/>
          <w:lang w:val="es-PE"/>
        </w:rPr>
        <w:t xml:space="preserve"> </w:t>
      </w:r>
      <w:r w:rsidR="002D4021">
        <w:rPr>
          <w:lang w:val="es-PE"/>
        </w:rPr>
        <w:t>para un estilo de fuente normal, y el 10 es el tamaño que tomara la etiqueta.</w:t>
      </w:r>
    </w:p>
    <w:p w14:paraId="5C7F53F1" w14:textId="77777777" w:rsidR="00FE244A" w:rsidRPr="00916DD9" w:rsidRDefault="00FE244A" w:rsidP="00A52AD4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534857" w:rsidRPr="00204486" w14:paraId="14902DE1" w14:textId="77777777" w:rsidTr="00534857">
        <w:tc>
          <w:tcPr>
            <w:tcW w:w="9487" w:type="dxa"/>
          </w:tcPr>
          <w:p w14:paraId="0A73B916" w14:textId="198805F2" w:rsidR="00534857" w:rsidRPr="00204486" w:rsidRDefault="00204486" w:rsidP="00204486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</w:rPr>
            </w:pPr>
            <w:r w:rsidRPr="00204486">
              <w:rPr>
                <w:rFonts w:ascii="Courier New" w:hAnsi="Courier New" w:cs="Courier New"/>
                <w:color w:val="FFFFFF"/>
              </w:rPr>
              <w:lastRenderedPageBreak/>
              <w:t>g2d</w:t>
            </w:r>
            <w:r w:rsidRPr="00204486">
              <w:rPr>
                <w:rFonts w:ascii="Courier New" w:hAnsi="Courier New" w:cs="Courier New"/>
                <w:color w:val="EBEBEB"/>
              </w:rPr>
              <w:t>.setRenderingHint(</w:t>
            </w:r>
            <w:proofErr w:type="spellStart"/>
            <w:r w:rsidRPr="00204486">
              <w:rPr>
                <w:rFonts w:ascii="Courier New" w:hAnsi="Courier New" w:cs="Courier New"/>
                <w:color w:val="FFFFFF"/>
              </w:rPr>
              <w:t>RenderingHints</w:t>
            </w:r>
            <w:r w:rsidRPr="00204486">
              <w:rPr>
                <w:rFonts w:ascii="Courier New" w:hAnsi="Courier New" w:cs="Courier New"/>
                <w:color w:val="EBEBEB"/>
              </w:rPr>
              <w:t>.</w:t>
            </w:r>
            <w:r w:rsidRPr="00204486">
              <w:rPr>
                <w:rFonts w:ascii="Courier New" w:hAnsi="Courier New" w:cs="Courier New"/>
                <w:i/>
                <w:iCs/>
                <w:color w:val="ED94FF"/>
              </w:rPr>
              <w:t>KEY_ANTIALIASING</w:t>
            </w:r>
            <w:proofErr w:type="spellEnd"/>
            <w:r w:rsidRPr="00204486">
              <w:rPr>
                <w:rFonts w:ascii="Courier New" w:hAnsi="Courier New" w:cs="Courier New"/>
                <w:b/>
                <w:bCs/>
                <w:color w:val="ED864A"/>
              </w:rPr>
              <w:t xml:space="preserve">, </w:t>
            </w:r>
            <w:proofErr w:type="spellStart"/>
            <w:r w:rsidRPr="00204486">
              <w:rPr>
                <w:rFonts w:ascii="Courier New" w:hAnsi="Courier New" w:cs="Courier New"/>
                <w:color w:val="FFFFFF"/>
              </w:rPr>
              <w:t>RenderingHints</w:t>
            </w:r>
            <w:r w:rsidRPr="00204486">
              <w:rPr>
                <w:rFonts w:ascii="Courier New" w:hAnsi="Courier New" w:cs="Courier New"/>
                <w:color w:val="EBEBEB"/>
              </w:rPr>
              <w:t>.</w:t>
            </w:r>
            <w:r w:rsidRPr="00204486">
              <w:rPr>
                <w:rFonts w:ascii="Courier New" w:hAnsi="Courier New" w:cs="Courier New"/>
                <w:i/>
                <w:iCs/>
                <w:color w:val="ED94FF"/>
              </w:rPr>
              <w:t>VALUE_ANTIALIAS_ON</w:t>
            </w:r>
            <w:proofErr w:type="spellEnd"/>
            <w:r w:rsidRPr="00204486">
              <w:rPr>
                <w:rFonts w:ascii="Courier New" w:hAnsi="Courier New" w:cs="Courier New"/>
                <w:color w:val="EBEBEB"/>
              </w:rPr>
              <w:t>)</w:t>
            </w:r>
            <w:r w:rsidRPr="00204486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</w:p>
        </w:tc>
      </w:tr>
    </w:tbl>
    <w:p w14:paraId="641E924C" w14:textId="77777777" w:rsidR="004E1C65" w:rsidRDefault="00204486" w:rsidP="00A52AD4">
      <w:pPr>
        <w:rPr>
          <w:lang w:val="es-PE"/>
        </w:rPr>
      </w:pPr>
      <w:r>
        <w:rPr>
          <w:lang w:val="es-PE"/>
        </w:rPr>
        <w:t xml:space="preserve">Lo que hacemos aquí </w:t>
      </w:r>
      <w:r w:rsidR="00534857" w:rsidRPr="00534857">
        <w:rPr>
          <w:lang w:val="es-PE"/>
        </w:rPr>
        <w:t>es una técnica que suaviza los bordes de las figuras dibujadas (como líneas y círculos) para que no se vean pixeladas o con bordes irregulares.</w:t>
      </w:r>
    </w:p>
    <w:p w14:paraId="44A67E06" w14:textId="7A3A192B" w:rsidR="00534857" w:rsidRPr="00FE244A" w:rsidRDefault="004E1C65" w:rsidP="00A52AD4">
      <w:pPr>
        <w:rPr>
          <w:lang w:val="es-PE"/>
        </w:rPr>
      </w:pPr>
      <w:proofErr w:type="spellStart"/>
      <w:r w:rsidRPr="004E1C65">
        <w:rPr>
          <w:b/>
          <w:bCs/>
          <w:lang w:val="es-PE"/>
        </w:rPr>
        <w:t>RenderingHints.KEY_ANTIALIASING</w:t>
      </w:r>
      <w:proofErr w:type="spellEnd"/>
      <w:r w:rsidRPr="004E1C65">
        <w:rPr>
          <w:b/>
          <w:bCs/>
          <w:lang w:val="es-PE"/>
        </w:rPr>
        <w:t xml:space="preserve"> </w:t>
      </w:r>
      <w:r w:rsidRPr="004E1C65">
        <w:rPr>
          <w:lang w:val="es-PE"/>
        </w:rPr>
        <w:t>es la clave pa</w:t>
      </w:r>
      <w:r>
        <w:rPr>
          <w:lang w:val="es-PE"/>
        </w:rPr>
        <w:t xml:space="preserve">ra </w:t>
      </w:r>
      <w:r w:rsidR="00FC6DAE">
        <w:rPr>
          <w:lang w:val="es-PE"/>
        </w:rPr>
        <w:t xml:space="preserve">cambiar a </w:t>
      </w:r>
      <w:proofErr w:type="spellStart"/>
      <w:r w:rsidR="00FC6DAE" w:rsidRPr="00FC6DAE">
        <w:rPr>
          <w:lang w:val="es-PE"/>
        </w:rPr>
        <w:t>antialiasing</w:t>
      </w:r>
      <w:proofErr w:type="spellEnd"/>
      <w:r w:rsidR="00FE244A">
        <w:rPr>
          <w:lang w:val="es-PE"/>
        </w:rPr>
        <w:t xml:space="preserve">, por otra </w:t>
      </w:r>
      <w:proofErr w:type="gramStart"/>
      <w:r w:rsidR="00FE244A">
        <w:rPr>
          <w:lang w:val="es-PE"/>
        </w:rPr>
        <w:t>parte</w:t>
      </w:r>
      <w:proofErr w:type="gramEnd"/>
      <w:r w:rsidR="00FE244A">
        <w:rPr>
          <w:lang w:val="es-PE"/>
        </w:rPr>
        <w:t xml:space="preserve"> </w:t>
      </w:r>
      <w:r w:rsidR="00FE244A" w:rsidRPr="00FE244A">
        <w:rPr>
          <w:b/>
          <w:bCs/>
          <w:lang w:val="es-PE"/>
        </w:rPr>
        <w:t>VALUE_ANTIALIAS_ON</w:t>
      </w:r>
      <w:r w:rsidR="00FE244A">
        <w:rPr>
          <w:b/>
          <w:bCs/>
          <w:lang w:val="es-PE"/>
        </w:rPr>
        <w:t xml:space="preserve"> </w:t>
      </w:r>
      <w:r w:rsidR="00FE244A">
        <w:rPr>
          <w:lang w:val="es-PE"/>
        </w:rPr>
        <w:t xml:space="preserve">es lo que activa esta función. </w:t>
      </w:r>
    </w:p>
    <w:p w14:paraId="4B00D9DF" w14:textId="77777777" w:rsidR="00534857" w:rsidRDefault="00534857" w:rsidP="00A52AD4">
      <w:pPr>
        <w:rPr>
          <w:lang w:val="es-PE"/>
        </w:rPr>
      </w:pPr>
    </w:p>
    <w:p w14:paraId="41D3027C" w14:textId="77777777" w:rsidR="00B77D33" w:rsidRPr="00B77D33" w:rsidRDefault="00B77D33" w:rsidP="00B77D33">
      <w:pPr>
        <w:rPr>
          <w:b/>
          <w:bCs/>
          <w:lang w:val="es-PE"/>
        </w:rPr>
      </w:pPr>
      <w:r>
        <w:rPr>
          <w:b/>
          <w:bCs/>
          <w:lang w:val="es-PE"/>
        </w:rPr>
        <w:t xml:space="preserve">4.5.4.2 </w:t>
      </w:r>
      <w:r w:rsidRPr="00B77D33">
        <w:rPr>
          <w:b/>
          <w:bCs/>
          <w:lang w:val="es-PE"/>
        </w:rPr>
        <w:t xml:space="preserve">Marcas en eje X-Y y </w:t>
      </w:r>
      <w:proofErr w:type="spellStart"/>
      <w:r w:rsidRPr="00B77D33">
        <w:rPr>
          <w:b/>
          <w:bCs/>
          <w:lang w:val="es-PE"/>
        </w:rPr>
        <w:t>verificacion</w:t>
      </w:r>
      <w:proofErr w:type="spellEnd"/>
      <w:r w:rsidRPr="00B77D33">
        <w:rPr>
          <w:b/>
          <w:bCs/>
          <w:lang w:val="es-PE"/>
        </w:rPr>
        <w:t xml:space="preserve"> de arcas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6355E1" w:rsidRPr="000F3239" w14:paraId="53BB617E" w14:textId="77777777" w:rsidTr="006355E1">
        <w:tc>
          <w:tcPr>
            <w:tcW w:w="9487" w:type="dxa"/>
          </w:tcPr>
          <w:p w14:paraId="7731FCC7" w14:textId="59DB0B74" w:rsidR="006355E1" w:rsidRPr="003C76C1" w:rsidRDefault="006355E1" w:rsidP="006355E1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  <w:lang w:val="es-PE"/>
              </w:rPr>
            </w:pP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for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int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i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= -</w:t>
            </w:r>
            <w:r w:rsidRPr="003C76C1">
              <w:rPr>
                <w:rFonts w:ascii="Courier New" w:hAnsi="Courier New" w:cs="Courier New"/>
                <w:i/>
                <w:color w:val="ED94FF"/>
                <w:lang w:val="es-PE"/>
              </w:rPr>
              <w:t>LIMITE_EJE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 xml:space="preserve">;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i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&lt;= </w:t>
            </w:r>
            <w:r w:rsidRPr="003C76C1">
              <w:rPr>
                <w:rFonts w:ascii="Courier New" w:hAnsi="Courier New" w:cs="Courier New"/>
                <w:i/>
                <w:color w:val="ED94FF"/>
                <w:lang w:val="es-PE"/>
              </w:rPr>
              <w:t>LIMITE_EJE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 xml:space="preserve">;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i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++) {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if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i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== </w:t>
            </w:r>
            <w:r w:rsidRPr="003C76C1">
              <w:rPr>
                <w:rFonts w:ascii="Courier New" w:hAnsi="Courier New" w:cs="Courier New"/>
                <w:b/>
                <w:color w:val="33CCFF"/>
                <w:lang w:val="es-PE"/>
              </w:rPr>
              <w:t>0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) </w:t>
            </w:r>
            <w:r w:rsidRPr="003C76C1">
              <w:rPr>
                <w:rFonts w:ascii="Courier New" w:hAnsi="Courier New" w:cs="Courier New"/>
                <w:color w:val="ED864A"/>
                <w:lang w:val="es-PE"/>
              </w:rPr>
              <w:t>continue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int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x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centerX</w:t>
            </w:r>
            <w:proofErr w:type="spellEnd"/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i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* </w:t>
            </w:r>
            <w:r w:rsidRPr="003C76C1">
              <w:rPr>
                <w:rFonts w:ascii="Courier New" w:hAnsi="Courier New" w:cs="Courier New"/>
                <w:i/>
                <w:color w:val="ED94FF"/>
                <w:lang w:val="es-PE"/>
              </w:rPr>
              <w:t>ESCALA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if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x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&gt;= </w:t>
            </w:r>
            <w:r w:rsidRPr="003C76C1">
              <w:rPr>
                <w:rFonts w:ascii="Courier New" w:hAnsi="Courier New" w:cs="Courier New"/>
                <w:b/>
                <w:color w:val="33CCFF"/>
                <w:lang w:val="es-PE"/>
              </w:rPr>
              <w:t xml:space="preserve">10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&amp;&amp;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x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&lt;= </w:t>
            </w:r>
            <w:proofErr w:type="spellStart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getWidth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() - </w:t>
            </w:r>
            <w:r w:rsidRPr="003C76C1">
              <w:rPr>
                <w:rFonts w:ascii="Courier New" w:hAnsi="Courier New" w:cs="Courier New"/>
                <w:b/>
                <w:color w:val="33CCFF"/>
                <w:lang w:val="es-PE"/>
              </w:rPr>
              <w:t>10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) {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   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g2d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.drawLine(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x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 xml:space="preserve">,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centerY</w:t>
            </w:r>
            <w:proofErr w:type="spellEnd"/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- </w:t>
            </w:r>
            <w:r w:rsidRPr="003C76C1">
              <w:rPr>
                <w:rFonts w:ascii="Courier New" w:hAnsi="Courier New" w:cs="Courier New"/>
                <w:b/>
                <w:color w:val="33CCFF"/>
                <w:lang w:val="es-PE"/>
              </w:rPr>
              <w:t>3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 xml:space="preserve">,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x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 xml:space="preserve">,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centerY</w:t>
            </w:r>
            <w:proofErr w:type="spellEnd"/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3C76C1">
              <w:rPr>
                <w:rFonts w:ascii="Courier New" w:hAnsi="Courier New" w:cs="Courier New"/>
                <w:b/>
                <w:color w:val="33CCFF"/>
                <w:lang w:val="es-PE"/>
              </w:rPr>
              <w:t>3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   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g2d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.drawString(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String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3C76C1">
              <w:rPr>
                <w:rFonts w:ascii="Courier New" w:hAnsi="Courier New" w:cs="Courier New"/>
                <w:i/>
                <w:color w:val="EBEBEB"/>
                <w:lang w:val="es-PE"/>
              </w:rPr>
              <w:t>valueOf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i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 xml:space="preserve">,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x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- </w:t>
            </w:r>
            <w:r w:rsidRPr="003C76C1">
              <w:rPr>
                <w:rFonts w:ascii="Courier New" w:hAnsi="Courier New" w:cs="Courier New"/>
                <w:b/>
                <w:color w:val="33CCFF"/>
                <w:lang w:val="es-PE"/>
              </w:rPr>
              <w:t>3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 xml:space="preserve">,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centerY</w:t>
            </w:r>
            <w:proofErr w:type="spellEnd"/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3C76C1">
              <w:rPr>
                <w:rFonts w:ascii="Courier New" w:hAnsi="Courier New" w:cs="Courier New"/>
                <w:b/>
                <w:color w:val="33CCFF"/>
                <w:lang w:val="es-PE"/>
              </w:rPr>
              <w:t>15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}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>}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for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int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i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= -</w:t>
            </w:r>
            <w:r w:rsidRPr="003C76C1">
              <w:rPr>
                <w:rFonts w:ascii="Courier New" w:hAnsi="Courier New" w:cs="Courier New"/>
                <w:i/>
                <w:color w:val="ED94FF"/>
                <w:lang w:val="es-PE"/>
              </w:rPr>
              <w:t>LIMITE_EJE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 xml:space="preserve">;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i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&lt;= </w:t>
            </w:r>
            <w:r w:rsidRPr="003C76C1">
              <w:rPr>
                <w:rFonts w:ascii="Courier New" w:hAnsi="Courier New" w:cs="Courier New"/>
                <w:i/>
                <w:color w:val="ED94FF"/>
                <w:lang w:val="es-PE"/>
              </w:rPr>
              <w:t>LIMITE_EJE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 xml:space="preserve">;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i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++) {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if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i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== </w:t>
            </w:r>
            <w:r w:rsidRPr="003C76C1">
              <w:rPr>
                <w:rFonts w:ascii="Courier New" w:hAnsi="Courier New" w:cs="Courier New"/>
                <w:b/>
                <w:color w:val="33CCFF"/>
                <w:lang w:val="es-PE"/>
              </w:rPr>
              <w:t>0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) </w:t>
            </w:r>
            <w:r w:rsidRPr="003C76C1">
              <w:rPr>
                <w:rFonts w:ascii="Courier New" w:hAnsi="Courier New" w:cs="Courier New"/>
                <w:color w:val="ED864A"/>
                <w:lang w:val="es-PE"/>
              </w:rPr>
              <w:t>continue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int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y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centerY</w:t>
            </w:r>
            <w:proofErr w:type="spellEnd"/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-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i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* </w:t>
            </w:r>
            <w:r w:rsidRPr="003C76C1">
              <w:rPr>
                <w:rFonts w:ascii="Courier New" w:hAnsi="Courier New" w:cs="Courier New"/>
                <w:i/>
                <w:color w:val="ED94FF"/>
                <w:lang w:val="es-PE"/>
              </w:rPr>
              <w:t>ESCALA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proofErr w:type="spellStart"/>
            <w:r w:rsidRPr="003C76C1">
              <w:rPr>
                <w:rFonts w:ascii="Courier New" w:hAnsi="Courier New" w:cs="Courier New"/>
                <w:color w:val="ED864A"/>
                <w:lang w:val="es-PE"/>
              </w:rPr>
              <w:t>if</w:t>
            </w:r>
            <w:proofErr w:type="spellEnd"/>
            <w:r w:rsidRPr="003C76C1">
              <w:rPr>
                <w:rFonts w:ascii="Courier New" w:hAnsi="Courier New" w:cs="Courier New"/>
                <w:color w:val="ED864A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y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&gt;= </w:t>
            </w:r>
            <w:r w:rsidRPr="003C76C1">
              <w:rPr>
                <w:rFonts w:ascii="Courier New" w:hAnsi="Courier New" w:cs="Courier New"/>
                <w:b/>
                <w:color w:val="33CCFF"/>
                <w:lang w:val="es-PE"/>
              </w:rPr>
              <w:t xml:space="preserve">10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&amp;&amp;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y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&lt;= </w:t>
            </w:r>
            <w:proofErr w:type="spellStart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getHeight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() - </w:t>
            </w:r>
            <w:r w:rsidRPr="003C76C1">
              <w:rPr>
                <w:rFonts w:ascii="Courier New" w:hAnsi="Courier New" w:cs="Courier New"/>
                <w:b/>
                <w:color w:val="33CCFF"/>
                <w:lang w:val="es-PE"/>
              </w:rPr>
              <w:t>10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) {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 xml:space="preserve">       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g2d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.drawLine(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centerX</w:t>
            </w:r>
            <w:proofErr w:type="spellEnd"/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- </w:t>
            </w:r>
            <w:r w:rsidRPr="003C76C1">
              <w:rPr>
                <w:rFonts w:ascii="Courier New" w:hAnsi="Courier New" w:cs="Courier New"/>
                <w:b/>
                <w:color w:val="33CCFF"/>
                <w:lang w:val="es-PE"/>
              </w:rPr>
              <w:t>3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 xml:space="preserve">,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y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 xml:space="preserve">,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centerX</w:t>
            </w:r>
            <w:proofErr w:type="spellEnd"/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3C76C1">
              <w:rPr>
                <w:rFonts w:ascii="Courier New" w:hAnsi="Courier New" w:cs="Courier New"/>
                <w:b/>
                <w:color w:val="33CCFF"/>
                <w:lang w:val="es-PE"/>
              </w:rPr>
              <w:t>3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 xml:space="preserve">,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y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   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g2d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.drawString(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String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3C76C1">
              <w:rPr>
                <w:rFonts w:ascii="Courier New" w:hAnsi="Courier New" w:cs="Courier New"/>
                <w:i/>
                <w:color w:val="EBEBEB"/>
                <w:lang w:val="es-PE"/>
              </w:rPr>
              <w:t>valueOf</w:t>
            </w:r>
            <w:proofErr w:type="spellEnd"/>
            <w:r w:rsidRPr="003C76C1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>i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 xml:space="preserve">, </w:t>
            </w:r>
            <w:proofErr w:type="spellStart"/>
            <w:r w:rsidRPr="003C76C1">
              <w:rPr>
                <w:rFonts w:ascii="Courier New" w:hAnsi="Courier New" w:cs="Courier New"/>
                <w:color w:val="FFFFFF"/>
                <w:lang w:val="es-PE"/>
              </w:rPr>
              <w:t>centerX</w:t>
            </w:r>
            <w:proofErr w:type="spellEnd"/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- </w:t>
            </w:r>
            <w:r w:rsidRPr="003C76C1">
              <w:rPr>
                <w:rFonts w:ascii="Courier New" w:hAnsi="Courier New" w:cs="Courier New"/>
                <w:b/>
                <w:color w:val="33CCFF"/>
                <w:lang w:val="es-PE"/>
              </w:rPr>
              <w:t>20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 xml:space="preserve">, </w:t>
            </w:r>
            <w:r w:rsidRPr="003C76C1">
              <w:rPr>
                <w:rFonts w:ascii="Courier New" w:hAnsi="Courier New" w:cs="Courier New"/>
                <w:color w:val="FFFFFF"/>
                <w:lang w:val="es-PE"/>
              </w:rPr>
              <w:t xml:space="preserve">y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3C76C1">
              <w:rPr>
                <w:rFonts w:ascii="Courier New" w:hAnsi="Courier New" w:cs="Courier New"/>
                <w:b/>
                <w:color w:val="33CCFF"/>
                <w:lang w:val="es-PE"/>
              </w:rPr>
              <w:t>4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t>;</w:t>
            </w:r>
            <w:r w:rsidRPr="003C76C1">
              <w:rPr>
                <w:rFonts w:ascii="Courier New" w:hAnsi="Courier New" w:cs="Courier New"/>
                <w:b/>
                <w:color w:val="ED864A"/>
                <w:lang w:val="es-PE"/>
              </w:rPr>
              <w:br/>
              <w:t xml:space="preserve">    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t>}</w:t>
            </w:r>
            <w:r w:rsidRPr="003C76C1">
              <w:rPr>
                <w:rFonts w:ascii="Courier New" w:hAnsi="Courier New" w:cs="Courier New"/>
                <w:color w:val="EBEBEB"/>
                <w:lang w:val="es-PE"/>
              </w:rPr>
              <w:br/>
              <w:t>}</w:t>
            </w:r>
          </w:p>
        </w:tc>
      </w:tr>
    </w:tbl>
    <w:p w14:paraId="11CDB1E0" w14:textId="5D004288" w:rsidR="00B77D33" w:rsidRPr="00C960DD" w:rsidRDefault="00C960DD" w:rsidP="00A52AD4">
      <w:pPr>
        <w:rPr>
          <w:lang w:val="es-PE"/>
        </w:rPr>
      </w:pPr>
      <w:r w:rsidRPr="00C960DD">
        <w:rPr>
          <w:lang w:val="es-PE"/>
        </w:rPr>
        <w:t>Por esta parte</w:t>
      </w:r>
      <w:r>
        <w:rPr>
          <w:lang w:val="es-PE"/>
        </w:rPr>
        <w:t xml:space="preserve">, </w:t>
      </w:r>
      <w:r w:rsidR="00E12A92">
        <w:rPr>
          <w:lang w:val="es-PE"/>
        </w:rPr>
        <w:t xml:space="preserve">se dedica a </w:t>
      </w:r>
      <w:r w:rsidR="00D86A19">
        <w:rPr>
          <w:lang w:val="es-PE"/>
        </w:rPr>
        <w:t xml:space="preserve">dibujar las líneas, respetar los pixeles que no cuentan con líneas y números (ya vimos algo similar que apoya esto antes), además de dibujar pequeñas líneas </w:t>
      </w:r>
      <w:r w:rsidR="00D10C82">
        <w:rPr>
          <w:lang w:val="es-PE"/>
        </w:rPr>
        <w:t xml:space="preserve">y los respectivos números del </w:t>
      </w:r>
      <w:proofErr w:type="spellStart"/>
      <w:r w:rsidR="00D10C82">
        <w:rPr>
          <w:lang w:val="es-PE"/>
        </w:rPr>
        <w:t>grafico</w:t>
      </w:r>
      <w:proofErr w:type="spellEnd"/>
      <w:r w:rsidR="00D10C82">
        <w:rPr>
          <w:lang w:val="es-PE"/>
        </w:rPr>
        <w:t>.</w:t>
      </w:r>
    </w:p>
    <w:p w14:paraId="65B9F339" w14:textId="49FE565E" w:rsidR="00B41710" w:rsidRPr="00B41710" w:rsidRDefault="00B41710" w:rsidP="00B41710">
      <w:pPr>
        <w:rPr>
          <w:b/>
          <w:bCs/>
        </w:rPr>
      </w:pPr>
      <w:r w:rsidRPr="00B41710">
        <w:rPr>
          <w:b/>
          <w:bCs/>
        </w:rPr>
        <w:t>4.5.4.3</w:t>
      </w:r>
      <w:r>
        <w:rPr>
          <w:b/>
          <w:bCs/>
        </w:rPr>
        <w:t xml:space="preserve"> </w:t>
      </w:r>
      <w:proofErr w:type="spellStart"/>
      <w:r w:rsidRPr="00B41710">
        <w:rPr>
          <w:b/>
          <w:bCs/>
        </w:rPr>
        <w:t>Dibujo</w:t>
      </w:r>
      <w:proofErr w:type="spellEnd"/>
      <w:r w:rsidRPr="00B41710">
        <w:rPr>
          <w:b/>
          <w:bCs/>
        </w:rPr>
        <w:t xml:space="preserve"> del </w:t>
      </w:r>
      <w:proofErr w:type="spellStart"/>
      <w:r w:rsidRPr="00B41710">
        <w:rPr>
          <w:b/>
          <w:bCs/>
        </w:rPr>
        <w:t>Rectangulo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B5048D" w:rsidRPr="00B5048D" w14:paraId="5626C7B5" w14:textId="77777777" w:rsidTr="00B5048D">
        <w:tc>
          <w:tcPr>
            <w:tcW w:w="9487" w:type="dxa"/>
          </w:tcPr>
          <w:p w14:paraId="726CE1FE" w14:textId="6C964DB1" w:rsidR="00B5048D" w:rsidRPr="00B5048D" w:rsidRDefault="00B5048D" w:rsidP="00B5048D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</w:rPr>
            </w:pPr>
            <w:r w:rsidRPr="00B5048D">
              <w:rPr>
                <w:rFonts w:ascii="Courier New" w:hAnsi="Courier New" w:cs="Courier New"/>
                <w:color w:val="ED864A"/>
              </w:rPr>
              <w:t xml:space="preserve">for </w:t>
            </w:r>
            <w:r w:rsidRPr="00B5048D">
              <w:rPr>
                <w:rFonts w:ascii="Courier New" w:hAnsi="Courier New" w:cs="Courier New"/>
                <w:color w:val="EBEBEB"/>
              </w:rPr>
              <w:t>(</w:t>
            </w:r>
            <w:r w:rsidRPr="00B5048D">
              <w:rPr>
                <w:rFonts w:ascii="Courier New" w:hAnsi="Courier New" w:cs="Courier New"/>
                <w:color w:val="ED864A"/>
              </w:rPr>
              <w:t xml:space="preserve">int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i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= </w:t>
            </w:r>
            <w:r w:rsidRPr="00B5048D">
              <w:rPr>
                <w:rFonts w:ascii="Courier New" w:hAnsi="Courier New" w:cs="Courier New"/>
                <w:b/>
                <w:bCs/>
                <w:color w:val="33CCFF"/>
              </w:rPr>
              <w:t>0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 xml:space="preserve">;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i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&lt; </w:t>
            </w:r>
            <w:proofErr w:type="spellStart"/>
            <w:r w:rsidRPr="00B5048D">
              <w:rPr>
                <w:rFonts w:ascii="Courier New" w:hAnsi="Courier New" w:cs="Courier New"/>
                <w:color w:val="ED94FF"/>
              </w:rPr>
              <w:t>rectangulos</w:t>
            </w:r>
            <w:r w:rsidRPr="00B5048D">
              <w:rPr>
                <w:rFonts w:ascii="Courier New" w:hAnsi="Courier New" w:cs="Courier New"/>
                <w:color w:val="EBEBEB"/>
              </w:rPr>
              <w:t>.size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>()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 xml:space="preserve">;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i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>++) {</w:t>
            </w:r>
            <w:r w:rsidRPr="00B5048D">
              <w:rPr>
                <w:rFonts w:ascii="Courier New" w:hAnsi="Courier New" w:cs="Courier New"/>
                <w:color w:val="EBEBEB"/>
              </w:rPr>
              <w:br/>
              <w:t xml:space="preserve">   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Rectangulo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rect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= </w:t>
            </w:r>
            <w:proofErr w:type="spellStart"/>
            <w:r w:rsidRPr="00B5048D">
              <w:rPr>
                <w:rFonts w:ascii="Courier New" w:hAnsi="Courier New" w:cs="Courier New"/>
                <w:color w:val="ED94FF"/>
              </w:rPr>
              <w:t>rectangulos</w:t>
            </w:r>
            <w:r w:rsidRPr="00B5048D">
              <w:rPr>
                <w:rFonts w:ascii="Courier New" w:hAnsi="Courier New" w:cs="Courier New"/>
                <w:color w:val="EBEBEB"/>
              </w:rPr>
              <w:t>.get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>(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i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>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B5048D">
              <w:rPr>
                <w:rFonts w:ascii="Courier New" w:hAnsi="Courier New" w:cs="Courier New"/>
                <w:color w:val="ED864A"/>
              </w:rPr>
              <w:t xml:space="preserve">double </w:t>
            </w:r>
            <w:r w:rsidRPr="00B5048D">
              <w:rPr>
                <w:rFonts w:ascii="Courier New" w:hAnsi="Courier New" w:cs="Courier New"/>
                <w:color w:val="FFFFFF"/>
              </w:rPr>
              <w:t xml:space="preserve">x1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= </w:t>
            </w:r>
            <w:r w:rsidRPr="00B5048D">
              <w:rPr>
                <w:rFonts w:ascii="Courier New" w:hAnsi="Courier New" w:cs="Courier New"/>
                <w:color w:val="FFFFFF"/>
              </w:rPr>
              <w:t>rect</w:t>
            </w:r>
            <w:r w:rsidRPr="00B5048D">
              <w:rPr>
                <w:rFonts w:ascii="Courier New" w:hAnsi="Courier New" w:cs="Courier New"/>
                <w:color w:val="EBEBEB"/>
              </w:rPr>
              <w:t>.getEsquina1().</w:t>
            </w:r>
            <w:proofErr w:type="spellStart"/>
            <w:r w:rsidRPr="00B5048D">
              <w:rPr>
                <w:rFonts w:ascii="Courier New" w:hAnsi="Courier New" w:cs="Courier New"/>
                <w:color w:val="EBEBEB"/>
              </w:rPr>
              <w:t>getX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>()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B5048D">
              <w:rPr>
                <w:rFonts w:ascii="Courier New" w:hAnsi="Courier New" w:cs="Courier New"/>
                <w:color w:val="ED864A"/>
              </w:rPr>
              <w:t xml:space="preserve">double </w:t>
            </w:r>
            <w:r w:rsidRPr="00B5048D">
              <w:rPr>
                <w:rFonts w:ascii="Courier New" w:hAnsi="Courier New" w:cs="Courier New"/>
                <w:color w:val="FFFFFF"/>
              </w:rPr>
              <w:t xml:space="preserve">y1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= </w:t>
            </w:r>
            <w:r w:rsidRPr="00B5048D">
              <w:rPr>
                <w:rFonts w:ascii="Courier New" w:hAnsi="Courier New" w:cs="Courier New"/>
                <w:color w:val="FFFFFF"/>
              </w:rPr>
              <w:t>rect</w:t>
            </w:r>
            <w:r w:rsidRPr="00B5048D">
              <w:rPr>
                <w:rFonts w:ascii="Courier New" w:hAnsi="Courier New" w:cs="Courier New"/>
                <w:color w:val="EBEBEB"/>
              </w:rPr>
              <w:t>.getEsquina1().</w:t>
            </w:r>
            <w:proofErr w:type="spellStart"/>
            <w:r w:rsidRPr="00B5048D">
              <w:rPr>
                <w:rFonts w:ascii="Courier New" w:hAnsi="Courier New" w:cs="Courier New"/>
                <w:color w:val="EBEBEB"/>
              </w:rPr>
              <w:t>getY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>()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B5048D">
              <w:rPr>
                <w:rFonts w:ascii="Courier New" w:hAnsi="Courier New" w:cs="Courier New"/>
                <w:color w:val="ED864A"/>
              </w:rPr>
              <w:t xml:space="preserve">double </w:t>
            </w:r>
            <w:r w:rsidRPr="00B5048D">
              <w:rPr>
                <w:rFonts w:ascii="Courier New" w:hAnsi="Courier New" w:cs="Courier New"/>
                <w:color w:val="FFFFFF"/>
              </w:rPr>
              <w:t xml:space="preserve">x2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= </w:t>
            </w:r>
            <w:r w:rsidRPr="00B5048D">
              <w:rPr>
                <w:rFonts w:ascii="Courier New" w:hAnsi="Courier New" w:cs="Courier New"/>
                <w:color w:val="FFFFFF"/>
              </w:rPr>
              <w:t>rect</w:t>
            </w:r>
            <w:r w:rsidRPr="00B5048D">
              <w:rPr>
                <w:rFonts w:ascii="Courier New" w:hAnsi="Courier New" w:cs="Courier New"/>
                <w:color w:val="EBEBEB"/>
              </w:rPr>
              <w:t>.getEsquina2().</w:t>
            </w:r>
            <w:proofErr w:type="spellStart"/>
            <w:r w:rsidRPr="00B5048D">
              <w:rPr>
                <w:rFonts w:ascii="Courier New" w:hAnsi="Courier New" w:cs="Courier New"/>
                <w:color w:val="EBEBEB"/>
              </w:rPr>
              <w:t>getX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>()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B5048D">
              <w:rPr>
                <w:rFonts w:ascii="Courier New" w:hAnsi="Courier New" w:cs="Courier New"/>
                <w:color w:val="ED864A"/>
              </w:rPr>
              <w:t xml:space="preserve">double </w:t>
            </w:r>
            <w:r w:rsidRPr="00B5048D">
              <w:rPr>
                <w:rFonts w:ascii="Courier New" w:hAnsi="Courier New" w:cs="Courier New"/>
                <w:color w:val="FFFFFF"/>
              </w:rPr>
              <w:t xml:space="preserve">y2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= </w:t>
            </w:r>
            <w:r w:rsidRPr="00B5048D">
              <w:rPr>
                <w:rFonts w:ascii="Courier New" w:hAnsi="Courier New" w:cs="Courier New"/>
                <w:color w:val="FFFFFF"/>
              </w:rPr>
              <w:t>rect</w:t>
            </w:r>
            <w:r w:rsidRPr="00B5048D">
              <w:rPr>
                <w:rFonts w:ascii="Courier New" w:hAnsi="Courier New" w:cs="Courier New"/>
                <w:color w:val="EBEBEB"/>
              </w:rPr>
              <w:t>.getEsquina2().</w:t>
            </w:r>
            <w:proofErr w:type="spellStart"/>
            <w:r w:rsidRPr="00B5048D">
              <w:rPr>
                <w:rFonts w:ascii="Courier New" w:hAnsi="Courier New" w:cs="Courier New"/>
                <w:color w:val="EBEBEB"/>
              </w:rPr>
              <w:t>getY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>()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B5048D">
              <w:rPr>
                <w:rFonts w:ascii="Courier New" w:hAnsi="Courier New" w:cs="Courier New"/>
                <w:color w:val="ED864A"/>
              </w:rPr>
              <w:t xml:space="preserve">double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xMin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=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Math</w:t>
            </w:r>
            <w:r w:rsidRPr="00B5048D">
              <w:rPr>
                <w:rFonts w:ascii="Courier New" w:hAnsi="Courier New" w:cs="Courier New"/>
                <w:color w:val="EBEBEB"/>
              </w:rPr>
              <w:t>.</w:t>
            </w:r>
            <w:r w:rsidRPr="00B5048D">
              <w:rPr>
                <w:rFonts w:ascii="Courier New" w:hAnsi="Courier New" w:cs="Courier New"/>
                <w:i/>
                <w:iCs/>
                <w:color w:val="EBEBEB"/>
              </w:rPr>
              <w:t>min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>(</w:t>
            </w:r>
            <w:r w:rsidRPr="00B5048D">
              <w:rPr>
                <w:rFonts w:ascii="Courier New" w:hAnsi="Courier New" w:cs="Courier New"/>
                <w:color w:val="FFFFFF"/>
              </w:rPr>
              <w:t>x1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 xml:space="preserve">, </w:t>
            </w:r>
            <w:r w:rsidRPr="00B5048D">
              <w:rPr>
                <w:rFonts w:ascii="Courier New" w:hAnsi="Courier New" w:cs="Courier New"/>
                <w:color w:val="FFFFFF"/>
              </w:rPr>
              <w:t>x2</w:t>
            </w:r>
            <w:r w:rsidRPr="00B5048D">
              <w:rPr>
                <w:rFonts w:ascii="Courier New" w:hAnsi="Courier New" w:cs="Courier New"/>
                <w:color w:val="EBEBEB"/>
              </w:rPr>
              <w:t>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B5048D">
              <w:rPr>
                <w:rFonts w:ascii="Courier New" w:hAnsi="Courier New" w:cs="Courier New"/>
                <w:color w:val="ED864A"/>
              </w:rPr>
              <w:t xml:space="preserve">double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yMin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=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Math</w:t>
            </w:r>
            <w:r w:rsidRPr="00B5048D">
              <w:rPr>
                <w:rFonts w:ascii="Courier New" w:hAnsi="Courier New" w:cs="Courier New"/>
                <w:color w:val="EBEBEB"/>
              </w:rPr>
              <w:t>.</w:t>
            </w:r>
            <w:r w:rsidRPr="00B5048D">
              <w:rPr>
                <w:rFonts w:ascii="Courier New" w:hAnsi="Courier New" w:cs="Courier New"/>
                <w:i/>
                <w:iCs/>
                <w:color w:val="EBEBEB"/>
              </w:rPr>
              <w:t>min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>(</w:t>
            </w:r>
            <w:r w:rsidRPr="00B5048D">
              <w:rPr>
                <w:rFonts w:ascii="Courier New" w:hAnsi="Courier New" w:cs="Courier New"/>
                <w:color w:val="FFFFFF"/>
              </w:rPr>
              <w:t>y1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 xml:space="preserve">, </w:t>
            </w:r>
            <w:r w:rsidRPr="00B5048D">
              <w:rPr>
                <w:rFonts w:ascii="Courier New" w:hAnsi="Courier New" w:cs="Courier New"/>
                <w:color w:val="FFFFFF"/>
              </w:rPr>
              <w:t>y2</w:t>
            </w:r>
            <w:r w:rsidRPr="00B5048D">
              <w:rPr>
                <w:rFonts w:ascii="Courier New" w:hAnsi="Courier New" w:cs="Courier New"/>
                <w:color w:val="EBEBEB"/>
              </w:rPr>
              <w:t>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B5048D">
              <w:rPr>
                <w:rFonts w:ascii="Courier New" w:hAnsi="Courier New" w:cs="Courier New"/>
                <w:color w:val="ED864A"/>
              </w:rPr>
              <w:t xml:space="preserve">double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xMax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=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Math</w:t>
            </w:r>
            <w:r w:rsidRPr="00B5048D">
              <w:rPr>
                <w:rFonts w:ascii="Courier New" w:hAnsi="Courier New" w:cs="Courier New"/>
                <w:color w:val="EBEBEB"/>
              </w:rPr>
              <w:t>.</w:t>
            </w:r>
            <w:r w:rsidRPr="00B5048D">
              <w:rPr>
                <w:rFonts w:ascii="Courier New" w:hAnsi="Courier New" w:cs="Courier New"/>
                <w:i/>
                <w:iCs/>
                <w:color w:val="EBEBEB"/>
              </w:rPr>
              <w:t>max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>(</w:t>
            </w:r>
            <w:r w:rsidRPr="00B5048D">
              <w:rPr>
                <w:rFonts w:ascii="Courier New" w:hAnsi="Courier New" w:cs="Courier New"/>
                <w:color w:val="FFFFFF"/>
              </w:rPr>
              <w:t>x1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 xml:space="preserve">, </w:t>
            </w:r>
            <w:r w:rsidRPr="00B5048D">
              <w:rPr>
                <w:rFonts w:ascii="Courier New" w:hAnsi="Courier New" w:cs="Courier New"/>
                <w:color w:val="FFFFFF"/>
              </w:rPr>
              <w:t>x2</w:t>
            </w:r>
            <w:r w:rsidRPr="00B5048D">
              <w:rPr>
                <w:rFonts w:ascii="Courier New" w:hAnsi="Courier New" w:cs="Courier New"/>
                <w:color w:val="EBEBEB"/>
              </w:rPr>
              <w:t>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B5048D">
              <w:rPr>
                <w:rFonts w:ascii="Courier New" w:hAnsi="Courier New" w:cs="Courier New"/>
                <w:color w:val="ED864A"/>
              </w:rPr>
              <w:t xml:space="preserve">double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yMax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=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Math</w:t>
            </w:r>
            <w:r w:rsidRPr="00B5048D">
              <w:rPr>
                <w:rFonts w:ascii="Courier New" w:hAnsi="Courier New" w:cs="Courier New"/>
                <w:color w:val="EBEBEB"/>
              </w:rPr>
              <w:t>.</w:t>
            </w:r>
            <w:r w:rsidRPr="00B5048D">
              <w:rPr>
                <w:rFonts w:ascii="Courier New" w:hAnsi="Courier New" w:cs="Courier New"/>
                <w:i/>
                <w:iCs/>
                <w:color w:val="EBEBEB"/>
              </w:rPr>
              <w:t>max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>(</w:t>
            </w:r>
            <w:r w:rsidRPr="00B5048D">
              <w:rPr>
                <w:rFonts w:ascii="Courier New" w:hAnsi="Courier New" w:cs="Courier New"/>
                <w:color w:val="FFFFFF"/>
              </w:rPr>
              <w:t>y1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 xml:space="preserve">, </w:t>
            </w:r>
            <w:r w:rsidRPr="00B5048D">
              <w:rPr>
                <w:rFonts w:ascii="Courier New" w:hAnsi="Courier New" w:cs="Courier New"/>
                <w:color w:val="FFFFFF"/>
              </w:rPr>
              <w:t>y2</w:t>
            </w:r>
            <w:r w:rsidRPr="00B5048D">
              <w:rPr>
                <w:rFonts w:ascii="Courier New" w:hAnsi="Courier New" w:cs="Courier New"/>
                <w:color w:val="EBEBEB"/>
              </w:rPr>
              <w:t>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B5048D">
              <w:rPr>
                <w:rFonts w:ascii="Courier New" w:hAnsi="Courier New" w:cs="Courier New"/>
                <w:color w:val="ED864A"/>
              </w:rPr>
              <w:t xml:space="preserve">int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drawX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=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centerX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>+ (</w:t>
            </w:r>
            <w:r w:rsidRPr="00B5048D">
              <w:rPr>
                <w:rFonts w:ascii="Courier New" w:hAnsi="Courier New" w:cs="Courier New"/>
                <w:color w:val="ED864A"/>
              </w:rPr>
              <w:t>int</w:t>
            </w:r>
            <w:r w:rsidRPr="00B5048D">
              <w:rPr>
                <w:rFonts w:ascii="Courier New" w:hAnsi="Courier New" w:cs="Courier New"/>
                <w:color w:val="EBEBEB"/>
              </w:rPr>
              <w:t>)(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xMin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* </w:t>
            </w:r>
            <w:r w:rsidRPr="00B5048D">
              <w:rPr>
                <w:rFonts w:ascii="Courier New" w:hAnsi="Courier New" w:cs="Courier New"/>
                <w:i/>
                <w:iCs/>
                <w:color w:val="ED94FF"/>
              </w:rPr>
              <w:t>ESCALA</w:t>
            </w:r>
            <w:r w:rsidRPr="00B5048D">
              <w:rPr>
                <w:rFonts w:ascii="Courier New" w:hAnsi="Courier New" w:cs="Courier New"/>
                <w:color w:val="EBEBEB"/>
              </w:rPr>
              <w:t>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B5048D">
              <w:rPr>
                <w:rFonts w:ascii="Courier New" w:hAnsi="Courier New" w:cs="Courier New"/>
                <w:color w:val="ED864A"/>
              </w:rPr>
              <w:t xml:space="preserve">int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drawY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=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centerY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>- (</w:t>
            </w:r>
            <w:r w:rsidRPr="00B5048D">
              <w:rPr>
                <w:rFonts w:ascii="Courier New" w:hAnsi="Courier New" w:cs="Courier New"/>
                <w:color w:val="ED864A"/>
              </w:rPr>
              <w:t>int</w:t>
            </w:r>
            <w:r w:rsidRPr="00B5048D">
              <w:rPr>
                <w:rFonts w:ascii="Courier New" w:hAnsi="Courier New" w:cs="Courier New"/>
                <w:color w:val="EBEBEB"/>
              </w:rPr>
              <w:t>)(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yMax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* </w:t>
            </w:r>
            <w:r w:rsidRPr="00B5048D">
              <w:rPr>
                <w:rFonts w:ascii="Courier New" w:hAnsi="Courier New" w:cs="Courier New"/>
                <w:i/>
                <w:iCs/>
                <w:color w:val="ED94FF"/>
              </w:rPr>
              <w:t>ESCALA</w:t>
            </w:r>
            <w:r w:rsidRPr="00B5048D">
              <w:rPr>
                <w:rFonts w:ascii="Courier New" w:hAnsi="Courier New" w:cs="Courier New"/>
                <w:color w:val="EBEBEB"/>
              </w:rPr>
              <w:t>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B5048D">
              <w:rPr>
                <w:rFonts w:ascii="Courier New" w:hAnsi="Courier New" w:cs="Courier New"/>
                <w:color w:val="ED864A"/>
              </w:rPr>
              <w:t xml:space="preserve">int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drawWidth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>= (</w:t>
            </w:r>
            <w:r w:rsidRPr="00B5048D">
              <w:rPr>
                <w:rFonts w:ascii="Courier New" w:hAnsi="Courier New" w:cs="Courier New"/>
                <w:color w:val="ED864A"/>
              </w:rPr>
              <w:t>int</w:t>
            </w:r>
            <w:r w:rsidRPr="00B5048D">
              <w:rPr>
                <w:rFonts w:ascii="Courier New" w:hAnsi="Courier New" w:cs="Courier New"/>
                <w:color w:val="EBEBEB"/>
              </w:rPr>
              <w:t>)((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xMax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-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xMin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 xml:space="preserve">) * </w:t>
            </w:r>
            <w:r w:rsidRPr="00B5048D">
              <w:rPr>
                <w:rFonts w:ascii="Courier New" w:hAnsi="Courier New" w:cs="Courier New"/>
                <w:i/>
                <w:iCs/>
                <w:color w:val="ED94FF"/>
              </w:rPr>
              <w:t>ESCALA</w:t>
            </w:r>
            <w:r w:rsidRPr="00B5048D">
              <w:rPr>
                <w:rFonts w:ascii="Courier New" w:hAnsi="Courier New" w:cs="Courier New"/>
                <w:color w:val="EBEBEB"/>
              </w:rPr>
              <w:t>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B5048D">
              <w:rPr>
                <w:rFonts w:ascii="Courier New" w:hAnsi="Courier New" w:cs="Courier New"/>
                <w:color w:val="ED864A"/>
              </w:rPr>
              <w:t xml:space="preserve">int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drawHeight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>= (</w:t>
            </w:r>
            <w:r w:rsidRPr="00B5048D">
              <w:rPr>
                <w:rFonts w:ascii="Courier New" w:hAnsi="Courier New" w:cs="Courier New"/>
                <w:color w:val="ED864A"/>
              </w:rPr>
              <w:t>int</w:t>
            </w:r>
            <w:r w:rsidRPr="00B5048D">
              <w:rPr>
                <w:rFonts w:ascii="Courier New" w:hAnsi="Courier New" w:cs="Courier New"/>
                <w:color w:val="EBEBEB"/>
              </w:rPr>
              <w:t>)((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yMax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-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yMin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 xml:space="preserve">) * </w:t>
            </w:r>
            <w:r w:rsidRPr="00B5048D">
              <w:rPr>
                <w:rFonts w:ascii="Courier New" w:hAnsi="Courier New" w:cs="Courier New"/>
                <w:i/>
                <w:iCs/>
                <w:color w:val="ED94FF"/>
              </w:rPr>
              <w:t>ESCALA</w:t>
            </w:r>
            <w:r w:rsidRPr="00B5048D">
              <w:rPr>
                <w:rFonts w:ascii="Courier New" w:hAnsi="Courier New" w:cs="Courier New"/>
                <w:color w:val="EBEBEB"/>
              </w:rPr>
              <w:t>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B5048D">
              <w:rPr>
                <w:rFonts w:ascii="Courier New" w:hAnsi="Courier New" w:cs="Courier New"/>
                <w:color w:val="7EC3E6"/>
              </w:rPr>
              <w:t xml:space="preserve">// </w:t>
            </w:r>
            <w:proofErr w:type="spellStart"/>
            <w:r w:rsidRPr="00B5048D">
              <w:rPr>
                <w:rFonts w:ascii="Courier New" w:hAnsi="Courier New" w:cs="Courier New"/>
                <w:color w:val="7EC3E6"/>
              </w:rPr>
              <w:t>Dibujar</w:t>
            </w:r>
            <w:proofErr w:type="spellEnd"/>
            <w:r w:rsidRPr="00B5048D">
              <w:rPr>
                <w:rFonts w:ascii="Courier New" w:hAnsi="Courier New" w:cs="Courier New"/>
                <w:color w:val="7EC3E6"/>
              </w:rPr>
              <w:t xml:space="preserve"> </w:t>
            </w:r>
            <w:proofErr w:type="spellStart"/>
            <w:r w:rsidRPr="00B5048D">
              <w:rPr>
                <w:rFonts w:ascii="Courier New" w:hAnsi="Courier New" w:cs="Courier New"/>
                <w:color w:val="7EC3E6"/>
              </w:rPr>
              <w:t>rectángulo</w:t>
            </w:r>
            <w:proofErr w:type="spellEnd"/>
            <w:r w:rsidRPr="00B5048D">
              <w:rPr>
                <w:rFonts w:ascii="Courier New" w:hAnsi="Courier New" w:cs="Courier New"/>
                <w:color w:val="7EC3E6"/>
              </w:rPr>
              <w:t xml:space="preserve"> con color</w:t>
            </w:r>
            <w:r w:rsidRPr="00B5048D">
              <w:rPr>
                <w:rFonts w:ascii="Courier New" w:hAnsi="Courier New" w:cs="Courier New"/>
                <w:color w:val="7EC3E6"/>
              </w:rPr>
              <w:br/>
              <w:t xml:space="preserve">    </w:t>
            </w:r>
            <w:r w:rsidRPr="00B5048D">
              <w:rPr>
                <w:rFonts w:ascii="Courier New" w:hAnsi="Courier New" w:cs="Courier New"/>
                <w:color w:val="FFFFFF"/>
              </w:rPr>
              <w:t>g2d</w:t>
            </w:r>
            <w:r w:rsidRPr="00B5048D">
              <w:rPr>
                <w:rFonts w:ascii="Courier New" w:hAnsi="Courier New" w:cs="Courier New"/>
                <w:color w:val="EBEBEB"/>
              </w:rPr>
              <w:t>.setColor(</w:t>
            </w:r>
            <w:r w:rsidRPr="00B5048D">
              <w:rPr>
                <w:rFonts w:ascii="Courier New" w:hAnsi="Courier New" w:cs="Courier New"/>
                <w:i/>
                <w:iCs/>
                <w:color w:val="ED94FF"/>
              </w:rPr>
              <w:t>COLORES</w:t>
            </w:r>
            <w:r w:rsidRPr="00B5048D">
              <w:rPr>
                <w:rFonts w:ascii="Courier New" w:hAnsi="Courier New" w:cs="Courier New"/>
                <w:color w:val="EBEBEB"/>
              </w:rPr>
              <w:t>[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i</w:t>
            </w:r>
            <w:proofErr w:type="spellEnd"/>
            <w:r w:rsidRPr="00B5048D">
              <w:rPr>
                <w:rFonts w:ascii="Courier New" w:hAnsi="Courier New" w:cs="Courier New"/>
                <w:color w:val="FFFFFF"/>
              </w:rPr>
              <w:t xml:space="preserve"> </w:t>
            </w:r>
            <w:r w:rsidRPr="00B5048D">
              <w:rPr>
                <w:rFonts w:ascii="Courier New" w:hAnsi="Courier New" w:cs="Courier New"/>
                <w:color w:val="EBEBEB"/>
              </w:rPr>
              <w:t xml:space="preserve">% </w:t>
            </w:r>
            <w:proofErr w:type="spellStart"/>
            <w:r w:rsidRPr="00B5048D">
              <w:rPr>
                <w:rFonts w:ascii="Courier New" w:hAnsi="Courier New" w:cs="Courier New"/>
                <w:i/>
                <w:iCs/>
                <w:color w:val="ED94FF"/>
              </w:rPr>
              <w:t>COLORES</w:t>
            </w:r>
            <w:r w:rsidRPr="00B5048D">
              <w:rPr>
                <w:rFonts w:ascii="Courier New" w:hAnsi="Courier New" w:cs="Courier New"/>
                <w:color w:val="EBEBEB"/>
              </w:rPr>
              <w:t>.</w:t>
            </w:r>
            <w:r w:rsidRPr="00B5048D">
              <w:rPr>
                <w:rFonts w:ascii="Courier New" w:hAnsi="Courier New" w:cs="Courier New"/>
                <w:color w:val="ED94FF"/>
              </w:rPr>
              <w:t>length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>])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B5048D">
              <w:rPr>
                <w:rFonts w:ascii="Courier New" w:hAnsi="Courier New" w:cs="Courier New"/>
                <w:color w:val="FFFFFF"/>
              </w:rPr>
              <w:t>g2d</w:t>
            </w:r>
            <w:r w:rsidRPr="00B5048D">
              <w:rPr>
                <w:rFonts w:ascii="Courier New" w:hAnsi="Courier New" w:cs="Courier New"/>
                <w:color w:val="EBEBEB"/>
              </w:rPr>
              <w:t>.fillRect(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drawX</w:t>
            </w:r>
            <w:proofErr w:type="spellEnd"/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 xml:space="preserve">,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drawY</w:t>
            </w:r>
            <w:proofErr w:type="spellEnd"/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 xml:space="preserve">,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drawWidth</w:t>
            </w:r>
            <w:proofErr w:type="spellEnd"/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 xml:space="preserve">,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drawHeight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>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B5048D">
              <w:rPr>
                <w:rFonts w:ascii="Courier New" w:hAnsi="Courier New" w:cs="Courier New"/>
                <w:color w:val="7EC3E6"/>
              </w:rPr>
              <w:t>// Contorno</w:t>
            </w:r>
            <w:r w:rsidRPr="00B5048D">
              <w:rPr>
                <w:rFonts w:ascii="Courier New" w:hAnsi="Courier New" w:cs="Courier New"/>
                <w:color w:val="7EC3E6"/>
              </w:rPr>
              <w:br/>
            </w:r>
            <w:r w:rsidRPr="00B5048D">
              <w:rPr>
                <w:rFonts w:ascii="Courier New" w:hAnsi="Courier New" w:cs="Courier New"/>
                <w:color w:val="7EC3E6"/>
              </w:rPr>
              <w:lastRenderedPageBreak/>
              <w:t xml:space="preserve">    </w:t>
            </w:r>
            <w:r w:rsidRPr="00B5048D">
              <w:rPr>
                <w:rFonts w:ascii="Courier New" w:hAnsi="Courier New" w:cs="Courier New"/>
                <w:color w:val="FFFFFF"/>
              </w:rPr>
              <w:t>g2d</w:t>
            </w:r>
            <w:r w:rsidRPr="00B5048D">
              <w:rPr>
                <w:rFonts w:ascii="Courier New" w:hAnsi="Courier New" w:cs="Courier New"/>
                <w:color w:val="EBEBEB"/>
              </w:rPr>
              <w:t>.setColor(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Color</w:t>
            </w:r>
            <w:r w:rsidRPr="00B5048D">
              <w:rPr>
                <w:rFonts w:ascii="Courier New" w:hAnsi="Courier New" w:cs="Courier New"/>
                <w:color w:val="EBEBEB"/>
              </w:rPr>
              <w:t>.</w:t>
            </w:r>
            <w:r w:rsidRPr="00B5048D">
              <w:rPr>
                <w:rFonts w:ascii="Courier New" w:hAnsi="Courier New" w:cs="Courier New"/>
                <w:i/>
                <w:iCs/>
                <w:color w:val="ED94FF"/>
              </w:rPr>
              <w:t>WHITE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>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</w:t>
            </w:r>
            <w:r w:rsidRPr="00B5048D">
              <w:rPr>
                <w:rFonts w:ascii="Courier New" w:hAnsi="Courier New" w:cs="Courier New"/>
                <w:color w:val="FFFFFF"/>
              </w:rPr>
              <w:t>g2d</w:t>
            </w:r>
            <w:r w:rsidRPr="00B5048D">
              <w:rPr>
                <w:rFonts w:ascii="Courier New" w:hAnsi="Courier New" w:cs="Courier New"/>
                <w:color w:val="EBEBEB"/>
              </w:rPr>
              <w:t>.drawRect(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drawX</w:t>
            </w:r>
            <w:proofErr w:type="spellEnd"/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 xml:space="preserve">,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drawY</w:t>
            </w:r>
            <w:proofErr w:type="spellEnd"/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 xml:space="preserve">,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drawWidth</w:t>
            </w:r>
            <w:proofErr w:type="spellEnd"/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 xml:space="preserve">, </w:t>
            </w:r>
            <w:proofErr w:type="spellStart"/>
            <w:r w:rsidRPr="00B5048D">
              <w:rPr>
                <w:rFonts w:ascii="Courier New" w:hAnsi="Courier New" w:cs="Courier New"/>
                <w:color w:val="FFFFFF"/>
              </w:rPr>
              <w:t>drawHeight</w:t>
            </w:r>
            <w:proofErr w:type="spellEnd"/>
            <w:r w:rsidRPr="00B5048D">
              <w:rPr>
                <w:rFonts w:ascii="Courier New" w:hAnsi="Courier New" w:cs="Courier New"/>
                <w:color w:val="EBEBEB"/>
              </w:rPr>
              <w:t>)</w:t>
            </w:r>
            <w:r w:rsidRPr="00B5048D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</w:p>
        </w:tc>
      </w:tr>
    </w:tbl>
    <w:p w14:paraId="4EF1E169" w14:textId="393D0FCE" w:rsidR="00FE77F0" w:rsidRPr="0076742B" w:rsidRDefault="0076742B" w:rsidP="00A52AD4">
      <w:pPr>
        <w:rPr>
          <w:lang w:val="es-PE"/>
        </w:rPr>
      </w:pPr>
      <w:proofErr w:type="spellStart"/>
      <w:r w:rsidRPr="0076742B">
        <w:rPr>
          <w:lang w:val="es-PE"/>
        </w:rPr>
        <w:lastRenderedPageBreak/>
        <w:t>Logica</w:t>
      </w:r>
      <w:proofErr w:type="spellEnd"/>
      <w:r w:rsidRPr="0076742B">
        <w:rPr>
          <w:lang w:val="es-PE"/>
        </w:rPr>
        <w:t xml:space="preserve"> para dibujar el c</w:t>
      </w:r>
      <w:r>
        <w:rPr>
          <w:lang w:val="es-PE"/>
        </w:rPr>
        <w:t xml:space="preserve">ontorno, además </w:t>
      </w:r>
      <w:r w:rsidR="006F0366">
        <w:rPr>
          <w:lang w:val="es-PE"/>
        </w:rPr>
        <w:t>de agregar el contorno.</w:t>
      </w:r>
    </w:p>
    <w:p w14:paraId="7A2FD6E9" w14:textId="77777777" w:rsidR="00B41710" w:rsidRDefault="00B41710" w:rsidP="00A52AD4">
      <w:pPr>
        <w:rPr>
          <w:b/>
          <w:bCs/>
          <w:lang w:val="es-PE"/>
        </w:rPr>
      </w:pPr>
    </w:p>
    <w:p w14:paraId="63E3E5EB" w14:textId="705B0841" w:rsidR="00B85C2B" w:rsidRDefault="001E4F4B" w:rsidP="00A52AD4">
      <w:pPr>
        <w:rPr>
          <w:b/>
          <w:bCs/>
          <w:lang w:val="es-PE"/>
        </w:rPr>
      </w:pPr>
      <w:r>
        <w:rPr>
          <w:b/>
          <w:bCs/>
          <w:lang w:val="es-PE"/>
        </w:rPr>
        <w:t>4.5.4.4 Etiquetas en el rectángulo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1E4F4B" w:rsidRPr="000F3239" w14:paraId="629085A8" w14:textId="77777777" w:rsidTr="001E4F4B">
        <w:tc>
          <w:tcPr>
            <w:tcW w:w="9487" w:type="dxa"/>
          </w:tcPr>
          <w:p w14:paraId="11C235A4" w14:textId="1A521D65" w:rsidR="001E4F4B" w:rsidRPr="001E4F4B" w:rsidRDefault="001E4F4B" w:rsidP="001E4F4B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  <w:lang w:val="es-PE"/>
              </w:rPr>
            </w:pPr>
            <w:r w:rsidRPr="001E4F4B">
              <w:rPr>
                <w:rFonts w:ascii="Courier New" w:hAnsi="Courier New" w:cs="Courier New"/>
                <w:color w:val="7EC3E6"/>
                <w:lang w:val="es-PE"/>
              </w:rPr>
              <w:t>// Etiqueta con número de rectángulo</w:t>
            </w:r>
            <w:r w:rsidRPr="001E4F4B">
              <w:rPr>
                <w:rFonts w:ascii="Courier New" w:hAnsi="Courier New" w:cs="Courier New"/>
                <w:color w:val="7EC3E6"/>
                <w:lang w:val="es-PE"/>
              </w:rPr>
              <w:br/>
            </w:r>
            <w:r w:rsidRPr="001E4F4B">
              <w:rPr>
                <w:rFonts w:ascii="Courier New" w:hAnsi="Courier New" w:cs="Courier New"/>
                <w:color w:val="FFFFFF"/>
                <w:lang w:val="es-PE"/>
              </w:rPr>
              <w:t>g2d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.setFont(</w:t>
            </w:r>
            <w:r w:rsidRPr="001E4F4B">
              <w:rPr>
                <w:rFonts w:ascii="Courier New" w:hAnsi="Courier New" w:cs="Courier New"/>
                <w:color w:val="ED864A"/>
                <w:lang w:val="es-PE"/>
              </w:rPr>
              <w:t xml:space="preserve">new 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Font(</w:t>
            </w:r>
            <w:r w:rsidRPr="001E4F4B">
              <w:rPr>
                <w:rFonts w:ascii="Courier New" w:hAnsi="Courier New" w:cs="Courier New"/>
                <w:color w:val="54B33E"/>
                <w:lang w:val="es-PE"/>
              </w:rPr>
              <w:t>"</w:t>
            </w:r>
            <w:proofErr w:type="spellStart"/>
            <w:r w:rsidRPr="001E4F4B">
              <w:rPr>
                <w:rFonts w:ascii="Courier New" w:hAnsi="Courier New" w:cs="Courier New"/>
                <w:color w:val="54B33E"/>
                <w:lang w:val="es-PE"/>
              </w:rPr>
              <w:t>SansSerif</w:t>
            </w:r>
            <w:proofErr w:type="spellEnd"/>
            <w:r w:rsidRPr="001E4F4B">
              <w:rPr>
                <w:rFonts w:ascii="Courier New" w:hAnsi="Courier New" w:cs="Courier New"/>
                <w:color w:val="54B33E"/>
                <w:lang w:val="es-PE"/>
              </w:rPr>
              <w:t>"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Font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1E4F4B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>BOLD</w:t>
            </w:r>
            <w:proofErr w:type="spellEnd"/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1E4F4B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10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))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1E4F4B">
              <w:rPr>
                <w:rFonts w:ascii="Courier New" w:hAnsi="Courier New" w:cs="Courier New"/>
                <w:color w:val="FFFFFF"/>
                <w:lang w:val="es-PE"/>
              </w:rPr>
              <w:t>g2d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.setColor(</w:t>
            </w:r>
            <w:r w:rsidRPr="001E4F4B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>COLOR_TEXTO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1E4F4B">
              <w:rPr>
                <w:rFonts w:ascii="Courier New" w:hAnsi="Courier New" w:cs="Courier New"/>
                <w:color w:val="FFFFFF"/>
                <w:lang w:val="es-PE"/>
              </w:rPr>
              <w:t>g2d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.drawString(</w:t>
            </w:r>
            <w:r w:rsidRPr="001E4F4B">
              <w:rPr>
                <w:rFonts w:ascii="Courier New" w:hAnsi="Courier New" w:cs="Courier New"/>
                <w:color w:val="54B33E"/>
                <w:lang w:val="es-PE"/>
              </w:rPr>
              <w:t xml:space="preserve">"R" 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+ (</w:t>
            </w:r>
            <w:r w:rsidRPr="001E4F4B">
              <w:rPr>
                <w:rFonts w:ascii="Courier New" w:hAnsi="Courier New" w:cs="Courier New"/>
                <w:color w:val="FFFFFF"/>
                <w:lang w:val="es-PE"/>
              </w:rPr>
              <w:t>i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+</w:t>
            </w:r>
            <w:r w:rsidRPr="001E4F4B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1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drawX</w:t>
            </w:r>
            <w:proofErr w:type="spellEnd"/>
            <w:r w:rsidRPr="001E4F4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1E4F4B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10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drawY</w:t>
            </w:r>
            <w:proofErr w:type="spellEnd"/>
            <w:r w:rsidRPr="001E4F4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1E4F4B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25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1E4F4B">
              <w:rPr>
                <w:rFonts w:ascii="Courier New" w:hAnsi="Courier New" w:cs="Courier New"/>
                <w:color w:val="7EC3E6"/>
                <w:lang w:val="es-PE"/>
              </w:rPr>
              <w:t>// coordenadas esquina inferior izquierda</w:t>
            </w:r>
            <w:r w:rsidRPr="001E4F4B">
              <w:rPr>
                <w:rFonts w:ascii="Courier New" w:hAnsi="Courier New" w:cs="Courier New"/>
                <w:color w:val="7EC3E6"/>
                <w:lang w:val="es-PE"/>
              </w:rPr>
              <w:br/>
            </w:r>
            <w:r w:rsidRPr="001E4F4B">
              <w:rPr>
                <w:rFonts w:ascii="Courier New" w:hAnsi="Courier New" w:cs="Courier New"/>
                <w:color w:val="FFFFFF"/>
                <w:lang w:val="es-PE"/>
              </w:rPr>
              <w:t>g2d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.setFont(</w:t>
            </w:r>
            <w:r w:rsidRPr="001E4F4B">
              <w:rPr>
                <w:rFonts w:ascii="Courier New" w:hAnsi="Courier New" w:cs="Courier New"/>
                <w:color w:val="ED864A"/>
                <w:lang w:val="es-PE"/>
              </w:rPr>
              <w:t xml:space="preserve">new 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Font(</w:t>
            </w:r>
            <w:r w:rsidRPr="001E4F4B">
              <w:rPr>
                <w:rFonts w:ascii="Courier New" w:hAnsi="Courier New" w:cs="Courier New"/>
                <w:color w:val="54B33E"/>
                <w:lang w:val="es-PE"/>
              </w:rPr>
              <w:t>"</w:t>
            </w:r>
            <w:proofErr w:type="spellStart"/>
            <w:r w:rsidRPr="001E4F4B">
              <w:rPr>
                <w:rFonts w:ascii="Courier New" w:hAnsi="Courier New" w:cs="Courier New"/>
                <w:color w:val="54B33E"/>
                <w:lang w:val="es-PE"/>
              </w:rPr>
              <w:t>Monospaced</w:t>
            </w:r>
            <w:proofErr w:type="spellEnd"/>
            <w:r w:rsidRPr="001E4F4B">
              <w:rPr>
                <w:rFonts w:ascii="Courier New" w:hAnsi="Courier New" w:cs="Courier New"/>
                <w:color w:val="54B33E"/>
                <w:lang w:val="es-PE"/>
              </w:rPr>
              <w:t>"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Font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1E4F4B">
              <w:rPr>
                <w:rFonts w:ascii="Courier New" w:hAnsi="Courier New" w:cs="Courier New"/>
                <w:i/>
                <w:iCs/>
                <w:color w:val="ED94FF"/>
                <w:lang w:val="es-PE"/>
              </w:rPr>
              <w:t>PLAIN</w:t>
            </w:r>
            <w:proofErr w:type="spellEnd"/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r w:rsidRPr="001E4F4B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10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))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String</w:t>
            </w:r>
            <w:proofErr w:type="spellEnd"/>
            <w:r w:rsidRPr="001E4F4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coordsBottomLeft</w:t>
            </w:r>
            <w:proofErr w:type="spellEnd"/>
            <w:r w:rsidRPr="001E4F4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String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1E4F4B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format</w:t>
            </w:r>
            <w:proofErr w:type="spellEnd"/>
            <w:r w:rsidRPr="001E4F4B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1E4F4B">
              <w:rPr>
                <w:rFonts w:ascii="Courier New" w:hAnsi="Courier New" w:cs="Courier New"/>
                <w:color w:val="54B33E"/>
                <w:lang w:val="es-PE"/>
              </w:rPr>
              <w:t>"(%.1f,%.1f)"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xMin</w:t>
            </w:r>
            <w:proofErr w:type="spellEnd"/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yMin</w:t>
            </w:r>
            <w:proofErr w:type="spellEnd"/>
            <w:r w:rsidRPr="001E4F4B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1E4F4B">
              <w:rPr>
                <w:rFonts w:ascii="Courier New" w:hAnsi="Courier New" w:cs="Courier New"/>
                <w:color w:val="FFFFFF"/>
                <w:lang w:val="es-PE"/>
              </w:rPr>
              <w:t>g2d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.drawString(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coordsBottomLeft</w:t>
            </w:r>
            <w:proofErr w:type="spellEnd"/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drawX</w:t>
            </w:r>
            <w:proofErr w:type="spellEnd"/>
            <w:r w:rsidRPr="001E4F4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1E4F4B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5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drawY</w:t>
            </w:r>
            <w:proofErr w:type="spellEnd"/>
            <w:r w:rsidRPr="001E4F4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drawHeight</w:t>
            </w:r>
            <w:proofErr w:type="spellEnd"/>
            <w:r w:rsidRPr="001E4F4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 xml:space="preserve">- </w:t>
            </w:r>
            <w:r w:rsidRPr="001E4F4B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5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1E4F4B">
              <w:rPr>
                <w:rFonts w:ascii="Courier New" w:hAnsi="Courier New" w:cs="Courier New"/>
                <w:color w:val="7EC3E6"/>
                <w:lang w:val="es-PE"/>
              </w:rPr>
              <w:t>// coordenadas esquina superior derecha</w:t>
            </w:r>
            <w:r w:rsidRPr="001E4F4B">
              <w:rPr>
                <w:rFonts w:ascii="Courier New" w:hAnsi="Courier New" w:cs="Courier New"/>
                <w:color w:val="7EC3E6"/>
                <w:lang w:val="es-PE"/>
              </w:rPr>
              <w:br/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String</w:t>
            </w:r>
            <w:proofErr w:type="spellEnd"/>
            <w:r w:rsidRPr="001E4F4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coordsTopRight</w:t>
            </w:r>
            <w:proofErr w:type="spellEnd"/>
            <w:r w:rsidRPr="001E4F4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String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.</w:t>
            </w:r>
            <w:r w:rsidRPr="001E4F4B">
              <w:rPr>
                <w:rFonts w:ascii="Courier New" w:hAnsi="Courier New" w:cs="Courier New"/>
                <w:i/>
                <w:iCs/>
                <w:color w:val="EBEBEB"/>
                <w:lang w:val="es-PE"/>
              </w:rPr>
              <w:t>format</w:t>
            </w:r>
            <w:proofErr w:type="spellEnd"/>
            <w:r w:rsidRPr="001E4F4B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r w:rsidRPr="001E4F4B">
              <w:rPr>
                <w:rFonts w:ascii="Courier New" w:hAnsi="Courier New" w:cs="Courier New"/>
                <w:color w:val="54B33E"/>
                <w:lang w:val="es-PE"/>
              </w:rPr>
              <w:t>"(%.1f,%.1f)"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xMax</w:t>
            </w:r>
            <w:proofErr w:type="spellEnd"/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yMax</w:t>
            </w:r>
            <w:proofErr w:type="spellEnd"/>
            <w:r w:rsidRPr="001E4F4B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FontMetrics</w:t>
            </w:r>
            <w:proofErr w:type="spellEnd"/>
            <w:r w:rsidRPr="001E4F4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fm</w:t>
            </w:r>
            <w:proofErr w:type="spellEnd"/>
            <w:r w:rsidRPr="001E4F4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 xml:space="preserve">= </w:t>
            </w:r>
            <w:r w:rsidRPr="001E4F4B">
              <w:rPr>
                <w:rFonts w:ascii="Courier New" w:hAnsi="Courier New" w:cs="Courier New"/>
                <w:color w:val="FFFFFF"/>
                <w:lang w:val="es-PE"/>
              </w:rPr>
              <w:t>g2d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.getFontMetrics()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br/>
            </w:r>
            <w:r w:rsidRPr="001E4F4B">
              <w:rPr>
                <w:rFonts w:ascii="Courier New" w:hAnsi="Courier New" w:cs="Courier New"/>
                <w:color w:val="FFFFFF"/>
                <w:lang w:val="es-PE"/>
              </w:rPr>
              <w:t>g2d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.drawString(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coordsTopRight</w:t>
            </w:r>
            <w:proofErr w:type="spellEnd"/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drawX</w:t>
            </w:r>
            <w:proofErr w:type="spellEnd"/>
            <w:r w:rsidRPr="001E4F4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drawWidth</w:t>
            </w:r>
            <w:proofErr w:type="spellEnd"/>
            <w:r w:rsidRPr="001E4F4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 xml:space="preserve">-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fm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.stringWidth</w:t>
            </w:r>
            <w:proofErr w:type="spellEnd"/>
            <w:r w:rsidRPr="001E4F4B">
              <w:rPr>
                <w:rFonts w:ascii="Courier New" w:hAnsi="Courier New" w:cs="Courier New"/>
                <w:color w:val="EBEBEB"/>
                <w:lang w:val="es-PE"/>
              </w:rPr>
              <w:t>(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coordsTopRight</w:t>
            </w:r>
            <w:proofErr w:type="spellEnd"/>
            <w:r w:rsidRPr="001E4F4B">
              <w:rPr>
                <w:rFonts w:ascii="Courier New" w:hAnsi="Courier New" w:cs="Courier New"/>
                <w:color w:val="EBEBEB"/>
                <w:lang w:val="es-PE"/>
              </w:rPr>
              <w:t xml:space="preserve">) - </w:t>
            </w:r>
            <w:r w:rsidRPr="001E4F4B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5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 xml:space="preserve">, </w:t>
            </w:r>
            <w:proofErr w:type="spellStart"/>
            <w:r w:rsidRPr="001E4F4B">
              <w:rPr>
                <w:rFonts w:ascii="Courier New" w:hAnsi="Courier New" w:cs="Courier New"/>
                <w:color w:val="FFFFFF"/>
                <w:lang w:val="es-PE"/>
              </w:rPr>
              <w:t>drawY</w:t>
            </w:r>
            <w:proofErr w:type="spellEnd"/>
            <w:r w:rsidRPr="001E4F4B">
              <w:rPr>
                <w:rFonts w:ascii="Courier New" w:hAnsi="Courier New" w:cs="Courier New"/>
                <w:color w:val="FFFFFF"/>
                <w:lang w:val="es-PE"/>
              </w:rPr>
              <w:t xml:space="preserve"> 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 xml:space="preserve">+ </w:t>
            </w:r>
            <w:r w:rsidRPr="001E4F4B">
              <w:rPr>
                <w:rFonts w:ascii="Courier New" w:hAnsi="Courier New" w:cs="Courier New"/>
                <w:b/>
                <w:bCs/>
                <w:color w:val="33CCFF"/>
                <w:lang w:val="es-PE"/>
              </w:rPr>
              <w:t>15</w:t>
            </w:r>
            <w:r w:rsidRPr="001E4F4B">
              <w:rPr>
                <w:rFonts w:ascii="Courier New" w:hAnsi="Courier New" w:cs="Courier New"/>
                <w:color w:val="EBEBEB"/>
                <w:lang w:val="es-PE"/>
              </w:rPr>
              <w:t>)</w:t>
            </w:r>
            <w:r w:rsidRPr="001E4F4B">
              <w:rPr>
                <w:rFonts w:ascii="Courier New" w:hAnsi="Courier New" w:cs="Courier New"/>
                <w:b/>
                <w:bCs/>
                <w:color w:val="ED864A"/>
                <w:lang w:val="es-PE"/>
              </w:rPr>
              <w:t>;</w:t>
            </w:r>
          </w:p>
        </w:tc>
      </w:tr>
    </w:tbl>
    <w:p w14:paraId="2B26EF8D" w14:textId="40ABB034" w:rsidR="001E4F4B" w:rsidRDefault="00FE77F0" w:rsidP="00A52AD4">
      <w:pPr>
        <w:rPr>
          <w:lang w:val="es-PE"/>
        </w:rPr>
      </w:pPr>
      <w:r w:rsidRPr="00FE77F0">
        <w:rPr>
          <w:lang w:val="es-PE"/>
        </w:rPr>
        <w:t>En general solo son posiciones de pixeles</w:t>
      </w:r>
      <w:r>
        <w:rPr>
          <w:lang w:val="es-PE"/>
        </w:rPr>
        <w:t xml:space="preserve">, </w:t>
      </w:r>
      <w:r w:rsidR="00346247">
        <w:rPr>
          <w:lang w:val="es-PE"/>
        </w:rPr>
        <w:t>y formato de letra.</w:t>
      </w:r>
    </w:p>
    <w:p w14:paraId="16478EC8" w14:textId="2FC87BDE" w:rsidR="00D45DD8" w:rsidRDefault="00996A41" w:rsidP="00A52AD4">
      <w:pPr>
        <w:rPr>
          <w:lang w:val="es-PE"/>
        </w:rPr>
      </w:pPr>
      <w:r>
        <w:rPr>
          <w:lang w:val="es-PE"/>
        </w:rPr>
        <w:t xml:space="preserve">El </w:t>
      </w:r>
      <w:proofErr w:type="spellStart"/>
      <w:r w:rsidRPr="00996A41">
        <w:rPr>
          <w:b/>
          <w:bCs/>
          <w:lang w:val="es-PE"/>
        </w:rPr>
        <w:t>drawString</w:t>
      </w:r>
      <w:proofErr w:type="spellEnd"/>
      <w:r>
        <w:rPr>
          <w:b/>
          <w:bCs/>
          <w:lang w:val="es-PE"/>
        </w:rPr>
        <w:t xml:space="preserve"> </w:t>
      </w:r>
      <w:r>
        <w:rPr>
          <w:lang w:val="es-PE"/>
        </w:rPr>
        <w:t>solicita un mensaje por imprimir</w:t>
      </w:r>
      <w:r w:rsidR="006D6F5D">
        <w:rPr>
          <w:lang w:val="es-PE"/>
        </w:rPr>
        <w:t xml:space="preserve">, las </w:t>
      </w:r>
      <w:proofErr w:type="spellStart"/>
      <w:r w:rsidR="006D6F5D">
        <w:rPr>
          <w:lang w:val="es-PE"/>
        </w:rPr>
        <w:t>coordenas</w:t>
      </w:r>
      <w:proofErr w:type="spellEnd"/>
      <w:r w:rsidR="006D6F5D">
        <w:rPr>
          <w:lang w:val="es-PE"/>
        </w:rPr>
        <w:t xml:space="preserve"> de X y </w:t>
      </w:r>
      <w:proofErr w:type="spellStart"/>
      <w:r w:rsidR="006D6F5D">
        <w:rPr>
          <w:lang w:val="es-PE"/>
        </w:rPr>
        <w:t>Y</w:t>
      </w:r>
      <w:proofErr w:type="spellEnd"/>
      <w:r w:rsidR="006D6F5D">
        <w:rPr>
          <w:lang w:val="es-PE"/>
        </w:rPr>
        <w:t xml:space="preserve"> </w:t>
      </w:r>
      <w:proofErr w:type="spellStart"/>
      <w:r w:rsidR="006D6F5D">
        <w:rPr>
          <w:lang w:val="es-PE"/>
        </w:rPr>
        <w:t>y</w:t>
      </w:r>
      <w:proofErr w:type="spellEnd"/>
      <w:r w:rsidR="006D6F5D">
        <w:rPr>
          <w:lang w:val="es-PE"/>
        </w:rPr>
        <w:t xml:space="preserve"> poco más. Podemos incluir formato </w:t>
      </w:r>
      <w:r w:rsidR="00872B36">
        <w:rPr>
          <w:lang w:val="es-PE"/>
        </w:rPr>
        <w:t xml:space="preserve">de </w:t>
      </w:r>
      <w:proofErr w:type="spellStart"/>
      <w:r w:rsidR="00872B36">
        <w:rPr>
          <w:lang w:val="es-PE"/>
        </w:rPr>
        <w:t>string</w:t>
      </w:r>
      <w:proofErr w:type="spellEnd"/>
      <w:r w:rsidR="00D97CB8">
        <w:rPr>
          <w:lang w:val="es-PE"/>
        </w:rPr>
        <w:t>.</w:t>
      </w:r>
    </w:p>
    <w:p w14:paraId="0F4F4676" w14:textId="3FC8A627" w:rsidR="00D97CB8" w:rsidRPr="00E3493B" w:rsidRDefault="00D97CB8" w:rsidP="00A52AD4">
      <w:pPr>
        <w:rPr>
          <w:lang w:val="es-PE"/>
        </w:rPr>
      </w:pPr>
      <w:r>
        <w:rPr>
          <w:lang w:val="es-PE"/>
        </w:rPr>
        <w:t xml:space="preserve">Para la </w:t>
      </w:r>
      <w:proofErr w:type="spellStart"/>
      <w:r>
        <w:rPr>
          <w:lang w:val="es-PE"/>
        </w:rPr>
        <w:t>ultima</w:t>
      </w:r>
      <w:proofErr w:type="spellEnd"/>
      <w:r>
        <w:rPr>
          <w:lang w:val="es-PE"/>
        </w:rPr>
        <w:t xml:space="preserve"> sentencia, para la esquina superior derecha. </w:t>
      </w:r>
      <w:proofErr w:type="spellStart"/>
      <w:r w:rsidR="00B37210">
        <w:rPr>
          <w:lang w:val="es-PE"/>
        </w:rPr>
        <w:t>D</w:t>
      </w:r>
      <w:r>
        <w:rPr>
          <w:lang w:val="es-PE"/>
        </w:rPr>
        <w:t>raw</w:t>
      </w:r>
      <w:r w:rsidR="0062050B">
        <w:rPr>
          <w:lang w:val="es-PE"/>
        </w:rPr>
        <w:t>x</w:t>
      </w:r>
      <w:proofErr w:type="spellEnd"/>
      <w:r w:rsidR="00B37210">
        <w:rPr>
          <w:lang w:val="es-PE"/>
        </w:rPr>
        <w:t xml:space="preserve"> + </w:t>
      </w:r>
      <w:proofErr w:type="spellStart"/>
      <w:r w:rsidR="00B37210">
        <w:rPr>
          <w:lang w:val="es-PE"/>
        </w:rPr>
        <w:t>DrawWidth</w:t>
      </w:r>
      <w:proofErr w:type="spellEnd"/>
      <w:r w:rsidR="00B37210">
        <w:rPr>
          <w:lang w:val="es-PE"/>
        </w:rPr>
        <w:t>, posiciona</w:t>
      </w:r>
      <w:r w:rsidR="004024EC">
        <w:rPr>
          <w:lang w:val="es-PE"/>
        </w:rPr>
        <w:t xml:space="preserve">l al final del rectángulo, </w:t>
      </w:r>
      <w:proofErr w:type="spellStart"/>
      <w:proofErr w:type="gramStart"/>
      <w:r w:rsidR="004024EC" w:rsidRPr="00E3493B">
        <w:rPr>
          <w:b/>
          <w:bCs/>
          <w:lang w:val="es-PE"/>
        </w:rPr>
        <w:t>fm.stringWidth</w:t>
      </w:r>
      <w:proofErr w:type="spellEnd"/>
      <w:proofErr w:type="gramEnd"/>
      <w:r w:rsidR="004024EC" w:rsidRPr="00E3493B">
        <w:rPr>
          <w:b/>
          <w:bCs/>
          <w:lang w:val="es-PE"/>
        </w:rPr>
        <w:t>(</w:t>
      </w:r>
      <w:proofErr w:type="spellStart"/>
      <w:r w:rsidR="004024EC" w:rsidRPr="00E3493B">
        <w:rPr>
          <w:b/>
          <w:bCs/>
          <w:lang w:val="es-PE"/>
        </w:rPr>
        <w:t>coordsTopRight</w:t>
      </w:r>
      <w:proofErr w:type="spellEnd"/>
      <w:r w:rsidR="004024EC" w:rsidRPr="00E3493B">
        <w:rPr>
          <w:b/>
          <w:bCs/>
          <w:lang w:val="es-PE"/>
        </w:rPr>
        <w:t>)</w:t>
      </w:r>
      <w:r w:rsidR="004024EC" w:rsidRPr="00E3493B">
        <w:rPr>
          <w:lang w:val="es-PE"/>
        </w:rPr>
        <w:t xml:space="preserve"> esta resta el ancho del texto para que no se salga del </w:t>
      </w:r>
      <w:proofErr w:type="spellStart"/>
      <w:r w:rsidR="004024EC" w:rsidRPr="00E3493B">
        <w:rPr>
          <w:lang w:val="es-PE"/>
        </w:rPr>
        <w:t>recntangulo</w:t>
      </w:r>
      <w:proofErr w:type="spellEnd"/>
      <w:r w:rsidR="00E3493B">
        <w:rPr>
          <w:lang w:val="es-PE"/>
        </w:rPr>
        <w:t xml:space="preserve">, el -5 es un pequeño margen y el </w:t>
      </w:r>
      <w:proofErr w:type="spellStart"/>
      <w:r w:rsidR="00E3493B">
        <w:rPr>
          <w:lang w:val="es-PE"/>
        </w:rPr>
        <w:t>drawY</w:t>
      </w:r>
      <w:proofErr w:type="spellEnd"/>
      <w:r w:rsidR="00E3493B">
        <w:rPr>
          <w:lang w:val="es-PE"/>
        </w:rPr>
        <w:t xml:space="preserve"> + 15 posiciona el texto </w:t>
      </w:r>
      <w:r w:rsidR="00332115">
        <w:rPr>
          <w:lang w:val="es-PE"/>
        </w:rPr>
        <w:t>mejor.</w:t>
      </w:r>
    </w:p>
    <w:p w14:paraId="028DE988" w14:textId="77777777" w:rsidR="001E4F4B" w:rsidRPr="0076742B" w:rsidRDefault="001E4F4B" w:rsidP="00A52AD4">
      <w:pPr>
        <w:rPr>
          <w:b/>
          <w:bCs/>
          <w:lang w:val="es-PE"/>
        </w:rPr>
      </w:pPr>
    </w:p>
    <w:p w14:paraId="09909F2D" w14:textId="2A731B7A" w:rsidR="000E10F9" w:rsidRPr="00A8365B" w:rsidRDefault="00A8365B" w:rsidP="00A52AD4">
      <w:pPr>
        <w:rPr>
          <w:b/>
          <w:bCs/>
        </w:rPr>
      </w:pPr>
      <w:r w:rsidRPr="00A8365B">
        <w:rPr>
          <w:b/>
          <w:bCs/>
        </w:rPr>
        <w:t>4.5.4.5</w:t>
      </w:r>
      <w:r>
        <w:rPr>
          <w:b/>
          <w:bCs/>
        </w:rPr>
        <w:t xml:space="preserve"> </w:t>
      </w:r>
      <w:r w:rsidR="000E10F9" w:rsidRPr="00C00C78">
        <w:rPr>
          <w:b/>
          <w:bCs/>
          <w:lang w:val="es-PE"/>
        </w:rPr>
        <w:t>MOSTRAR</w:t>
      </w:r>
      <w:r w:rsidR="000E10F9" w:rsidRPr="00535CE9">
        <w:rPr>
          <w:b/>
          <w:bCs/>
          <w:lang w:val="es-PE"/>
        </w:rPr>
        <w:t>_GRAFICO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87"/>
      </w:tblGrid>
      <w:tr w:rsidR="00C00C78" w14:paraId="3C8B36ED" w14:textId="77777777" w:rsidTr="00C00C78">
        <w:tc>
          <w:tcPr>
            <w:tcW w:w="9487" w:type="dxa"/>
          </w:tcPr>
          <w:p w14:paraId="44E91303" w14:textId="04C1FD11" w:rsidR="00C00C78" w:rsidRPr="00C00C78" w:rsidRDefault="00C00C78" w:rsidP="00C00C78">
            <w:pPr>
              <w:shd w:val="clear" w:color="auto" w:fill="13131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EBEBEB"/>
              </w:rPr>
            </w:pPr>
            <w:r w:rsidRPr="00C00C78">
              <w:rPr>
                <w:rFonts w:ascii="Courier New" w:hAnsi="Courier New" w:cs="Courier New"/>
                <w:color w:val="ED864A"/>
              </w:rPr>
              <w:t xml:space="preserve">public static void </w:t>
            </w:r>
            <w:proofErr w:type="spellStart"/>
            <w:r w:rsidRPr="00C00C78">
              <w:rPr>
                <w:rFonts w:ascii="Courier New" w:hAnsi="Courier New" w:cs="Courier New"/>
                <w:color w:val="FFCF40"/>
              </w:rPr>
              <w:t>mostrarGrafico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(</w:t>
            </w:r>
            <w:r w:rsidRPr="00C00C78">
              <w:rPr>
                <w:rFonts w:ascii="Courier New" w:hAnsi="Courier New" w:cs="Courier New"/>
                <w:color w:val="FFFFFF"/>
              </w:rPr>
              <w:t>List</w:t>
            </w:r>
            <w:r w:rsidRPr="00C00C78">
              <w:rPr>
                <w:rFonts w:ascii="Courier New" w:hAnsi="Courier New" w:cs="Courier New"/>
                <w:color w:val="EBEBEB"/>
              </w:rPr>
              <w:t>&lt;</w:t>
            </w:r>
            <w:proofErr w:type="spellStart"/>
            <w:r w:rsidRPr="00C00C78">
              <w:rPr>
                <w:rFonts w:ascii="Courier New" w:hAnsi="Courier New" w:cs="Courier New"/>
                <w:color w:val="FFFFFF"/>
              </w:rPr>
              <w:t>Rectangulo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 xml:space="preserve">&gt; </w:t>
            </w:r>
            <w:proofErr w:type="spellStart"/>
            <w:r w:rsidRPr="00C00C78">
              <w:rPr>
                <w:rFonts w:ascii="Courier New" w:hAnsi="Courier New" w:cs="Courier New"/>
                <w:color w:val="FFFFFF"/>
              </w:rPr>
              <w:t>rectangulos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) {</w:t>
            </w:r>
            <w:r w:rsidRPr="00C00C78">
              <w:rPr>
                <w:rFonts w:ascii="Courier New" w:hAnsi="Courier New" w:cs="Courier New"/>
                <w:color w:val="EBEBEB"/>
              </w:rPr>
              <w:br/>
              <w:t xml:space="preserve">    </w:t>
            </w:r>
            <w:proofErr w:type="spellStart"/>
            <w:r w:rsidRPr="00C00C78">
              <w:rPr>
                <w:rFonts w:ascii="Courier New" w:hAnsi="Courier New" w:cs="Courier New"/>
                <w:color w:val="FFFFFF"/>
              </w:rPr>
              <w:t>SwingUtilities</w:t>
            </w:r>
            <w:r w:rsidRPr="00C00C78">
              <w:rPr>
                <w:rFonts w:ascii="Courier New" w:hAnsi="Courier New" w:cs="Courier New"/>
                <w:color w:val="EBEBEB"/>
              </w:rPr>
              <w:t>.</w:t>
            </w:r>
            <w:r w:rsidRPr="00C00C78">
              <w:rPr>
                <w:rFonts w:ascii="Courier New" w:hAnsi="Courier New" w:cs="Courier New"/>
                <w:i/>
                <w:iCs/>
                <w:color w:val="EBEBEB"/>
              </w:rPr>
              <w:t>invokeLater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(() -&gt; {</w:t>
            </w:r>
            <w:r w:rsidRPr="00C00C78">
              <w:rPr>
                <w:rFonts w:ascii="Courier New" w:hAnsi="Courier New" w:cs="Courier New"/>
                <w:color w:val="EBEBEB"/>
              </w:rPr>
              <w:br/>
              <w:t xml:space="preserve">        </w:t>
            </w:r>
            <w:r w:rsidRPr="00C00C78">
              <w:rPr>
                <w:rFonts w:ascii="Courier New" w:hAnsi="Courier New" w:cs="Courier New"/>
                <w:color w:val="ED864A"/>
              </w:rPr>
              <w:t xml:space="preserve">try </w:t>
            </w:r>
            <w:r w:rsidRPr="00C00C78">
              <w:rPr>
                <w:rFonts w:ascii="Courier New" w:hAnsi="Courier New" w:cs="Courier New"/>
                <w:color w:val="EBEBEB"/>
              </w:rPr>
              <w:t>{</w:t>
            </w:r>
            <w:r w:rsidRPr="00C00C78">
              <w:rPr>
                <w:rFonts w:ascii="Courier New" w:hAnsi="Courier New" w:cs="Courier New"/>
                <w:color w:val="EBEBEB"/>
              </w:rPr>
              <w:br/>
              <w:t xml:space="preserve">            </w:t>
            </w:r>
            <w:r w:rsidRPr="00C00C78">
              <w:rPr>
                <w:rFonts w:ascii="Courier New" w:hAnsi="Courier New" w:cs="Courier New"/>
                <w:color w:val="FFFFFF"/>
              </w:rPr>
              <w:t>UIManager</w:t>
            </w:r>
            <w:r w:rsidRPr="00C00C78">
              <w:rPr>
                <w:rFonts w:ascii="Courier New" w:hAnsi="Courier New" w:cs="Courier New"/>
                <w:color w:val="EBEBEB"/>
              </w:rPr>
              <w:t>.</w:t>
            </w:r>
            <w:r w:rsidRPr="00C00C78">
              <w:rPr>
                <w:rFonts w:ascii="Courier New" w:hAnsi="Courier New" w:cs="Courier New"/>
                <w:i/>
                <w:iCs/>
                <w:color w:val="EBEBEB"/>
              </w:rPr>
              <w:t>setLookAndFeel</w:t>
            </w:r>
            <w:r w:rsidRPr="00C00C78">
              <w:rPr>
                <w:rFonts w:ascii="Courier New" w:hAnsi="Courier New" w:cs="Courier New"/>
                <w:color w:val="EBEBEB"/>
              </w:rPr>
              <w:t>(</w:t>
            </w:r>
            <w:r w:rsidRPr="00C00C78">
              <w:rPr>
                <w:rFonts w:ascii="Courier New" w:hAnsi="Courier New" w:cs="Courier New"/>
                <w:color w:val="FFFFFF"/>
              </w:rPr>
              <w:t>UIManager</w:t>
            </w:r>
            <w:r w:rsidRPr="00C00C78">
              <w:rPr>
                <w:rFonts w:ascii="Courier New" w:hAnsi="Courier New" w:cs="Courier New"/>
                <w:color w:val="EBEBEB"/>
              </w:rPr>
              <w:t>.</w:t>
            </w:r>
            <w:r w:rsidRPr="00C00C78">
              <w:rPr>
                <w:rFonts w:ascii="Courier New" w:hAnsi="Courier New" w:cs="Courier New"/>
                <w:i/>
                <w:iCs/>
                <w:color w:val="EBEBEB"/>
              </w:rPr>
              <w:t>getSystemLookAndFeelClassName</w:t>
            </w:r>
            <w:r w:rsidRPr="00C00C78">
              <w:rPr>
                <w:rFonts w:ascii="Courier New" w:hAnsi="Courier New" w:cs="Courier New"/>
                <w:color w:val="EBEBEB"/>
              </w:rPr>
              <w:t>())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</w:t>
            </w:r>
            <w:r w:rsidRPr="00C00C78">
              <w:rPr>
                <w:rFonts w:ascii="Courier New" w:hAnsi="Courier New" w:cs="Courier New"/>
                <w:color w:val="EBEBEB"/>
              </w:rPr>
              <w:t xml:space="preserve">} </w:t>
            </w:r>
            <w:r w:rsidRPr="00C00C78">
              <w:rPr>
                <w:rFonts w:ascii="Courier New" w:hAnsi="Courier New" w:cs="Courier New"/>
                <w:color w:val="ED864A"/>
              </w:rPr>
              <w:t xml:space="preserve">catch </w:t>
            </w:r>
            <w:r w:rsidRPr="00C00C78">
              <w:rPr>
                <w:rFonts w:ascii="Courier New" w:hAnsi="Courier New" w:cs="Courier New"/>
                <w:color w:val="EBEBEB"/>
              </w:rPr>
              <w:t>(</w:t>
            </w:r>
            <w:r w:rsidRPr="00C00C78">
              <w:rPr>
                <w:rFonts w:ascii="Courier New" w:hAnsi="Courier New" w:cs="Courier New"/>
                <w:color w:val="FFFFFF"/>
              </w:rPr>
              <w:t>Exception e</w:t>
            </w:r>
            <w:r w:rsidRPr="00C00C78">
              <w:rPr>
                <w:rFonts w:ascii="Courier New" w:hAnsi="Courier New" w:cs="Courier New"/>
                <w:color w:val="EBEBEB"/>
              </w:rPr>
              <w:t>) {</w:t>
            </w:r>
            <w:r w:rsidRPr="00C00C78">
              <w:rPr>
                <w:rFonts w:ascii="Courier New" w:hAnsi="Courier New" w:cs="Courier New"/>
                <w:color w:val="EBEBEB"/>
              </w:rPr>
              <w:br/>
              <w:t xml:space="preserve">            </w:t>
            </w:r>
            <w:proofErr w:type="spellStart"/>
            <w:r w:rsidRPr="00C00C78">
              <w:rPr>
                <w:rFonts w:ascii="Courier New" w:hAnsi="Courier New" w:cs="Courier New"/>
                <w:color w:val="FFFFFF"/>
              </w:rPr>
              <w:t>e</w:t>
            </w:r>
            <w:r w:rsidRPr="00C00C78">
              <w:rPr>
                <w:rFonts w:ascii="Courier New" w:hAnsi="Courier New" w:cs="Courier New"/>
                <w:color w:val="EBEBEB"/>
              </w:rPr>
              <w:t>.printStackTrace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()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</w:t>
            </w:r>
            <w:r w:rsidRPr="00C00C78">
              <w:rPr>
                <w:rFonts w:ascii="Courier New" w:hAnsi="Courier New" w:cs="Courier New"/>
                <w:color w:val="EBEBEB"/>
              </w:rPr>
              <w:t>}</w:t>
            </w:r>
            <w:r w:rsidRPr="00C00C78">
              <w:rPr>
                <w:rFonts w:ascii="Courier New" w:hAnsi="Courier New" w:cs="Courier New"/>
                <w:color w:val="EBEBEB"/>
              </w:rPr>
              <w:br/>
            </w:r>
            <w:r w:rsidRPr="00C00C78">
              <w:rPr>
                <w:rFonts w:ascii="Courier New" w:hAnsi="Courier New" w:cs="Courier New"/>
                <w:color w:val="EBEBEB"/>
              </w:rPr>
              <w:br/>
              <w:t xml:space="preserve">        </w:t>
            </w:r>
            <w:r w:rsidRPr="00C00C78">
              <w:rPr>
                <w:rFonts w:ascii="Courier New" w:hAnsi="Courier New" w:cs="Courier New"/>
                <w:color w:val="7EC3E6"/>
              </w:rPr>
              <w:t xml:space="preserve">// </w:t>
            </w:r>
            <w:proofErr w:type="spellStart"/>
            <w:r w:rsidRPr="00C00C78">
              <w:rPr>
                <w:rFonts w:ascii="Courier New" w:hAnsi="Courier New" w:cs="Courier New"/>
                <w:color w:val="7EC3E6"/>
              </w:rPr>
              <w:t>Reutilizar</w:t>
            </w:r>
            <w:proofErr w:type="spellEnd"/>
            <w:r w:rsidRPr="00C00C78">
              <w:rPr>
                <w:rFonts w:ascii="Courier New" w:hAnsi="Courier New" w:cs="Courier New"/>
                <w:color w:val="7EC3E6"/>
              </w:rPr>
              <w:t xml:space="preserve"> </w:t>
            </w:r>
            <w:proofErr w:type="spellStart"/>
            <w:r w:rsidRPr="00C00C78">
              <w:rPr>
                <w:rFonts w:ascii="Courier New" w:hAnsi="Courier New" w:cs="Courier New"/>
                <w:color w:val="7EC3E6"/>
              </w:rPr>
              <w:t>el</w:t>
            </w:r>
            <w:proofErr w:type="spellEnd"/>
            <w:r w:rsidRPr="00C00C78">
              <w:rPr>
                <w:rFonts w:ascii="Courier New" w:hAnsi="Courier New" w:cs="Courier New"/>
                <w:color w:val="7EC3E6"/>
              </w:rPr>
              <w:t xml:space="preserve"> frame </w:t>
            </w:r>
            <w:proofErr w:type="spellStart"/>
            <w:r w:rsidRPr="00C00C78">
              <w:rPr>
                <w:rFonts w:ascii="Courier New" w:hAnsi="Courier New" w:cs="Courier New"/>
                <w:color w:val="7EC3E6"/>
              </w:rPr>
              <w:t>existente</w:t>
            </w:r>
            <w:proofErr w:type="spellEnd"/>
            <w:r w:rsidRPr="00C00C78">
              <w:rPr>
                <w:rFonts w:ascii="Courier New" w:hAnsi="Courier New" w:cs="Courier New"/>
                <w:color w:val="7EC3E6"/>
              </w:rPr>
              <w:t xml:space="preserve"> </w:t>
            </w:r>
            <w:proofErr w:type="spellStart"/>
            <w:r w:rsidRPr="00C00C78">
              <w:rPr>
                <w:rFonts w:ascii="Courier New" w:hAnsi="Courier New" w:cs="Courier New"/>
                <w:color w:val="7EC3E6"/>
              </w:rPr>
              <w:t>si</w:t>
            </w:r>
            <w:proofErr w:type="spellEnd"/>
            <w:r w:rsidRPr="00C00C78">
              <w:rPr>
                <w:rFonts w:ascii="Courier New" w:hAnsi="Courier New" w:cs="Courier New"/>
                <w:color w:val="7EC3E6"/>
              </w:rPr>
              <w:t xml:space="preserve"> </w:t>
            </w:r>
            <w:proofErr w:type="spellStart"/>
            <w:r w:rsidRPr="00C00C78">
              <w:rPr>
                <w:rFonts w:ascii="Courier New" w:hAnsi="Courier New" w:cs="Courier New"/>
                <w:color w:val="7EC3E6"/>
              </w:rPr>
              <w:t>ya</w:t>
            </w:r>
            <w:proofErr w:type="spellEnd"/>
            <w:r w:rsidRPr="00C00C78">
              <w:rPr>
                <w:rFonts w:ascii="Courier New" w:hAnsi="Courier New" w:cs="Courier New"/>
                <w:color w:val="7EC3E6"/>
              </w:rPr>
              <w:t xml:space="preserve"> </w:t>
            </w:r>
            <w:proofErr w:type="spellStart"/>
            <w:r w:rsidRPr="00C00C78">
              <w:rPr>
                <w:rFonts w:ascii="Courier New" w:hAnsi="Courier New" w:cs="Courier New"/>
                <w:color w:val="7EC3E6"/>
              </w:rPr>
              <w:t>existe</w:t>
            </w:r>
            <w:proofErr w:type="spellEnd"/>
            <w:r w:rsidRPr="00C00C78">
              <w:rPr>
                <w:rFonts w:ascii="Courier New" w:hAnsi="Courier New" w:cs="Courier New"/>
                <w:color w:val="7EC3E6"/>
              </w:rPr>
              <w:br/>
              <w:t xml:space="preserve">        </w:t>
            </w:r>
            <w:r w:rsidRPr="00C00C78">
              <w:rPr>
                <w:rFonts w:ascii="Courier New" w:hAnsi="Courier New" w:cs="Courier New"/>
                <w:color w:val="ED864A"/>
              </w:rPr>
              <w:t xml:space="preserve">if </w:t>
            </w:r>
            <w:r w:rsidRPr="00C00C78">
              <w:rPr>
                <w:rFonts w:ascii="Courier New" w:hAnsi="Courier New" w:cs="Courier New"/>
                <w:color w:val="EBEBEB"/>
              </w:rPr>
              <w:t>(</w:t>
            </w:r>
            <w:r w:rsidRPr="00C00C78">
              <w:rPr>
                <w:rFonts w:ascii="Courier New" w:hAnsi="Courier New" w:cs="Courier New"/>
                <w:i/>
                <w:iCs/>
                <w:color w:val="ED94FF"/>
              </w:rPr>
              <w:t xml:space="preserve">frame </w:t>
            </w:r>
            <w:r w:rsidRPr="00C00C78">
              <w:rPr>
                <w:rFonts w:ascii="Courier New" w:hAnsi="Courier New" w:cs="Courier New"/>
                <w:color w:val="EBEBEB"/>
              </w:rPr>
              <w:t xml:space="preserve">== </w:t>
            </w:r>
            <w:r w:rsidRPr="00C00C78">
              <w:rPr>
                <w:rFonts w:ascii="Courier New" w:hAnsi="Courier New" w:cs="Courier New"/>
                <w:color w:val="ED864A"/>
              </w:rPr>
              <w:t>null</w:t>
            </w:r>
            <w:r w:rsidRPr="00C00C78">
              <w:rPr>
                <w:rFonts w:ascii="Courier New" w:hAnsi="Courier New" w:cs="Courier New"/>
                <w:color w:val="EBEBEB"/>
              </w:rPr>
              <w:t>) {</w:t>
            </w:r>
            <w:r w:rsidRPr="00C00C78">
              <w:rPr>
                <w:rFonts w:ascii="Courier New" w:hAnsi="Courier New" w:cs="Courier New"/>
                <w:color w:val="EBEBEB"/>
              </w:rPr>
              <w:br/>
              <w:t xml:space="preserve">            </w:t>
            </w:r>
            <w:r w:rsidRPr="00C00C78">
              <w:rPr>
                <w:rFonts w:ascii="Courier New" w:hAnsi="Courier New" w:cs="Courier New"/>
                <w:i/>
                <w:iCs/>
                <w:color w:val="ED94FF"/>
              </w:rPr>
              <w:t xml:space="preserve">frame </w:t>
            </w:r>
            <w:r w:rsidRPr="00C00C78">
              <w:rPr>
                <w:rFonts w:ascii="Courier New" w:hAnsi="Courier New" w:cs="Courier New"/>
                <w:color w:val="EBEBEB"/>
              </w:rPr>
              <w:t xml:space="preserve">= </w:t>
            </w:r>
            <w:r w:rsidRPr="00C00C78">
              <w:rPr>
                <w:rFonts w:ascii="Courier New" w:hAnsi="Courier New" w:cs="Courier New"/>
                <w:color w:val="ED864A"/>
              </w:rPr>
              <w:t xml:space="preserve">new </w:t>
            </w:r>
            <w:proofErr w:type="spellStart"/>
            <w:r w:rsidRPr="00C00C78">
              <w:rPr>
                <w:rFonts w:ascii="Courier New" w:hAnsi="Courier New" w:cs="Courier New"/>
                <w:color w:val="EBEBEB"/>
              </w:rPr>
              <w:t>JFrame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(</w:t>
            </w:r>
            <w:r w:rsidRPr="00C00C78">
              <w:rPr>
                <w:rFonts w:ascii="Courier New" w:hAnsi="Courier New" w:cs="Courier New"/>
                <w:color w:val="54B33E"/>
              </w:rPr>
              <w:t>"</w:t>
            </w:r>
            <w:proofErr w:type="spellStart"/>
            <w:r w:rsidRPr="00C00C78">
              <w:rPr>
                <w:rFonts w:ascii="Courier New" w:hAnsi="Courier New" w:cs="Courier New"/>
                <w:color w:val="54B33E"/>
              </w:rPr>
              <w:t>Visualización</w:t>
            </w:r>
            <w:proofErr w:type="spellEnd"/>
            <w:r w:rsidRPr="00C00C78">
              <w:rPr>
                <w:rFonts w:ascii="Courier New" w:hAnsi="Courier New" w:cs="Courier New"/>
                <w:color w:val="54B33E"/>
              </w:rPr>
              <w:t xml:space="preserve"> de </w:t>
            </w:r>
            <w:proofErr w:type="spellStart"/>
            <w:r w:rsidRPr="00C00C78">
              <w:rPr>
                <w:rFonts w:ascii="Courier New" w:hAnsi="Courier New" w:cs="Courier New"/>
                <w:color w:val="54B33E"/>
              </w:rPr>
              <w:t>Rectángulos</w:t>
            </w:r>
            <w:proofErr w:type="spellEnd"/>
            <w:r w:rsidRPr="00C00C78">
              <w:rPr>
                <w:rFonts w:ascii="Courier New" w:hAnsi="Courier New" w:cs="Courier New"/>
                <w:color w:val="54B33E"/>
              </w:rPr>
              <w:t>"</w:t>
            </w:r>
            <w:r w:rsidRPr="00C00C78">
              <w:rPr>
                <w:rFonts w:ascii="Courier New" w:hAnsi="Courier New" w:cs="Courier New"/>
                <w:color w:val="EBEBEB"/>
              </w:rPr>
              <w:t>)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    </w:t>
            </w:r>
            <w:proofErr w:type="spellStart"/>
            <w:r w:rsidRPr="00C00C78">
              <w:rPr>
                <w:rFonts w:ascii="Courier New" w:hAnsi="Courier New" w:cs="Courier New"/>
                <w:i/>
                <w:iCs/>
                <w:color w:val="ED94FF"/>
              </w:rPr>
              <w:t>frame</w:t>
            </w:r>
            <w:r w:rsidRPr="00C00C78">
              <w:rPr>
                <w:rFonts w:ascii="Courier New" w:hAnsi="Courier New" w:cs="Courier New"/>
                <w:color w:val="EBEBEB"/>
              </w:rPr>
              <w:t>.setDefaultCloseOperation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(</w:t>
            </w:r>
            <w:proofErr w:type="spellStart"/>
            <w:r w:rsidRPr="00C00C78">
              <w:rPr>
                <w:rFonts w:ascii="Courier New" w:hAnsi="Courier New" w:cs="Courier New"/>
                <w:color w:val="FFFFFF"/>
              </w:rPr>
              <w:t>JFrame</w:t>
            </w:r>
            <w:r w:rsidRPr="00C00C78">
              <w:rPr>
                <w:rFonts w:ascii="Courier New" w:hAnsi="Courier New" w:cs="Courier New"/>
                <w:color w:val="EBEBEB"/>
              </w:rPr>
              <w:t>.</w:t>
            </w:r>
            <w:r w:rsidRPr="00C00C78">
              <w:rPr>
                <w:rFonts w:ascii="Courier New" w:hAnsi="Courier New" w:cs="Courier New"/>
                <w:i/>
                <w:iCs/>
                <w:color w:val="ED94FF"/>
              </w:rPr>
              <w:t>DISPOSE_ON_CLOSE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)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    </w:t>
            </w:r>
            <w:proofErr w:type="spellStart"/>
            <w:r w:rsidRPr="00C00C78">
              <w:rPr>
                <w:rFonts w:ascii="Courier New" w:hAnsi="Courier New" w:cs="Courier New"/>
                <w:i/>
                <w:iCs/>
                <w:color w:val="ED94FF"/>
              </w:rPr>
              <w:t>frame</w:t>
            </w:r>
            <w:r w:rsidRPr="00C00C78">
              <w:rPr>
                <w:rFonts w:ascii="Courier New" w:hAnsi="Courier New" w:cs="Courier New"/>
                <w:color w:val="EBEBEB"/>
              </w:rPr>
              <w:t>.setSize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(</w:t>
            </w:r>
            <w:r w:rsidRPr="00C00C78">
              <w:rPr>
                <w:rFonts w:ascii="Courier New" w:hAnsi="Courier New" w:cs="Courier New"/>
                <w:b/>
                <w:bCs/>
                <w:color w:val="33CCFF"/>
              </w:rPr>
              <w:t>700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t xml:space="preserve">, </w:t>
            </w:r>
            <w:r w:rsidRPr="00C00C78">
              <w:rPr>
                <w:rFonts w:ascii="Courier New" w:hAnsi="Courier New" w:cs="Courier New"/>
                <w:b/>
                <w:bCs/>
                <w:color w:val="33CCFF"/>
              </w:rPr>
              <w:t>700</w:t>
            </w:r>
            <w:r w:rsidRPr="00C00C78">
              <w:rPr>
                <w:rFonts w:ascii="Courier New" w:hAnsi="Courier New" w:cs="Courier New"/>
                <w:color w:val="EBEBEB"/>
              </w:rPr>
              <w:t>)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    </w:t>
            </w:r>
            <w:proofErr w:type="spellStart"/>
            <w:r w:rsidRPr="00C00C78">
              <w:rPr>
                <w:rFonts w:ascii="Courier New" w:hAnsi="Courier New" w:cs="Courier New"/>
                <w:i/>
                <w:iCs/>
                <w:color w:val="ED94FF"/>
              </w:rPr>
              <w:t>frame</w:t>
            </w:r>
            <w:r w:rsidRPr="00C00C78">
              <w:rPr>
                <w:rFonts w:ascii="Courier New" w:hAnsi="Courier New" w:cs="Courier New"/>
                <w:color w:val="EBEBEB"/>
              </w:rPr>
              <w:t>.setLocationRelativeTo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(</w:t>
            </w:r>
            <w:r w:rsidRPr="00C00C78">
              <w:rPr>
                <w:rFonts w:ascii="Courier New" w:hAnsi="Courier New" w:cs="Courier New"/>
                <w:color w:val="ED864A"/>
              </w:rPr>
              <w:t>null</w:t>
            </w:r>
            <w:r w:rsidRPr="00C00C78">
              <w:rPr>
                <w:rFonts w:ascii="Courier New" w:hAnsi="Courier New" w:cs="Courier New"/>
                <w:color w:val="EBEBEB"/>
              </w:rPr>
              <w:t>)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    </w:t>
            </w:r>
            <w:r w:rsidRPr="00C00C78">
              <w:rPr>
                <w:rFonts w:ascii="Courier New" w:hAnsi="Courier New" w:cs="Courier New"/>
                <w:i/>
                <w:iCs/>
                <w:color w:val="ED94FF"/>
              </w:rPr>
              <w:t xml:space="preserve">panel </w:t>
            </w:r>
            <w:r w:rsidRPr="00C00C78">
              <w:rPr>
                <w:rFonts w:ascii="Courier New" w:hAnsi="Courier New" w:cs="Courier New"/>
                <w:color w:val="EBEBEB"/>
              </w:rPr>
              <w:t xml:space="preserve">= </w:t>
            </w:r>
            <w:r w:rsidRPr="00C00C78">
              <w:rPr>
                <w:rFonts w:ascii="Courier New" w:hAnsi="Courier New" w:cs="Courier New"/>
                <w:color w:val="ED864A"/>
              </w:rPr>
              <w:t xml:space="preserve">new </w:t>
            </w:r>
            <w:proofErr w:type="spellStart"/>
            <w:r w:rsidRPr="00C00C78">
              <w:rPr>
                <w:rFonts w:ascii="Courier New" w:hAnsi="Courier New" w:cs="Courier New"/>
                <w:color w:val="EBEBEB"/>
              </w:rPr>
              <w:t>RectanguloGrafico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(</w:t>
            </w:r>
            <w:proofErr w:type="spellStart"/>
            <w:r w:rsidRPr="00C00C78">
              <w:rPr>
                <w:rFonts w:ascii="Courier New" w:hAnsi="Courier New" w:cs="Courier New"/>
                <w:color w:val="ED94FF"/>
              </w:rPr>
              <w:t>rectangulos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)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    </w:t>
            </w:r>
            <w:proofErr w:type="spellStart"/>
            <w:r w:rsidRPr="00C00C78">
              <w:rPr>
                <w:rFonts w:ascii="Courier New" w:hAnsi="Courier New" w:cs="Courier New"/>
                <w:color w:val="FFFFFF"/>
              </w:rPr>
              <w:t>JScrollPane</w:t>
            </w:r>
            <w:proofErr w:type="spellEnd"/>
            <w:r w:rsidRPr="00C00C78">
              <w:rPr>
                <w:rFonts w:ascii="Courier New" w:hAnsi="Courier New" w:cs="Courier New"/>
                <w:color w:val="FFFFFF"/>
              </w:rPr>
              <w:t xml:space="preserve"> </w:t>
            </w:r>
            <w:proofErr w:type="spellStart"/>
            <w:r w:rsidRPr="00C00C78">
              <w:rPr>
                <w:rFonts w:ascii="Courier New" w:hAnsi="Courier New" w:cs="Courier New"/>
                <w:color w:val="FFFFFF"/>
              </w:rPr>
              <w:t>scrollPane</w:t>
            </w:r>
            <w:proofErr w:type="spellEnd"/>
            <w:r w:rsidRPr="00C00C78">
              <w:rPr>
                <w:rFonts w:ascii="Courier New" w:hAnsi="Courier New" w:cs="Courier New"/>
                <w:color w:val="FFFFFF"/>
              </w:rPr>
              <w:t xml:space="preserve"> </w:t>
            </w:r>
            <w:r w:rsidRPr="00C00C78">
              <w:rPr>
                <w:rFonts w:ascii="Courier New" w:hAnsi="Courier New" w:cs="Courier New"/>
                <w:color w:val="EBEBEB"/>
              </w:rPr>
              <w:t xml:space="preserve">= </w:t>
            </w:r>
            <w:r w:rsidRPr="00C00C78">
              <w:rPr>
                <w:rFonts w:ascii="Courier New" w:hAnsi="Courier New" w:cs="Courier New"/>
                <w:color w:val="ED864A"/>
              </w:rPr>
              <w:t xml:space="preserve">new </w:t>
            </w:r>
            <w:proofErr w:type="spellStart"/>
            <w:r w:rsidRPr="00C00C78">
              <w:rPr>
                <w:rFonts w:ascii="Courier New" w:hAnsi="Courier New" w:cs="Courier New"/>
                <w:color w:val="EBEBEB"/>
              </w:rPr>
              <w:t>JScrollPane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(</w:t>
            </w:r>
            <w:r w:rsidRPr="00C00C78">
              <w:rPr>
                <w:rFonts w:ascii="Courier New" w:hAnsi="Courier New" w:cs="Courier New"/>
                <w:i/>
                <w:iCs/>
                <w:color w:val="ED94FF"/>
              </w:rPr>
              <w:t>panel</w:t>
            </w:r>
            <w:r w:rsidRPr="00C00C78">
              <w:rPr>
                <w:rFonts w:ascii="Courier New" w:hAnsi="Courier New" w:cs="Courier New"/>
                <w:color w:val="EBEBEB"/>
              </w:rPr>
              <w:t>)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    </w:t>
            </w:r>
            <w:proofErr w:type="spellStart"/>
            <w:r w:rsidRPr="00C00C78">
              <w:rPr>
                <w:rFonts w:ascii="Courier New" w:hAnsi="Courier New" w:cs="Courier New"/>
                <w:color w:val="FFFFFF"/>
              </w:rPr>
              <w:t>scrollPane</w:t>
            </w:r>
            <w:r w:rsidRPr="00C00C78">
              <w:rPr>
                <w:rFonts w:ascii="Courier New" w:hAnsi="Courier New" w:cs="Courier New"/>
                <w:color w:val="EBEBEB"/>
              </w:rPr>
              <w:t>.setBorder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(</w:t>
            </w:r>
            <w:proofErr w:type="spellStart"/>
            <w:r w:rsidRPr="00C00C78">
              <w:rPr>
                <w:rFonts w:ascii="Courier New" w:hAnsi="Courier New" w:cs="Courier New"/>
                <w:color w:val="FFFFFF"/>
              </w:rPr>
              <w:t>BorderFactory</w:t>
            </w:r>
            <w:r w:rsidRPr="00C00C78">
              <w:rPr>
                <w:rFonts w:ascii="Courier New" w:hAnsi="Courier New" w:cs="Courier New"/>
                <w:color w:val="EBEBEB"/>
              </w:rPr>
              <w:t>.</w:t>
            </w:r>
            <w:r w:rsidRPr="00C00C78">
              <w:rPr>
                <w:rFonts w:ascii="Courier New" w:hAnsi="Courier New" w:cs="Courier New"/>
                <w:i/>
                <w:iCs/>
                <w:color w:val="EBEBEB"/>
              </w:rPr>
              <w:t>createEmptyBorder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())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    </w:t>
            </w:r>
            <w:proofErr w:type="spellStart"/>
            <w:r w:rsidRPr="00C00C78">
              <w:rPr>
                <w:rFonts w:ascii="Courier New" w:hAnsi="Courier New" w:cs="Courier New"/>
                <w:i/>
                <w:iCs/>
                <w:color w:val="ED94FF"/>
              </w:rPr>
              <w:t>frame</w:t>
            </w:r>
            <w:r w:rsidRPr="00C00C78">
              <w:rPr>
                <w:rFonts w:ascii="Courier New" w:hAnsi="Courier New" w:cs="Courier New"/>
                <w:color w:val="EBEBEB"/>
              </w:rPr>
              <w:t>.add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(</w:t>
            </w:r>
            <w:proofErr w:type="spellStart"/>
            <w:r w:rsidRPr="00C00C78">
              <w:rPr>
                <w:rFonts w:ascii="Courier New" w:hAnsi="Courier New" w:cs="Courier New"/>
                <w:color w:val="FFFFFF"/>
              </w:rPr>
              <w:t>scrollPane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)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lastRenderedPageBreak/>
              <w:t xml:space="preserve">            </w:t>
            </w:r>
            <w:proofErr w:type="spellStart"/>
            <w:r w:rsidRPr="00C00C78">
              <w:rPr>
                <w:rFonts w:ascii="Courier New" w:hAnsi="Courier New" w:cs="Courier New"/>
                <w:i/>
                <w:iCs/>
                <w:color w:val="ED94FF"/>
              </w:rPr>
              <w:t>frame</w:t>
            </w:r>
            <w:r w:rsidRPr="00C00C78">
              <w:rPr>
                <w:rFonts w:ascii="Courier New" w:hAnsi="Courier New" w:cs="Courier New"/>
                <w:color w:val="EBEBEB"/>
              </w:rPr>
              <w:t>.setVisible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(</w:t>
            </w:r>
            <w:r w:rsidRPr="00C00C78">
              <w:rPr>
                <w:rFonts w:ascii="Courier New" w:hAnsi="Courier New" w:cs="Courier New"/>
                <w:color w:val="ED864A"/>
              </w:rPr>
              <w:t>true</w:t>
            </w:r>
            <w:r w:rsidRPr="00C00C78">
              <w:rPr>
                <w:rFonts w:ascii="Courier New" w:hAnsi="Courier New" w:cs="Courier New"/>
                <w:color w:val="EBEBEB"/>
              </w:rPr>
              <w:t>)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</w:t>
            </w:r>
            <w:r w:rsidRPr="00C00C78">
              <w:rPr>
                <w:rFonts w:ascii="Courier New" w:hAnsi="Courier New" w:cs="Courier New"/>
                <w:color w:val="EBEBEB"/>
              </w:rPr>
              <w:t xml:space="preserve">} </w:t>
            </w:r>
            <w:r w:rsidRPr="00C00C78">
              <w:rPr>
                <w:rFonts w:ascii="Courier New" w:hAnsi="Courier New" w:cs="Courier New"/>
                <w:color w:val="ED864A"/>
              </w:rPr>
              <w:t xml:space="preserve">else </w:t>
            </w:r>
            <w:r w:rsidRPr="00C00C78">
              <w:rPr>
                <w:rFonts w:ascii="Courier New" w:hAnsi="Courier New" w:cs="Courier New"/>
                <w:color w:val="EBEBEB"/>
              </w:rPr>
              <w:t>{</w:t>
            </w:r>
            <w:r w:rsidRPr="00C00C78">
              <w:rPr>
                <w:rFonts w:ascii="Courier New" w:hAnsi="Courier New" w:cs="Courier New"/>
                <w:color w:val="EBEBEB"/>
              </w:rPr>
              <w:br/>
              <w:t xml:space="preserve">            </w:t>
            </w:r>
            <w:r w:rsidRPr="00C00C78">
              <w:rPr>
                <w:rFonts w:ascii="Courier New" w:hAnsi="Courier New" w:cs="Courier New"/>
                <w:color w:val="7EC3E6"/>
              </w:rPr>
              <w:t xml:space="preserve">// </w:t>
            </w:r>
            <w:proofErr w:type="spellStart"/>
            <w:r w:rsidRPr="00C00C78">
              <w:rPr>
                <w:rFonts w:ascii="Courier New" w:hAnsi="Courier New" w:cs="Courier New"/>
                <w:color w:val="7EC3E6"/>
              </w:rPr>
              <w:t>Actualizar</w:t>
            </w:r>
            <w:proofErr w:type="spellEnd"/>
            <w:r w:rsidRPr="00C00C78">
              <w:rPr>
                <w:rFonts w:ascii="Courier New" w:hAnsi="Courier New" w:cs="Courier New"/>
                <w:color w:val="7EC3E6"/>
              </w:rPr>
              <w:t xml:space="preserve"> </w:t>
            </w:r>
            <w:proofErr w:type="spellStart"/>
            <w:r w:rsidRPr="00C00C78">
              <w:rPr>
                <w:rFonts w:ascii="Courier New" w:hAnsi="Courier New" w:cs="Courier New"/>
                <w:color w:val="7EC3E6"/>
              </w:rPr>
              <w:t>el</w:t>
            </w:r>
            <w:proofErr w:type="spellEnd"/>
            <w:r w:rsidRPr="00C00C78">
              <w:rPr>
                <w:rFonts w:ascii="Courier New" w:hAnsi="Courier New" w:cs="Courier New"/>
                <w:color w:val="7EC3E6"/>
              </w:rPr>
              <w:t xml:space="preserve"> panel </w:t>
            </w:r>
            <w:proofErr w:type="spellStart"/>
            <w:r w:rsidRPr="00C00C78">
              <w:rPr>
                <w:rFonts w:ascii="Courier New" w:hAnsi="Courier New" w:cs="Courier New"/>
                <w:color w:val="7EC3E6"/>
              </w:rPr>
              <w:t>existente</w:t>
            </w:r>
            <w:proofErr w:type="spellEnd"/>
            <w:r w:rsidRPr="00C00C78">
              <w:rPr>
                <w:rFonts w:ascii="Courier New" w:hAnsi="Courier New" w:cs="Courier New"/>
                <w:color w:val="7EC3E6"/>
              </w:rPr>
              <w:t xml:space="preserve"> con </w:t>
            </w:r>
            <w:proofErr w:type="spellStart"/>
            <w:r w:rsidRPr="00C00C78">
              <w:rPr>
                <w:rFonts w:ascii="Courier New" w:hAnsi="Courier New" w:cs="Courier New"/>
                <w:color w:val="7EC3E6"/>
              </w:rPr>
              <w:t>los</w:t>
            </w:r>
            <w:proofErr w:type="spellEnd"/>
            <w:r w:rsidRPr="00C00C78">
              <w:rPr>
                <w:rFonts w:ascii="Courier New" w:hAnsi="Courier New" w:cs="Courier New"/>
                <w:color w:val="7EC3E6"/>
              </w:rPr>
              <w:t xml:space="preserve"> </w:t>
            </w:r>
            <w:proofErr w:type="spellStart"/>
            <w:r w:rsidRPr="00C00C78">
              <w:rPr>
                <w:rFonts w:ascii="Courier New" w:hAnsi="Courier New" w:cs="Courier New"/>
                <w:color w:val="7EC3E6"/>
              </w:rPr>
              <w:t>nuevos</w:t>
            </w:r>
            <w:proofErr w:type="spellEnd"/>
            <w:r w:rsidRPr="00C00C78">
              <w:rPr>
                <w:rFonts w:ascii="Courier New" w:hAnsi="Courier New" w:cs="Courier New"/>
                <w:color w:val="7EC3E6"/>
              </w:rPr>
              <w:t xml:space="preserve"> </w:t>
            </w:r>
            <w:proofErr w:type="spellStart"/>
            <w:r w:rsidRPr="00C00C78">
              <w:rPr>
                <w:rFonts w:ascii="Courier New" w:hAnsi="Courier New" w:cs="Courier New"/>
                <w:color w:val="7EC3E6"/>
              </w:rPr>
              <w:t>rectángulos</w:t>
            </w:r>
            <w:proofErr w:type="spellEnd"/>
            <w:r w:rsidRPr="00C00C78">
              <w:rPr>
                <w:rFonts w:ascii="Courier New" w:hAnsi="Courier New" w:cs="Courier New"/>
                <w:color w:val="7EC3E6"/>
              </w:rPr>
              <w:br/>
              <w:t xml:space="preserve">            </w:t>
            </w:r>
            <w:proofErr w:type="spellStart"/>
            <w:r w:rsidRPr="00C00C78">
              <w:rPr>
                <w:rFonts w:ascii="Courier New" w:hAnsi="Courier New" w:cs="Courier New"/>
                <w:i/>
                <w:iCs/>
                <w:color w:val="ED94FF"/>
              </w:rPr>
              <w:t>panel</w:t>
            </w:r>
            <w:r w:rsidRPr="00C00C78">
              <w:rPr>
                <w:rFonts w:ascii="Courier New" w:hAnsi="Courier New" w:cs="Courier New"/>
                <w:color w:val="EBEBEB"/>
              </w:rPr>
              <w:t>.</w:t>
            </w:r>
            <w:r w:rsidRPr="00C00C78">
              <w:rPr>
                <w:rFonts w:ascii="Courier New" w:hAnsi="Courier New" w:cs="Courier New"/>
                <w:color w:val="ED94FF"/>
              </w:rPr>
              <w:t>rectangulos</w:t>
            </w:r>
            <w:proofErr w:type="spellEnd"/>
            <w:r w:rsidRPr="00C00C78">
              <w:rPr>
                <w:rFonts w:ascii="Courier New" w:hAnsi="Courier New" w:cs="Courier New"/>
                <w:color w:val="ED94FF"/>
              </w:rPr>
              <w:t xml:space="preserve"> </w:t>
            </w:r>
            <w:r w:rsidRPr="00C00C78">
              <w:rPr>
                <w:rFonts w:ascii="Courier New" w:hAnsi="Courier New" w:cs="Courier New"/>
                <w:color w:val="EBEBEB"/>
              </w:rPr>
              <w:t xml:space="preserve">= </w:t>
            </w:r>
            <w:proofErr w:type="spellStart"/>
            <w:r w:rsidRPr="00C00C78">
              <w:rPr>
                <w:rFonts w:ascii="Courier New" w:hAnsi="Courier New" w:cs="Courier New"/>
                <w:color w:val="ED94FF"/>
              </w:rPr>
              <w:t>rectangulos</w:t>
            </w:r>
            <w:proofErr w:type="spellEnd"/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    </w:t>
            </w:r>
            <w:proofErr w:type="spellStart"/>
            <w:r w:rsidRPr="00C00C78">
              <w:rPr>
                <w:rFonts w:ascii="Courier New" w:hAnsi="Courier New" w:cs="Courier New"/>
                <w:i/>
                <w:iCs/>
                <w:color w:val="ED94FF"/>
              </w:rPr>
              <w:t>panel</w:t>
            </w:r>
            <w:r w:rsidRPr="00C00C78">
              <w:rPr>
                <w:rFonts w:ascii="Courier New" w:hAnsi="Courier New" w:cs="Courier New"/>
                <w:color w:val="EBEBEB"/>
              </w:rPr>
              <w:t>.repaint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()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    </w:t>
            </w:r>
            <w:r w:rsidRPr="00C00C78">
              <w:rPr>
                <w:rFonts w:ascii="Courier New" w:hAnsi="Courier New" w:cs="Courier New"/>
                <w:color w:val="7EC3E6"/>
              </w:rPr>
              <w:t xml:space="preserve">// </w:t>
            </w:r>
            <w:proofErr w:type="spellStart"/>
            <w:r w:rsidRPr="00C00C78">
              <w:rPr>
                <w:rFonts w:ascii="Courier New" w:hAnsi="Courier New" w:cs="Courier New"/>
                <w:color w:val="7EC3E6"/>
              </w:rPr>
              <w:t>Asegurarse</w:t>
            </w:r>
            <w:proofErr w:type="spellEnd"/>
            <w:r w:rsidRPr="00C00C78">
              <w:rPr>
                <w:rFonts w:ascii="Courier New" w:hAnsi="Courier New" w:cs="Courier New"/>
                <w:color w:val="7EC3E6"/>
              </w:rPr>
              <w:t xml:space="preserve"> de que </w:t>
            </w:r>
            <w:proofErr w:type="spellStart"/>
            <w:r w:rsidRPr="00C00C78">
              <w:rPr>
                <w:rFonts w:ascii="Courier New" w:hAnsi="Courier New" w:cs="Courier New"/>
                <w:color w:val="7EC3E6"/>
              </w:rPr>
              <w:t>el</w:t>
            </w:r>
            <w:proofErr w:type="spellEnd"/>
            <w:r w:rsidRPr="00C00C78">
              <w:rPr>
                <w:rFonts w:ascii="Courier New" w:hAnsi="Courier New" w:cs="Courier New"/>
                <w:color w:val="7EC3E6"/>
              </w:rPr>
              <w:t xml:space="preserve"> frame sea visible</w:t>
            </w:r>
            <w:r w:rsidRPr="00C00C78">
              <w:rPr>
                <w:rFonts w:ascii="Courier New" w:hAnsi="Courier New" w:cs="Courier New"/>
                <w:color w:val="7EC3E6"/>
              </w:rPr>
              <w:br/>
              <w:t xml:space="preserve">            </w:t>
            </w:r>
            <w:r w:rsidRPr="00C00C78">
              <w:rPr>
                <w:rFonts w:ascii="Courier New" w:hAnsi="Courier New" w:cs="Courier New"/>
                <w:color w:val="ED864A"/>
              </w:rPr>
              <w:t xml:space="preserve">if </w:t>
            </w:r>
            <w:r w:rsidRPr="00C00C78">
              <w:rPr>
                <w:rFonts w:ascii="Courier New" w:hAnsi="Courier New" w:cs="Courier New"/>
                <w:color w:val="EBEBEB"/>
              </w:rPr>
              <w:t>(!</w:t>
            </w:r>
            <w:proofErr w:type="spellStart"/>
            <w:r w:rsidRPr="00C00C78">
              <w:rPr>
                <w:rFonts w:ascii="Courier New" w:hAnsi="Courier New" w:cs="Courier New"/>
                <w:i/>
                <w:iCs/>
                <w:color w:val="ED94FF"/>
              </w:rPr>
              <w:t>frame</w:t>
            </w:r>
            <w:r w:rsidRPr="00C00C78">
              <w:rPr>
                <w:rFonts w:ascii="Courier New" w:hAnsi="Courier New" w:cs="Courier New"/>
                <w:color w:val="EBEBEB"/>
              </w:rPr>
              <w:t>.isVisible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()) {</w:t>
            </w:r>
            <w:r w:rsidRPr="00C00C78">
              <w:rPr>
                <w:rFonts w:ascii="Courier New" w:hAnsi="Courier New" w:cs="Courier New"/>
                <w:color w:val="EBEBEB"/>
              </w:rPr>
              <w:br/>
              <w:t xml:space="preserve">                </w:t>
            </w:r>
            <w:proofErr w:type="spellStart"/>
            <w:r w:rsidRPr="00C00C78">
              <w:rPr>
                <w:rFonts w:ascii="Courier New" w:hAnsi="Courier New" w:cs="Courier New"/>
                <w:i/>
                <w:iCs/>
                <w:color w:val="ED94FF"/>
              </w:rPr>
              <w:t>frame</w:t>
            </w:r>
            <w:r w:rsidRPr="00C00C78">
              <w:rPr>
                <w:rFonts w:ascii="Courier New" w:hAnsi="Courier New" w:cs="Courier New"/>
                <w:color w:val="EBEBEB"/>
              </w:rPr>
              <w:t>.setVisible</w:t>
            </w:r>
            <w:proofErr w:type="spellEnd"/>
            <w:r w:rsidRPr="00C00C78">
              <w:rPr>
                <w:rFonts w:ascii="Courier New" w:hAnsi="Courier New" w:cs="Courier New"/>
                <w:color w:val="EBEBEB"/>
              </w:rPr>
              <w:t>(</w:t>
            </w:r>
            <w:r w:rsidRPr="00C00C78">
              <w:rPr>
                <w:rFonts w:ascii="Courier New" w:hAnsi="Courier New" w:cs="Courier New"/>
                <w:color w:val="ED864A"/>
              </w:rPr>
              <w:t>true</w:t>
            </w:r>
            <w:r w:rsidRPr="00C00C78">
              <w:rPr>
                <w:rFonts w:ascii="Courier New" w:hAnsi="Courier New" w:cs="Courier New"/>
                <w:color w:val="EBEBEB"/>
              </w:rPr>
              <w:t>)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  <w:t xml:space="preserve">            </w:t>
            </w:r>
            <w:r w:rsidRPr="00C00C78">
              <w:rPr>
                <w:rFonts w:ascii="Courier New" w:hAnsi="Courier New" w:cs="Courier New"/>
                <w:color w:val="EBEBEB"/>
              </w:rPr>
              <w:t>}</w:t>
            </w:r>
            <w:r w:rsidRPr="00C00C78">
              <w:rPr>
                <w:rFonts w:ascii="Courier New" w:hAnsi="Courier New" w:cs="Courier New"/>
                <w:color w:val="EBEBEB"/>
              </w:rPr>
              <w:br/>
              <w:t xml:space="preserve">        }</w:t>
            </w:r>
            <w:r w:rsidRPr="00C00C78">
              <w:rPr>
                <w:rFonts w:ascii="Courier New" w:hAnsi="Courier New" w:cs="Courier New"/>
                <w:color w:val="EBEBEB"/>
              </w:rPr>
              <w:br/>
              <w:t xml:space="preserve">    })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t>;</w:t>
            </w:r>
            <w:r w:rsidRPr="00C00C78">
              <w:rPr>
                <w:rFonts w:ascii="Courier New" w:hAnsi="Courier New" w:cs="Courier New"/>
                <w:b/>
                <w:bCs/>
                <w:color w:val="ED864A"/>
              </w:rPr>
              <w:br/>
            </w:r>
            <w:r w:rsidRPr="00C00C78">
              <w:rPr>
                <w:rFonts w:ascii="Courier New" w:hAnsi="Courier New" w:cs="Courier New"/>
                <w:color w:val="EBEBEB"/>
              </w:rPr>
              <w:t>}</w:t>
            </w:r>
          </w:p>
        </w:tc>
      </w:tr>
    </w:tbl>
    <w:p w14:paraId="6183CE1F" w14:textId="3F6118C8" w:rsidR="000E10F9" w:rsidRPr="00411B5D" w:rsidRDefault="00702594" w:rsidP="00A52AD4">
      <w:pPr>
        <w:rPr>
          <w:lang w:val="es-PE"/>
        </w:rPr>
      </w:pPr>
      <w:proofErr w:type="spellStart"/>
      <w:r w:rsidRPr="00D85CA7">
        <w:rPr>
          <w:b/>
          <w:bCs/>
          <w:lang w:val="es-PE"/>
        </w:rPr>
        <w:lastRenderedPageBreak/>
        <w:t>SwingUtilities.invokeLater</w:t>
      </w:r>
      <w:proofErr w:type="spellEnd"/>
      <w:r w:rsidRPr="00D85CA7">
        <w:rPr>
          <w:b/>
          <w:bCs/>
          <w:lang w:val="es-PE"/>
        </w:rPr>
        <w:t>(()</w:t>
      </w:r>
      <w:r w:rsidRPr="00411B5D">
        <w:rPr>
          <w:lang w:val="es-PE"/>
        </w:rPr>
        <w:t xml:space="preserve">, este </w:t>
      </w:r>
      <w:proofErr w:type="spellStart"/>
      <w:r w:rsidRPr="00411B5D">
        <w:rPr>
          <w:lang w:val="es-PE"/>
        </w:rPr>
        <w:t>metodo</w:t>
      </w:r>
      <w:proofErr w:type="spellEnd"/>
      <w:r w:rsidRPr="00411B5D">
        <w:rPr>
          <w:lang w:val="es-PE"/>
        </w:rPr>
        <w:t xml:space="preserve"> permite que </w:t>
      </w:r>
      <w:r w:rsidR="00411B5D" w:rsidRPr="00411B5D">
        <w:rPr>
          <w:lang w:val="es-PE"/>
        </w:rPr>
        <w:t>la U</w:t>
      </w:r>
      <w:r w:rsidR="00411B5D">
        <w:rPr>
          <w:lang w:val="es-PE"/>
        </w:rPr>
        <w:t>I se modifique correctamente sin errores de concurrencia.</w:t>
      </w:r>
    </w:p>
    <w:p w14:paraId="6214A724" w14:textId="7A63AB76" w:rsidR="000F7806" w:rsidRPr="00D85CA7" w:rsidRDefault="00D85CA7" w:rsidP="00A52AD4">
      <w:pPr>
        <w:rPr>
          <w:b/>
          <w:bCs/>
          <w:lang w:val="es-PE"/>
        </w:rPr>
      </w:pPr>
      <w:r w:rsidRPr="00D85CA7">
        <w:rPr>
          <w:b/>
          <w:bCs/>
          <w:lang w:val="es-PE"/>
        </w:rPr>
        <w:t>UIManager.setLookAndFeel(UIManager.getSystemLookAndFeelClassName());</w:t>
      </w:r>
    </w:p>
    <w:p w14:paraId="43FD4DBD" w14:textId="30190DCE" w:rsidR="00D85CA7" w:rsidRPr="0096426A" w:rsidRDefault="00A632B7" w:rsidP="00A52AD4">
      <w:pPr>
        <w:rPr>
          <w:lang w:val="es-PE"/>
        </w:rPr>
      </w:pPr>
      <w:r>
        <w:rPr>
          <w:lang w:val="es-PE"/>
        </w:rPr>
        <w:t xml:space="preserve">No estamos consciente el uso de esto, solo sabemos que si lo tocamos el programa dejara de funcionar correctamente. </w:t>
      </w:r>
      <w:r w:rsidR="00B36BCD">
        <w:rPr>
          <w:lang w:val="es-PE"/>
        </w:rPr>
        <w:t xml:space="preserve">Según GPT esto sirve para cambiar la apariencia de la UI de Swing, obteniendo el </w:t>
      </w:r>
      <w:proofErr w:type="gramStart"/>
      <w:r w:rsidR="00B36BCD">
        <w:rPr>
          <w:lang w:val="es-PE"/>
        </w:rPr>
        <w:t>LOOK</w:t>
      </w:r>
      <w:proofErr w:type="gramEnd"/>
      <w:r w:rsidR="00B36BCD">
        <w:rPr>
          <w:lang w:val="es-PE"/>
        </w:rPr>
        <w:t xml:space="preserve"> y FEEL nativo del sistema.</w:t>
      </w:r>
    </w:p>
    <w:p w14:paraId="79AD56DC" w14:textId="66634A73" w:rsidR="00590156" w:rsidRPr="0096426A" w:rsidRDefault="00C67DCF" w:rsidP="00B41F93">
      <w:pPr>
        <w:rPr>
          <w:b/>
          <w:lang w:val="es-PE"/>
        </w:rPr>
      </w:pPr>
      <w:proofErr w:type="spellStart"/>
      <w:r w:rsidRPr="00C67DCF">
        <w:rPr>
          <w:b/>
          <w:bCs/>
          <w:lang w:val="es-PE"/>
        </w:rPr>
        <w:t>scrollPane.setBorder</w:t>
      </w:r>
      <w:proofErr w:type="spellEnd"/>
      <w:r w:rsidRPr="00C67DCF">
        <w:rPr>
          <w:b/>
          <w:bCs/>
          <w:lang w:val="es-PE"/>
        </w:rPr>
        <w:t>(</w:t>
      </w:r>
      <w:proofErr w:type="spellStart"/>
      <w:r w:rsidRPr="00C67DCF">
        <w:rPr>
          <w:b/>
          <w:bCs/>
          <w:lang w:val="es-PE"/>
        </w:rPr>
        <w:t>BorderFactory.</w:t>
      </w:r>
      <w:r w:rsidRPr="00C67DCF">
        <w:rPr>
          <w:b/>
          <w:bCs/>
          <w:i/>
          <w:iCs/>
          <w:lang w:val="es-PE"/>
        </w:rPr>
        <w:t>createEmptyBorder</w:t>
      </w:r>
      <w:proofErr w:type="spellEnd"/>
      <w:r w:rsidRPr="00C67DCF">
        <w:rPr>
          <w:b/>
          <w:bCs/>
          <w:lang w:val="es-PE"/>
        </w:rPr>
        <w:t xml:space="preserve">()); </w:t>
      </w:r>
      <w:r>
        <w:rPr>
          <w:lang w:val="es-PE"/>
        </w:rPr>
        <w:t>Nos ayuda a que la información y los procesos generados hasta ahora se puedan observar en la UI</w:t>
      </w:r>
    </w:p>
    <w:p w14:paraId="3AA90423" w14:textId="10C96C35" w:rsidR="004548B6" w:rsidRDefault="004548B6" w:rsidP="00471A17">
      <w:pPr>
        <w:pStyle w:val="Ttulo1"/>
        <w:rPr>
          <w:lang w:val="es-PE"/>
        </w:rPr>
      </w:pPr>
      <w:bookmarkStart w:id="18" w:name="_Toc193044697"/>
      <w:bookmarkStart w:id="19" w:name="_Toc345363973"/>
      <w:r>
        <w:rPr>
          <w:lang w:val="es-PE"/>
        </w:rPr>
        <w:t>Casos de Uso</w:t>
      </w:r>
      <w:bookmarkEnd w:id="18"/>
    </w:p>
    <w:p w14:paraId="7AC24201" w14:textId="0D23FADA" w:rsidR="004548B6" w:rsidRPr="00F03939" w:rsidRDefault="00F03939" w:rsidP="004548B6">
      <w:pPr>
        <w:rPr>
          <w:b/>
          <w:bCs/>
          <w:lang w:val="es-PE"/>
        </w:rPr>
      </w:pPr>
      <w:r w:rsidRPr="00F03939">
        <w:rPr>
          <w:b/>
          <w:bCs/>
          <w:lang w:val="es-PE"/>
        </w:rPr>
        <w:t>Prueba 1</w:t>
      </w:r>
      <w:r w:rsidR="00D2684F">
        <w:rPr>
          <w:b/>
          <w:bCs/>
          <w:lang w:val="es-PE"/>
        </w:rPr>
        <w:t>.</w:t>
      </w:r>
    </w:p>
    <w:p w14:paraId="60CAAE23" w14:textId="090D757E" w:rsidR="00F03939" w:rsidRDefault="00F03939" w:rsidP="004548B6">
      <w:pPr>
        <w:rPr>
          <w:lang w:val="es-PE"/>
        </w:rPr>
      </w:pPr>
      <w:r>
        <w:rPr>
          <w:lang w:val="es-PE"/>
        </w:rPr>
        <w:t>Ingreso:</w:t>
      </w:r>
    </w:p>
    <w:p w14:paraId="695394B4" w14:textId="3B93F572" w:rsidR="00A07922" w:rsidRDefault="00DC20DB" w:rsidP="00DC20DB">
      <w:pPr>
        <w:jc w:val="center"/>
        <w:rPr>
          <w:lang w:val="es-PE"/>
        </w:rPr>
      </w:pPr>
      <w:r w:rsidRPr="00DC20DB">
        <w:rPr>
          <w:noProof/>
          <w:lang w:val="es-PE"/>
        </w:rPr>
        <w:drawing>
          <wp:inline distT="0" distB="0" distL="0" distR="0" wp14:anchorId="363BF101" wp14:editId="0BA915AB">
            <wp:extent cx="2822575" cy="3452913"/>
            <wp:effectExtent l="0" t="0" r="0" b="0"/>
            <wp:docPr id="5164425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442587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6956" cy="345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C29E" w14:textId="727ABA8C" w:rsidR="00A07922" w:rsidRDefault="00A07922" w:rsidP="004548B6">
      <w:pPr>
        <w:rPr>
          <w:lang w:val="es-PE"/>
        </w:rPr>
      </w:pPr>
      <w:r>
        <w:rPr>
          <w:lang w:val="es-PE"/>
        </w:rPr>
        <w:t>Salida:</w:t>
      </w:r>
    </w:p>
    <w:p w14:paraId="1255F61D" w14:textId="6ABC874D" w:rsidR="00A07922" w:rsidRDefault="00A07922" w:rsidP="00DC20DB">
      <w:pPr>
        <w:jc w:val="center"/>
        <w:rPr>
          <w:lang w:val="es-PE"/>
        </w:rPr>
      </w:pPr>
      <w:r w:rsidRPr="00A07922">
        <w:rPr>
          <w:noProof/>
          <w:lang w:val="es-PE"/>
        </w:rPr>
        <w:lastRenderedPageBreak/>
        <w:drawing>
          <wp:inline distT="0" distB="0" distL="0" distR="0" wp14:anchorId="5D9F94F3" wp14:editId="4B05F978">
            <wp:extent cx="4190339" cy="3921632"/>
            <wp:effectExtent l="0" t="0" r="1270" b="3175"/>
            <wp:docPr id="191372100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21001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0339" cy="392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CCBD" w14:textId="6CADC100" w:rsidR="00C963A1" w:rsidRDefault="00C963A1" w:rsidP="00DC20DB">
      <w:pPr>
        <w:jc w:val="center"/>
        <w:rPr>
          <w:lang w:val="es-PE"/>
        </w:rPr>
      </w:pPr>
      <w:r w:rsidRPr="00C963A1">
        <w:rPr>
          <w:noProof/>
          <w:lang w:val="es-PE"/>
        </w:rPr>
        <w:drawing>
          <wp:inline distT="0" distB="0" distL="0" distR="0" wp14:anchorId="60D21E06" wp14:editId="675A7BDE">
            <wp:extent cx="4220206" cy="4245227"/>
            <wp:effectExtent l="0" t="0" r="9525" b="3175"/>
            <wp:docPr id="1074161433" name="Imagen 1" descr="Gráfico, Gráfico de rectángul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61433" name="Imagen 1" descr="Gráfico, Gráfico de rectángulos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6337" cy="425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792A" w14:textId="0E0912D4" w:rsidR="00C963A1" w:rsidRDefault="00C963A1" w:rsidP="00C963A1">
      <w:pPr>
        <w:rPr>
          <w:b/>
          <w:bCs/>
          <w:lang w:val="es-PE"/>
        </w:rPr>
      </w:pPr>
      <w:r>
        <w:rPr>
          <w:b/>
          <w:bCs/>
          <w:lang w:val="es-PE"/>
        </w:rPr>
        <w:t>Prueba2</w:t>
      </w:r>
      <w:r w:rsidR="00D2684F">
        <w:rPr>
          <w:b/>
          <w:bCs/>
          <w:lang w:val="es-PE"/>
        </w:rPr>
        <w:t>.</w:t>
      </w:r>
    </w:p>
    <w:p w14:paraId="39A4F375" w14:textId="795A637C" w:rsidR="00C37614" w:rsidRDefault="00A92626" w:rsidP="00D2684F">
      <w:pPr>
        <w:jc w:val="center"/>
        <w:rPr>
          <w:b/>
          <w:bCs/>
          <w:lang w:val="es-PE"/>
        </w:rPr>
      </w:pPr>
      <w:r w:rsidRPr="00A92626">
        <w:rPr>
          <w:b/>
          <w:bCs/>
          <w:noProof/>
          <w:lang w:val="es-PE"/>
        </w:rPr>
        <w:lastRenderedPageBreak/>
        <w:drawing>
          <wp:inline distT="0" distB="0" distL="0" distR="0" wp14:anchorId="73FB378F" wp14:editId="19F817FA">
            <wp:extent cx="3039218" cy="3895725"/>
            <wp:effectExtent l="0" t="0" r="8890" b="0"/>
            <wp:docPr id="1370340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405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3779" cy="390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04C3" w14:textId="2F3419B1" w:rsidR="00D2684F" w:rsidRDefault="00D2684F" w:rsidP="00D2684F">
      <w:pPr>
        <w:jc w:val="center"/>
        <w:rPr>
          <w:b/>
          <w:bCs/>
          <w:lang w:val="es-PE"/>
        </w:rPr>
      </w:pPr>
      <w:r w:rsidRPr="00D2684F">
        <w:rPr>
          <w:b/>
          <w:bCs/>
          <w:noProof/>
          <w:lang w:val="es-PE"/>
        </w:rPr>
        <w:drawing>
          <wp:inline distT="0" distB="0" distL="0" distR="0" wp14:anchorId="7CCA5D16" wp14:editId="3B1773AB">
            <wp:extent cx="4449445" cy="3436057"/>
            <wp:effectExtent l="0" t="0" r="8255" b="0"/>
            <wp:docPr id="5805276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27615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1551" cy="343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EA08" w14:textId="2FA08002" w:rsidR="008C67CC" w:rsidRDefault="00C37614" w:rsidP="00C37614">
      <w:pPr>
        <w:jc w:val="center"/>
        <w:rPr>
          <w:b/>
          <w:bCs/>
          <w:lang w:val="es-PE"/>
        </w:rPr>
      </w:pPr>
      <w:r w:rsidRPr="00C37614">
        <w:rPr>
          <w:b/>
          <w:bCs/>
          <w:noProof/>
          <w:lang w:val="es-PE"/>
        </w:rPr>
        <w:lastRenderedPageBreak/>
        <w:drawing>
          <wp:inline distT="0" distB="0" distL="0" distR="0" wp14:anchorId="3B5BA1EC" wp14:editId="3CA4FE57">
            <wp:extent cx="6030595" cy="4023995"/>
            <wp:effectExtent l="0" t="0" r="8255" b="0"/>
            <wp:docPr id="818532221" name="Imagen 1" descr="Gráfico, Gráfico de rectángul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32221" name="Imagen 1" descr="Gráfico, Gráfico de rectángulos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1992" w14:textId="7B4B08B2" w:rsidR="00D2684F" w:rsidRDefault="00D2684F" w:rsidP="00D2684F">
      <w:pPr>
        <w:rPr>
          <w:b/>
          <w:bCs/>
          <w:lang w:val="es-PE"/>
        </w:rPr>
      </w:pPr>
      <w:r>
        <w:rPr>
          <w:b/>
          <w:bCs/>
          <w:lang w:val="es-PE"/>
        </w:rPr>
        <w:t>Prueba 3.</w:t>
      </w:r>
    </w:p>
    <w:p w14:paraId="0835ABB6" w14:textId="6BEB2AA2" w:rsidR="00D2684F" w:rsidRDefault="00422BB1" w:rsidP="00422BB1">
      <w:pPr>
        <w:jc w:val="center"/>
        <w:rPr>
          <w:b/>
          <w:bCs/>
          <w:lang w:val="es-PE"/>
        </w:rPr>
      </w:pPr>
      <w:r w:rsidRPr="00422BB1">
        <w:rPr>
          <w:b/>
          <w:bCs/>
          <w:noProof/>
          <w:lang w:val="es-PE"/>
        </w:rPr>
        <w:drawing>
          <wp:inline distT="0" distB="0" distL="0" distR="0" wp14:anchorId="37CF8CBA" wp14:editId="2566BDC4">
            <wp:extent cx="2914650" cy="4013507"/>
            <wp:effectExtent l="0" t="0" r="0" b="6350"/>
            <wp:docPr id="16677176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17653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6418" cy="401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2C0C" w14:textId="35DAD4CF" w:rsidR="00422BB1" w:rsidRDefault="009B09A2" w:rsidP="00422BB1">
      <w:pPr>
        <w:jc w:val="center"/>
        <w:rPr>
          <w:b/>
          <w:bCs/>
          <w:lang w:val="es-PE"/>
        </w:rPr>
      </w:pPr>
      <w:r w:rsidRPr="009B09A2">
        <w:rPr>
          <w:b/>
          <w:bCs/>
          <w:noProof/>
          <w:lang w:val="es-PE"/>
        </w:rPr>
        <w:lastRenderedPageBreak/>
        <w:drawing>
          <wp:inline distT="0" distB="0" distL="0" distR="0" wp14:anchorId="2722EB48" wp14:editId="54352FD0">
            <wp:extent cx="5116195" cy="3415466"/>
            <wp:effectExtent l="0" t="0" r="8255" b="0"/>
            <wp:docPr id="2322861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86174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9103" cy="34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87A2" w14:textId="5C53C275" w:rsidR="002B7009" w:rsidRDefault="002B7009" w:rsidP="00422BB1">
      <w:pPr>
        <w:jc w:val="center"/>
        <w:rPr>
          <w:b/>
          <w:bCs/>
          <w:lang w:val="es-PE"/>
        </w:rPr>
      </w:pPr>
      <w:r w:rsidRPr="002B7009">
        <w:rPr>
          <w:b/>
          <w:bCs/>
          <w:noProof/>
          <w:lang w:val="es-PE"/>
        </w:rPr>
        <w:drawing>
          <wp:inline distT="0" distB="0" distL="0" distR="0" wp14:anchorId="1457F17A" wp14:editId="54ADFB2F">
            <wp:extent cx="3848100" cy="4652181"/>
            <wp:effectExtent l="0" t="0" r="0" b="0"/>
            <wp:docPr id="15363762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762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0111" cy="465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B1DF" w14:textId="77777777" w:rsidR="002B7009" w:rsidRPr="00C963A1" w:rsidRDefault="002B7009" w:rsidP="002B7009">
      <w:pPr>
        <w:rPr>
          <w:b/>
          <w:bCs/>
          <w:lang w:val="es-PE"/>
        </w:rPr>
      </w:pPr>
    </w:p>
    <w:p w14:paraId="56AE8B23" w14:textId="758A37C4" w:rsidR="00C7729F" w:rsidRDefault="00C7729F" w:rsidP="00471A17">
      <w:pPr>
        <w:pStyle w:val="Ttulo1"/>
        <w:rPr>
          <w:lang w:val="es-PE"/>
        </w:rPr>
      </w:pPr>
      <w:bookmarkStart w:id="20" w:name="_Toc193044698"/>
      <w:r>
        <w:rPr>
          <w:lang w:val="es-PE"/>
        </w:rPr>
        <w:lastRenderedPageBreak/>
        <w:t>Ejercicio</w:t>
      </w:r>
      <w:bookmarkEnd w:id="20"/>
    </w:p>
    <w:p w14:paraId="1CAED831" w14:textId="0B87CB3A" w:rsidR="00C7729F" w:rsidRDefault="00F24B04" w:rsidP="00C7729F">
      <w:pPr>
        <w:rPr>
          <w:lang w:val="es-PE"/>
        </w:rPr>
      </w:pPr>
      <w:r>
        <w:rPr>
          <w:lang w:val="es-PE"/>
        </w:rPr>
        <w:t>Evidencia del ejercicio, el mostrar toda la cadena</w:t>
      </w:r>
      <w:r w:rsidR="002301DF">
        <w:rPr>
          <w:lang w:val="es-PE"/>
        </w:rPr>
        <w:t xml:space="preserve"> de objetos.</w:t>
      </w:r>
    </w:p>
    <w:p w14:paraId="0336F028" w14:textId="15F2B6B2" w:rsidR="00914E78" w:rsidRPr="005E7754" w:rsidRDefault="005E7754" w:rsidP="00C7729F">
      <w:pPr>
        <w:rPr>
          <w:b/>
          <w:bCs/>
          <w:lang w:val="es-PE"/>
        </w:rPr>
      </w:pPr>
      <w:r w:rsidRPr="005E7754">
        <w:rPr>
          <w:b/>
          <w:bCs/>
          <w:lang w:val="es-PE"/>
        </w:rPr>
        <w:t>Aclaración</w:t>
      </w:r>
      <w:r w:rsidR="00914E78" w:rsidRPr="005E7754">
        <w:rPr>
          <w:b/>
          <w:bCs/>
          <w:lang w:val="es-PE"/>
        </w:rPr>
        <w:t>.</w:t>
      </w:r>
    </w:p>
    <w:p w14:paraId="3D84BF00" w14:textId="65AE71DF" w:rsidR="00914E78" w:rsidRDefault="00914E78" w:rsidP="005E7754">
      <w:pPr>
        <w:ind w:firstLine="720"/>
        <w:rPr>
          <w:lang w:val="es-PE"/>
        </w:rPr>
      </w:pPr>
      <w:r>
        <w:rPr>
          <w:lang w:val="es-PE"/>
        </w:rPr>
        <w:t>M significa la coordenada mayor. Por otro lado, N significa la coorden</w:t>
      </w:r>
      <w:r w:rsidR="005E7754">
        <w:rPr>
          <w:lang w:val="es-PE"/>
        </w:rPr>
        <w:t>ada menor.</w:t>
      </w:r>
    </w:p>
    <w:p w14:paraId="62B6AE08" w14:textId="1D128FCE" w:rsidR="002301DF" w:rsidRPr="00C7729F" w:rsidRDefault="00914E78" w:rsidP="005E7754">
      <w:pPr>
        <w:jc w:val="center"/>
        <w:rPr>
          <w:lang w:val="es-PE"/>
        </w:rPr>
      </w:pPr>
      <w:r w:rsidRPr="00914E78">
        <w:rPr>
          <w:noProof/>
          <w:lang w:val="es-PE"/>
        </w:rPr>
        <w:drawing>
          <wp:inline distT="0" distB="0" distL="0" distR="0" wp14:anchorId="6C239ABD" wp14:editId="45240797">
            <wp:extent cx="5286375" cy="3600496"/>
            <wp:effectExtent l="0" t="0" r="0" b="0"/>
            <wp:docPr id="1959200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000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5088" cy="36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E90B" w14:textId="1B4239C2" w:rsidR="00BE7E4F" w:rsidRDefault="00601EE4" w:rsidP="00471A17">
      <w:pPr>
        <w:pStyle w:val="Ttulo1"/>
        <w:rPr>
          <w:lang w:val="es-PE"/>
        </w:rPr>
      </w:pPr>
      <w:bookmarkStart w:id="21" w:name="_Toc193044699"/>
      <w:r>
        <w:rPr>
          <w:lang w:val="es-PE"/>
        </w:rPr>
        <w:t>CONCLUSIONES DE LA PRÁCTICA:</w:t>
      </w:r>
      <w:bookmarkEnd w:id="21"/>
    </w:p>
    <w:p w14:paraId="3AD5AD5F" w14:textId="19343A2F" w:rsidR="000E5C9A" w:rsidRDefault="006A3EF8" w:rsidP="00667010">
      <w:pPr>
        <w:pStyle w:val="Prrafodelista"/>
        <w:numPr>
          <w:ilvl w:val="0"/>
          <w:numId w:val="21"/>
        </w:numPr>
        <w:tabs>
          <w:tab w:val="left" w:pos="709"/>
        </w:tabs>
        <w:spacing w:line="276" w:lineRule="auto"/>
        <w:ind w:hanging="7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Se han desarrollado los conceptos básicos de POO a lo largo de la </w:t>
      </w:r>
      <w:r w:rsidR="004339E9">
        <w:rPr>
          <w:sz w:val="24"/>
          <w:szCs w:val="24"/>
          <w:lang w:val="es-PE"/>
        </w:rPr>
        <w:t>práctica</w:t>
      </w:r>
      <w:r>
        <w:rPr>
          <w:sz w:val="24"/>
          <w:szCs w:val="24"/>
          <w:lang w:val="es-PE"/>
        </w:rPr>
        <w:t xml:space="preserve">, esto con ha ayudado </w:t>
      </w:r>
      <w:proofErr w:type="spellStart"/>
      <w:r>
        <w:rPr>
          <w:sz w:val="24"/>
          <w:szCs w:val="24"/>
          <w:lang w:val="es-PE"/>
        </w:rPr>
        <w:t>ha</w:t>
      </w:r>
      <w:proofErr w:type="spellEnd"/>
      <w:r>
        <w:rPr>
          <w:sz w:val="24"/>
          <w:szCs w:val="24"/>
          <w:lang w:val="es-PE"/>
        </w:rPr>
        <w:t xml:space="preserve"> desarrollar los diferentes métodos y </w:t>
      </w:r>
      <w:r w:rsidR="006D0B8C">
        <w:rPr>
          <w:sz w:val="24"/>
          <w:szCs w:val="24"/>
          <w:lang w:val="es-PE"/>
        </w:rPr>
        <w:t>funciones tanto de clase como de instancia aplicadas en el ejercicio.</w:t>
      </w:r>
    </w:p>
    <w:p w14:paraId="220F3B0C" w14:textId="340E6D58" w:rsidR="006D0B8C" w:rsidRDefault="006D0B8C" w:rsidP="00667010">
      <w:pPr>
        <w:pStyle w:val="Prrafodelista"/>
        <w:numPr>
          <w:ilvl w:val="0"/>
          <w:numId w:val="21"/>
        </w:numPr>
        <w:tabs>
          <w:tab w:val="left" w:pos="709"/>
        </w:tabs>
        <w:spacing w:line="276" w:lineRule="auto"/>
        <w:ind w:hanging="7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A lo largo de la </w:t>
      </w:r>
      <w:r w:rsidR="00DF3CC5">
        <w:rPr>
          <w:sz w:val="24"/>
          <w:szCs w:val="24"/>
          <w:lang w:val="es-PE"/>
        </w:rPr>
        <w:t>práctica</w:t>
      </w:r>
      <w:r>
        <w:rPr>
          <w:sz w:val="24"/>
          <w:szCs w:val="24"/>
          <w:lang w:val="es-PE"/>
        </w:rPr>
        <w:t xml:space="preserve">, en equipo se ha desarrollado </w:t>
      </w:r>
      <w:r w:rsidR="00DF3CC5">
        <w:rPr>
          <w:sz w:val="24"/>
          <w:szCs w:val="24"/>
          <w:lang w:val="es-PE"/>
        </w:rPr>
        <w:t>las clases e instancias que ayudaron al correcto funcionamiento del programa y sus respectivas comprobaciones.</w:t>
      </w:r>
    </w:p>
    <w:p w14:paraId="39C3CE65" w14:textId="77A48335" w:rsidR="00DF3CC5" w:rsidRDefault="00DF3CC5" w:rsidP="00667010">
      <w:pPr>
        <w:pStyle w:val="Prrafodelista"/>
        <w:numPr>
          <w:ilvl w:val="0"/>
          <w:numId w:val="21"/>
        </w:numPr>
        <w:tabs>
          <w:tab w:val="left" w:pos="709"/>
        </w:tabs>
        <w:spacing w:line="276" w:lineRule="auto"/>
        <w:ind w:hanging="7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Se logro aplicar los diferentes métodos de instancia y clases, </w:t>
      </w:r>
      <w:r w:rsidR="0092647C">
        <w:rPr>
          <w:sz w:val="24"/>
          <w:szCs w:val="24"/>
          <w:lang w:val="es-PE"/>
        </w:rPr>
        <w:t>esto debido a la necesidad del programa para poder optimizar ciertos procesos durante la ejecución.</w:t>
      </w:r>
    </w:p>
    <w:p w14:paraId="2FD4BD14" w14:textId="02AB10FB" w:rsidR="0092647C" w:rsidRDefault="0092647C" w:rsidP="00667010">
      <w:pPr>
        <w:pStyle w:val="Prrafodelista"/>
        <w:numPr>
          <w:ilvl w:val="0"/>
          <w:numId w:val="21"/>
        </w:numPr>
        <w:tabs>
          <w:tab w:val="left" w:pos="709"/>
        </w:tabs>
        <w:spacing w:line="276" w:lineRule="auto"/>
        <w:ind w:hanging="7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Se logro y se </w:t>
      </w:r>
      <w:proofErr w:type="spellStart"/>
      <w:r>
        <w:rPr>
          <w:sz w:val="24"/>
          <w:szCs w:val="24"/>
          <w:lang w:val="es-PE"/>
        </w:rPr>
        <w:t>determino</w:t>
      </w:r>
      <w:proofErr w:type="spellEnd"/>
      <w:r>
        <w:rPr>
          <w:sz w:val="24"/>
          <w:szCs w:val="24"/>
          <w:lang w:val="es-PE"/>
        </w:rPr>
        <w:t xml:space="preserve"> el uso de </w:t>
      </w:r>
      <w:r w:rsidR="00966E01">
        <w:rPr>
          <w:sz w:val="24"/>
          <w:szCs w:val="24"/>
          <w:lang w:val="es-PE"/>
        </w:rPr>
        <w:t xml:space="preserve">los pilares de la programación durante la </w:t>
      </w:r>
      <w:r w:rsidR="004339E9">
        <w:rPr>
          <w:sz w:val="24"/>
          <w:szCs w:val="24"/>
          <w:lang w:val="es-PE"/>
        </w:rPr>
        <w:t>práctica</w:t>
      </w:r>
      <w:r w:rsidR="00966E01">
        <w:rPr>
          <w:sz w:val="24"/>
          <w:szCs w:val="24"/>
          <w:lang w:val="es-PE"/>
        </w:rPr>
        <w:t xml:space="preserve">, esto nos </w:t>
      </w:r>
      <w:r w:rsidR="004339E9">
        <w:rPr>
          <w:sz w:val="24"/>
          <w:szCs w:val="24"/>
          <w:lang w:val="es-PE"/>
        </w:rPr>
        <w:t>ayudó</w:t>
      </w:r>
      <w:r w:rsidR="00966E01">
        <w:rPr>
          <w:sz w:val="24"/>
          <w:szCs w:val="24"/>
          <w:lang w:val="es-PE"/>
        </w:rPr>
        <w:t xml:space="preserve"> a determinar de una manera </w:t>
      </w:r>
      <w:proofErr w:type="spellStart"/>
      <w:r w:rsidR="00966E01">
        <w:rPr>
          <w:sz w:val="24"/>
          <w:szCs w:val="24"/>
          <w:lang w:val="es-PE"/>
        </w:rPr>
        <w:t>mas</w:t>
      </w:r>
      <w:proofErr w:type="spellEnd"/>
      <w:r w:rsidR="00966E01">
        <w:rPr>
          <w:sz w:val="24"/>
          <w:szCs w:val="24"/>
          <w:lang w:val="es-PE"/>
        </w:rPr>
        <w:t xml:space="preserve"> efectiva las variables, métodos y relaciones empleadas en el programa.</w:t>
      </w:r>
    </w:p>
    <w:p w14:paraId="5874E299" w14:textId="00B40546" w:rsidR="00966E01" w:rsidRPr="00471A17" w:rsidRDefault="008F01C9" w:rsidP="00667010">
      <w:pPr>
        <w:pStyle w:val="Prrafodelista"/>
        <w:numPr>
          <w:ilvl w:val="0"/>
          <w:numId w:val="21"/>
        </w:numPr>
        <w:tabs>
          <w:tab w:val="left" w:pos="709"/>
        </w:tabs>
        <w:spacing w:line="276" w:lineRule="auto"/>
        <w:ind w:hanging="72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>Se utilizaron diferentes arreglos para que puedan actuar como si fueran contenedores, esto nos ayuda a tener organizados los diferentes datos e información que el usuario iba ingresando poco a poco.</w:t>
      </w:r>
    </w:p>
    <w:p w14:paraId="470AAD59" w14:textId="77777777" w:rsidR="00F602E0" w:rsidRDefault="003A13FC" w:rsidP="00F602E0">
      <w:pPr>
        <w:pStyle w:val="Ttulo1"/>
        <w:rPr>
          <w:lang w:val="es-PE"/>
        </w:rPr>
      </w:pPr>
      <w:bookmarkStart w:id="22" w:name="_Toc193044700"/>
      <w:bookmarkEnd w:id="19"/>
      <w:r>
        <w:rPr>
          <w:lang w:val="es-PE"/>
        </w:rPr>
        <w:lastRenderedPageBreak/>
        <w:t>BIBLIOGRAFÍA</w:t>
      </w:r>
      <w:bookmarkEnd w:id="22"/>
    </w:p>
    <w:p w14:paraId="1178BE2E" w14:textId="77777777" w:rsidR="00F602E0" w:rsidRDefault="00F602E0" w:rsidP="002B0085">
      <w:pPr>
        <w:pStyle w:val="Bibliografa"/>
        <w:rPr>
          <w:lang w:val="es-PE"/>
        </w:rPr>
      </w:pPr>
    </w:p>
    <w:p w14:paraId="7425D9CA" w14:textId="4B18FF52" w:rsidR="00E83497" w:rsidRDefault="00E83497" w:rsidP="00E83497">
      <w:pPr>
        <w:rPr>
          <w:lang w:val="es-PE"/>
        </w:rPr>
      </w:pPr>
      <w:r w:rsidRPr="00E83497">
        <w:rPr>
          <w:lang w:val="es-PE"/>
        </w:rPr>
        <w:t xml:space="preserve">Blasco, J. L. (2023, 27 octubre). Introducción a POO en Java: Objetos y clases. </w:t>
      </w:r>
      <w:r w:rsidRPr="00E83497">
        <w:rPr>
          <w:i/>
          <w:iCs/>
          <w:lang w:val="es-PE"/>
        </w:rPr>
        <w:t>OpenWebinars.net</w:t>
      </w:r>
      <w:r w:rsidRPr="00E83497">
        <w:rPr>
          <w:lang w:val="es-PE"/>
        </w:rPr>
        <w:t xml:space="preserve">. </w:t>
      </w:r>
      <w:hyperlink r:id="rId29" w:anchor=":~:text=NET%20y%20m%C3%A1s-,Qu%C3%A9%20son%20las%20clases%20en%20Java,crear%20a%20partir%20de%20ella" w:history="1">
        <w:r w:rsidRPr="00E83497">
          <w:rPr>
            <w:rStyle w:val="Hipervnculo"/>
            <w:lang w:val="es-PE"/>
          </w:rPr>
          <w:t>https://openwebinars.net/blog/introduccion-a-poo-en-java-objetos-y-clases/#:~:text=NET%20y%20m%C3%A1s-,Qu%C3%A9%20son%20las%20clases%20en%20Java,crear%20a%20partir%20de%20ella</w:t>
        </w:r>
      </w:hyperlink>
      <w:r w:rsidRPr="00E83497">
        <w:rPr>
          <w:lang w:val="es-PE"/>
        </w:rPr>
        <w:t>.</w:t>
      </w:r>
      <w:r>
        <w:rPr>
          <w:lang w:val="es-PE"/>
        </w:rPr>
        <w:t xml:space="preserve"> </w:t>
      </w:r>
    </w:p>
    <w:p w14:paraId="5E1CD2EC" w14:textId="4743F103" w:rsidR="00251352" w:rsidRPr="00D65634" w:rsidRDefault="00251352" w:rsidP="00251352">
      <w:r w:rsidRPr="00251352">
        <w:rPr>
          <w:i/>
          <w:iCs/>
          <w:lang w:val="es-PE"/>
        </w:rPr>
        <w:t>Diagrama de clases: Qué es, cómo hacerlo y ejemplos | Miro</w:t>
      </w:r>
      <w:r w:rsidRPr="00251352">
        <w:rPr>
          <w:lang w:val="es-PE"/>
        </w:rPr>
        <w:t xml:space="preserve">. (s. f.). https://miro.com/. </w:t>
      </w:r>
      <w:hyperlink r:id="rId30" w:history="1">
        <w:r w:rsidRPr="00D65634">
          <w:rPr>
            <w:rStyle w:val="Hipervnculo"/>
          </w:rPr>
          <w:t>https://miro.com/es/diagrama/que-es-diagrama-clases-uml/</w:t>
        </w:r>
      </w:hyperlink>
      <w:r w:rsidRPr="00D65634">
        <w:t xml:space="preserve"> </w:t>
      </w:r>
    </w:p>
    <w:p w14:paraId="0153BEB3" w14:textId="788210EF" w:rsidR="00A114F8" w:rsidRDefault="00A114F8" w:rsidP="00A114F8">
      <w:r w:rsidRPr="00A114F8">
        <w:rPr>
          <w:i/>
          <w:iCs/>
          <w:lang w:val="es-PE"/>
        </w:rPr>
        <w:t>¿Qué es el SDLC? - Explicación del ciclo de vida del desarrollo de software - AWS</w:t>
      </w:r>
      <w:r w:rsidRPr="00A114F8">
        <w:rPr>
          <w:lang w:val="es-PE"/>
        </w:rPr>
        <w:t xml:space="preserve">. </w:t>
      </w:r>
      <w:r w:rsidRPr="00A114F8">
        <w:t xml:space="preserve">(s. f.). Amazon Web Services, Inc. </w:t>
      </w:r>
      <w:hyperlink r:id="rId31" w:history="1">
        <w:r w:rsidRPr="00A114F8">
          <w:rPr>
            <w:rStyle w:val="Hipervnculo"/>
          </w:rPr>
          <w:t>https://aws.amazon.com/es/what-is/sdlc/</w:t>
        </w:r>
      </w:hyperlink>
      <w:r>
        <w:t xml:space="preserve"> </w:t>
      </w:r>
    </w:p>
    <w:p w14:paraId="7B8ECE5D" w14:textId="77777777" w:rsidR="00A114F8" w:rsidRPr="00A114F8" w:rsidRDefault="00A114F8" w:rsidP="00A114F8"/>
    <w:p w14:paraId="06EDA6C7" w14:textId="77777777" w:rsidR="00251352" w:rsidRPr="00E83497" w:rsidRDefault="00251352" w:rsidP="00E83497"/>
    <w:p w14:paraId="736BDFE9" w14:textId="0EF8BCE7" w:rsidR="001E3A78" w:rsidRPr="00A114F8" w:rsidRDefault="001E3A78" w:rsidP="00F602E0"/>
    <w:p w14:paraId="13766778" w14:textId="77777777" w:rsidR="001E3A78" w:rsidRPr="00A114F8" w:rsidRDefault="001E3A78">
      <w:pPr>
        <w:jc w:val="left"/>
      </w:pPr>
      <w:r w:rsidRPr="00A114F8">
        <w:br w:type="page"/>
      </w:r>
    </w:p>
    <w:p w14:paraId="54E37DAE" w14:textId="12DBFD0A" w:rsidR="00515BAD" w:rsidRDefault="00515BAD" w:rsidP="00515BAD">
      <w:pPr>
        <w:pStyle w:val="ATitulo2"/>
        <w:numPr>
          <w:ilvl w:val="2"/>
          <w:numId w:val="33"/>
        </w:numPr>
      </w:pPr>
      <w:r>
        <w:lastRenderedPageBreak/>
        <w:t xml:space="preserve">Anexo: TECNOLOGÍAS, NORMAS Y ESTÁNDARES UTILIZADOS </w:t>
      </w:r>
    </w:p>
    <w:p w14:paraId="5520582C" w14:textId="161D6A74" w:rsidR="00515BAD" w:rsidRDefault="00C55560" w:rsidP="002B0085">
      <w:pPr>
        <w:rPr>
          <w:lang w:val="es-ES" w:eastAsia="es-ES"/>
        </w:rPr>
      </w:pPr>
      <w:hyperlink r:id="rId32" w:history="1">
        <w:r w:rsidRPr="00193326">
          <w:rPr>
            <w:rStyle w:val="Hipervnculo"/>
            <w:lang w:val="es-ES" w:eastAsia="es-ES"/>
          </w:rPr>
          <w:t>https://github.com/Arthur845777/Algoritmia/tree/main</w:t>
        </w:r>
      </w:hyperlink>
    </w:p>
    <w:p w14:paraId="2B06D4AC" w14:textId="77777777" w:rsidR="00515BAD" w:rsidRPr="000E5C9A" w:rsidRDefault="00515BAD" w:rsidP="002B0085">
      <w:pPr>
        <w:rPr>
          <w:lang w:val="es-ES" w:eastAsia="es-ES"/>
        </w:rPr>
      </w:pPr>
    </w:p>
    <w:sectPr w:rsidR="00515BAD" w:rsidRPr="000E5C9A" w:rsidSect="000A0AC2">
      <w:pgSz w:w="12240" w:h="15840" w:code="1"/>
      <w:pgMar w:top="1182" w:right="1467" w:bottom="851" w:left="1276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395DB6" w14:textId="77777777" w:rsidR="004B6464" w:rsidRDefault="004B6464" w:rsidP="007F3179">
      <w:pPr>
        <w:spacing w:after="0"/>
      </w:pPr>
      <w:r>
        <w:separator/>
      </w:r>
    </w:p>
    <w:p w14:paraId="18CCD75A" w14:textId="77777777" w:rsidR="004B6464" w:rsidRDefault="004B6464"/>
  </w:endnote>
  <w:endnote w:type="continuationSeparator" w:id="0">
    <w:p w14:paraId="73DC21EE" w14:textId="77777777" w:rsidR="004B6464" w:rsidRDefault="004B6464" w:rsidP="007F3179">
      <w:pPr>
        <w:spacing w:after="0"/>
      </w:pPr>
      <w:r>
        <w:continuationSeparator/>
      </w:r>
    </w:p>
    <w:p w14:paraId="5F0E90BC" w14:textId="77777777" w:rsidR="004B6464" w:rsidRDefault="004B6464"/>
  </w:endnote>
  <w:endnote w:type="continuationNotice" w:id="1">
    <w:p w14:paraId="63CD00AD" w14:textId="77777777" w:rsidR="004B6464" w:rsidRDefault="004B646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B332E" w14:textId="77777777" w:rsidR="002B5E55" w:rsidRDefault="002B5E5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D44E7">
      <w:rPr>
        <w:rStyle w:val="Nmerodepgina"/>
        <w:noProof/>
      </w:rPr>
      <w:t>vi</w:t>
    </w:r>
    <w:r>
      <w:rPr>
        <w:rStyle w:val="Nmerodepgina"/>
      </w:rPr>
      <w:fldChar w:fldCharType="end"/>
    </w:r>
  </w:p>
  <w:p w14:paraId="18773046" w14:textId="77777777" w:rsidR="002B5E55" w:rsidRDefault="002B5E5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3063268"/>
      <w:docPartObj>
        <w:docPartGallery w:val="Page Numbers (Bottom of Page)"/>
        <w:docPartUnique/>
      </w:docPartObj>
    </w:sdtPr>
    <w:sdtEndPr/>
    <w:sdtContent>
      <w:p w14:paraId="6C60E504" w14:textId="77777777" w:rsidR="002B5E55" w:rsidRDefault="002B5E55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4E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E8F2A" w14:textId="77777777" w:rsidR="004B6464" w:rsidRDefault="004B6464" w:rsidP="007F3179">
      <w:pPr>
        <w:spacing w:after="0"/>
      </w:pPr>
      <w:r>
        <w:separator/>
      </w:r>
    </w:p>
  </w:footnote>
  <w:footnote w:type="continuationSeparator" w:id="0">
    <w:p w14:paraId="2C877FA5" w14:textId="77777777" w:rsidR="004B6464" w:rsidRDefault="004B6464" w:rsidP="007F3179">
      <w:pPr>
        <w:spacing w:after="0"/>
      </w:pPr>
      <w:r>
        <w:continuationSeparator/>
      </w:r>
    </w:p>
  </w:footnote>
  <w:footnote w:type="continuationNotice" w:id="1">
    <w:p w14:paraId="4BCBC833" w14:textId="77777777" w:rsidR="004B6464" w:rsidRDefault="004B646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2ACD3" w14:textId="40F8DAF4" w:rsidR="002B5E55" w:rsidRPr="00A136C9" w:rsidRDefault="002B5E55" w:rsidP="00370D57">
    <w:pPr>
      <w:pStyle w:val="Encabezado"/>
      <w:tabs>
        <w:tab w:val="clear" w:pos="720"/>
      </w:tabs>
      <w:ind w:left="1134" w:hanging="1134"/>
      <w:rPr>
        <w:rFonts w:ascii="Arial" w:hAnsi="Arial" w:cs="Arial"/>
        <w:sz w:val="18"/>
        <w:szCs w:val="18"/>
        <w:lang w:val="es-PE"/>
      </w:rPr>
    </w:pPr>
    <w:r>
      <w:rPr>
        <w:sz w:val="18"/>
        <w:lang w:val="es-PE"/>
      </w:rPr>
      <w:t xml:space="preserve">Práctica </w:t>
    </w:r>
    <w:proofErr w:type="spellStart"/>
    <w:r>
      <w:rPr>
        <w:sz w:val="18"/>
        <w:lang w:val="es-PE"/>
      </w:rPr>
      <w:t>N°</w:t>
    </w:r>
    <w:proofErr w:type="spellEnd"/>
    <w:r>
      <w:rPr>
        <w:sz w:val="18"/>
        <w:lang w:val="es-PE"/>
      </w:rPr>
      <w:t xml:space="preserve"> </w:t>
    </w:r>
    <w:r w:rsidR="004C61E4">
      <w:rPr>
        <w:sz w:val="18"/>
        <w:lang w:val="es-PE"/>
      </w:rPr>
      <w:t>01</w:t>
    </w:r>
    <w:r w:rsidRPr="00A136C9">
      <w:rPr>
        <w:sz w:val="18"/>
        <w:lang w:val="es-PE"/>
      </w:rPr>
      <w:t xml:space="preserve">: </w:t>
    </w:r>
    <w:r w:rsidR="00A43607">
      <w:rPr>
        <w:sz w:val="18"/>
        <w:lang w:val="es-PE"/>
      </w:rPr>
      <w:t>TEMA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8C8A1" w14:textId="082DC5A3" w:rsidR="002B5E55" w:rsidRDefault="002B5E55">
    <w:pPr>
      <w:pStyle w:val="Encabezado"/>
    </w:pPr>
    <w:r>
      <w:t xml:space="preserve">Draft: </w:t>
    </w:r>
    <w:r>
      <w:rPr>
        <w:snapToGrid w:val="0"/>
      </w:rPr>
      <w:t xml:space="preserve">Created on </w:t>
    </w:r>
    <w:r>
      <w:rPr>
        <w:snapToGrid w:val="0"/>
      </w:rPr>
      <w:fldChar w:fldCharType="begin"/>
    </w:r>
    <w:r>
      <w:rPr>
        <w:snapToGrid w:val="0"/>
      </w:rPr>
      <w:instrText xml:space="preserve"> CREATEDATE </w:instrText>
    </w:r>
    <w:r>
      <w:rPr>
        <w:snapToGrid w:val="0"/>
      </w:rPr>
      <w:fldChar w:fldCharType="separate"/>
    </w:r>
    <w:r w:rsidR="00D920B1">
      <w:rPr>
        <w:noProof/>
        <w:snapToGrid w:val="0"/>
      </w:rPr>
      <w:t>3/14/2025 8:20:00 AM</w:t>
    </w:r>
    <w:r>
      <w:rPr>
        <w:snapToGrid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A6C31A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06DC6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ACFE9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A6122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500EE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0A5F3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E0571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2189CC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92799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1A977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61AD7"/>
    <w:multiLevelType w:val="hybridMultilevel"/>
    <w:tmpl w:val="364ED570"/>
    <w:lvl w:ilvl="0" w:tplc="37D8C07E">
      <w:start w:val="1"/>
      <w:numFmt w:val="decimal"/>
      <w:lvlText w:val="%1."/>
      <w:lvlJc w:val="left"/>
      <w:pPr>
        <w:ind w:left="709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69" w:hanging="360"/>
      </w:pPr>
    </w:lvl>
    <w:lvl w:ilvl="2" w:tplc="280A001B" w:tentative="1">
      <w:start w:val="1"/>
      <w:numFmt w:val="lowerRoman"/>
      <w:lvlText w:val="%3."/>
      <w:lvlJc w:val="right"/>
      <w:pPr>
        <w:ind w:left="1789" w:hanging="180"/>
      </w:pPr>
    </w:lvl>
    <w:lvl w:ilvl="3" w:tplc="280A000F" w:tentative="1">
      <w:start w:val="1"/>
      <w:numFmt w:val="decimal"/>
      <w:lvlText w:val="%4."/>
      <w:lvlJc w:val="left"/>
      <w:pPr>
        <w:ind w:left="2509" w:hanging="360"/>
      </w:pPr>
    </w:lvl>
    <w:lvl w:ilvl="4" w:tplc="280A0019" w:tentative="1">
      <w:start w:val="1"/>
      <w:numFmt w:val="lowerLetter"/>
      <w:lvlText w:val="%5."/>
      <w:lvlJc w:val="left"/>
      <w:pPr>
        <w:ind w:left="3229" w:hanging="360"/>
      </w:pPr>
    </w:lvl>
    <w:lvl w:ilvl="5" w:tplc="280A001B" w:tentative="1">
      <w:start w:val="1"/>
      <w:numFmt w:val="lowerRoman"/>
      <w:lvlText w:val="%6."/>
      <w:lvlJc w:val="right"/>
      <w:pPr>
        <w:ind w:left="3949" w:hanging="180"/>
      </w:pPr>
    </w:lvl>
    <w:lvl w:ilvl="6" w:tplc="280A000F" w:tentative="1">
      <w:start w:val="1"/>
      <w:numFmt w:val="decimal"/>
      <w:lvlText w:val="%7."/>
      <w:lvlJc w:val="left"/>
      <w:pPr>
        <w:ind w:left="4669" w:hanging="360"/>
      </w:pPr>
    </w:lvl>
    <w:lvl w:ilvl="7" w:tplc="280A0019" w:tentative="1">
      <w:start w:val="1"/>
      <w:numFmt w:val="lowerLetter"/>
      <w:lvlText w:val="%8."/>
      <w:lvlJc w:val="left"/>
      <w:pPr>
        <w:ind w:left="5389" w:hanging="360"/>
      </w:pPr>
    </w:lvl>
    <w:lvl w:ilvl="8" w:tplc="280A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1" w15:restartNumberingAfterBreak="0">
    <w:nsid w:val="039769E9"/>
    <w:multiLevelType w:val="hybridMultilevel"/>
    <w:tmpl w:val="162E5CCC"/>
    <w:lvl w:ilvl="0" w:tplc="F3F00514">
      <w:start w:val="1"/>
      <w:numFmt w:val="lowerLetter"/>
      <w:pStyle w:val="Ttulo8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A44262"/>
    <w:multiLevelType w:val="hybridMultilevel"/>
    <w:tmpl w:val="CC22F0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7055AF"/>
    <w:multiLevelType w:val="multilevel"/>
    <w:tmpl w:val="9E32634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1710073B"/>
    <w:multiLevelType w:val="multilevel"/>
    <w:tmpl w:val="C83E7E34"/>
    <w:lvl w:ilvl="0">
      <w:start w:val="1"/>
      <w:numFmt w:val="upperLetter"/>
      <w:pStyle w:val="HeadingA1"/>
      <w:lvlText w:val="APPENDIX %1"/>
      <w:lvlJc w:val="left"/>
      <w:pPr>
        <w:tabs>
          <w:tab w:val="num" w:pos="1920"/>
        </w:tabs>
        <w:ind w:left="720" w:hanging="720"/>
      </w:pPr>
      <w:rPr>
        <w:rFonts w:hint="default"/>
      </w:rPr>
    </w:lvl>
    <w:lvl w:ilvl="1">
      <w:start w:val="1"/>
      <w:numFmt w:val="decimal"/>
      <w:pStyle w:val="HeadingA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A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A4"/>
      <w:lvlText w:val="%1.%2.%3.%4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E4C705F"/>
    <w:multiLevelType w:val="singleLevel"/>
    <w:tmpl w:val="B2BAFF10"/>
    <w:lvl w:ilvl="0">
      <w:start w:val="1"/>
      <w:numFmt w:val="decimal"/>
      <w:pStyle w:val="Table"/>
      <w:lvlText w:val="Table %1."/>
      <w:lvlJc w:val="left"/>
      <w:pPr>
        <w:tabs>
          <w:tab w:val="num" w:pos="1080"/>
        </w:tabs>
        <w:ind w:left="360" w:hanging="360"/>
      </w:pPr>
    </w:lvl>
  </w:abstractNum>
  <w:abstractNum w:abstractNumId="16" w15:restartNumberingAfterBreak="0">
    <w:nsid w:val="296C6119"/>
    <w:multiLevelType w:val="multilevel"/>
    <w:tmpl w:val="35C8C55C"/>
    <w:lvl w:ilvl="0">
      <w:start w:val="1"/>
      <w:numFmt w:val="none"/>
      <w:suff w:val="nothing"/>
      <w:lvlText w:val="%1"/>
      <w:lvlJc w:val="left"/>
      <w:pPr>
        <w:ind w:left="36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pStyle w:val="ATitulo2"/>
      <w:lvlText w:val="%3.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680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418" w:hanging="341"/>
      </w:pPr>
      <w:rPr>
        <w:rFonts w:hint="default"/>
      </w:rPr>
    </w:lvl>
  </w:abstractNum>
  <w:abstractNum w:abstractNumId="17" w15:restartNumberingAfterBreak="0">
    <w:nsid w:val="2BC0169A"/>
    <w:multiLevelType w:val="hybridMultilevel"/>
    <w:tmpl w:val="A844E68A"/>
    <w:lvl w:ilvl="0" w:tplc="FDA898A2">
      <w:start w:val="1"/>
      <w:numFmt w:val="bullet"/>
      <w:pStyle w:val="Ttulo9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87131"/>
    <w:multiLevelType w:val="hybridMultilevel"/>
    <w:tmpl w:val="730E40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A649F"/>
    <w:multiLevelType w:val="multilevel"/>
    <w:tmpl w:val="96FE1752"/>
    <w:lvl w:ilvl="0">
      <w:start w:val="1"/>
      <w:numFmt w:val="none"/>
      <w:pStyle w:val="ATitulo0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3">
      <w:start w:val="1"/>
      <w:numFmt w:val="upperLetter"/>
      <w:lvlRestart w:val="2"/>
      <w:lvlText w:val="%4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567" w:hanging="567"/>
      </w:pPr>
      <w:rPr>
        <w:rFonts w:hint="default"/>
        <w:caps w:val="0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567" w:firstLine="0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134" w:firstLine="0"/>
      </w:pPr>
      <w:rPr>
        <w:rFonts w:hint="default"/>
      </w:rPr>
    </w:lvl>
  </w:abstractNum>
  <w:abstractNum w:abstractNumId="2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87C47FB"/>
    <w:multiLevelType w:val="hybridMultilevel"/>
    <w:tmpl w:val="69D44A9C"/>
    <w:lvl w:ilvl="0" w:tplc="DDA6DCB8">
      <w:start w:val="1"/>
      <w:numFmt w:val="decimal"/>
      <w:pStyle w:val="APNumeracin1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pStyle w:val="APNumeracion2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pStyle w:val="APNumeracin3"/>
      <w:lvlText w:val="%9."/>
      <w:lvlJc w:val="right"/>
      <w:pPr>
        <w:ind w:left="6480" w:hanging="180"/>
      </w:pPr>
    </w:lvl>
  </w:abstractNum>
  <w:abstractNum w:abstractNumId="22" w15:restartNumberingAfterBreak="0">
    <w:nsid w:val="5C3A780C"/>
    <w:multiLevelType w:val="hybridMultilevel"/>
    <w:tmpl w:val="2EC483B6"/>
    <w:lvl w:ilvl="0" w:tplc="88FC9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B032A"/>
    <w:multiLevelType w:val="singleLevel"/>
    <w:tmpl w:val="7CBE2790"/>
    <w:lvl w:ilvl="0">
      <w:start w:val="1"/>
      <w:numFmt w:val="decimal"/>
      <w:pStyle w:val="Reference"/>
      <w:lvlText w:val="A-%1"/>
      <w:lvlJc w:val="left"/>
      <w:pPr>
        <w:tabs>
          <w:tab w:val="num" w:pos="432"/>
        </w:tabs>
        <w:ind w:left="432" w:hanging="432"/>
      </w:pPr>
    </w:lvl>
  </w:abstractNum>
  <w:abstractNum w:abstractNumId="24" w15:restartNumberingAfterBreak="0">
    <w:nsid w:val="5E7A42CB"/>
    <w:multiLevelType w:val="hybridMultilevel"/>
    <w:tmpl w:val="730E40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9A4A2E"/>
    <w:multiLevelType w:val="hybridMultilevel"/>
    <w:tmpl w:val="18888D54"/>
    <w:lvl w:ilvl="0" w:tplc="88FC9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42557F"/>
    <w:multiLevelType w:val="hybridMultilevel"/>
    <w:tmpl w:val="434E8D32"/>
    <w:lvl w:ilvl="0" w:tplc="2806DC44">
      <w:start w:val="1"/>
      <w:numFmt w:val="bullet"/>
      <w:pStyle w:val="ALista2"/>
      <w:lvlText w:val=""/>
      <w:lvlJc w:val="left"/>
      <w:pPr>
        <w:tabs>
          <w:tab w:val="num" w:pos="1040"/>
        </w:tabs>
        <w:ind w:left="1040" w:hanging="360"/>
      </w:pPr>
      <w:rPr>
        <w:rFonts w:ascii="Wingdings" w:hAnsi="Wingdings" w:hint="default"/>
        <w:sz w:val="16"/>
      </w:rPr>
    </w:lvl>
    <w:lvl w:ilvl="1" w:tplc="AA2CE146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FC724E32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4AF4E71C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D71CEEC8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19A65686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C63EDEC8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393AD2F0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E6FCF0F8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730316CD"/>
    <w:multiLevelType w:val="multilevel"/>
    <w:tmpl w:val="F39EAE78"/>
    <w:lvl w:ilvl="0">
      <w:start w:val="1"/>
      <w:numFmt w:val="none"/>
      <w:suff w:val="nothing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397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3">
      <w:start w:val="1"/>
      <w:numFmt w:val="upperLetter"/>
      <w:lvlRestart w:val="2"/>
      <w:lvlText w:val="%4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680"/>
        </w:tabs>
        <w:ind w:left="567" w:hanging="567"/>
      </w:pPr>
      <w:rPr>
        <w:rFonts w:hint="default"/>
        <w:caps w:val="0"/>
      </w:rPr>
    </w:lvl>
    <w:lvl w:ilvl="5">
      <w:start w:val="1"/>
      <w:numFmt w:val="decimal"/>
      <w:lvlText w:val="%5.%6)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1077"/>
        </w:tabs>
        <w:ind w:left="567" w:firstLine="0"/>
      </w:pPr>
      <w:rPr>
        <w:rFonts w:hint="default"/>
      </w:rPr>
    </w:lvl>
    <w:lvl w:ilvl="8">
      <w:start w:val="1"/>
      <w:numFmt w:val="decimal"/>
      <w:lvlText w:val="%8.%9)"/>
      <w:lvlJc w:val="left"/>
      <w:pPr>
        <w:tabs>
          <w:tab w:val="num" w:pos="1797"/>
        </w:tabs>
        <w:ind w:left="1134" w:firstLine="0"/>
      </w:pPr>
      <w:rPr>
        <w:rFonts w:hint="default"/>
      </w:rPr>
    </w:lvl>
  </w:abstractNum>
  <w:num w:numId="1" w16cid:durableId="568003926">
    <w:abstractNumId w:val="9"/>
  </w:num>
  <w:num w:numId="2" w16cid:durableId="665325875">
    <w:abstractNumId w:val="7"/>
  </w:num>
  <w:num w:numId="3" w16cid:durableId="1688293995">
    <w:abstractNumId w:val="6"/>
  </w:num>
  <w:num w:numId="4" w16cid:durableId="796145454">
    <w:abstractNumId w:val="5"/>
  </w:num>
  <w:num w:numId="5" w16cid:durableId="2144149054">
    <w:abstractNumId w:val="4"/>
  </w:num>
  <w:num w:numId="6" w16cid:durableId="1594586106">
    <w:abstractNumId w:val="8"/>
  </w:num>
  <w:num w:numId="7" w16cid:durableId="586768380">
    <w:abstractNumId w:val="3"/>
  </w:num>
  <w:num w:numId="8" w16cid:durableId="1002589053">
    <w:abstractNumId w:val="2"/>
  </w:num>
  <w:num w:numId="9" w16cid:durableId="803735299">
    <w:abstractNumId w:val="1"/>
  </w:num>
  <w:num w:numId="10" w16cid:durableId="194009123">
    <w:abstractNumId w:val="0"/>
  </w:num>
  <w:num w:numId="11" w16cid:durableId="1945649060">
    <w:abstractNumId w:val="23"/>
  </w:num>
  <w:num w:numId="12" w16cid:durableId="792821617">
    <w:abstractNumId w:val="15"/>
  </w:num>
  <w:num w:numId="13" w16cid:durableId="1768767207">
    <w:abstractNumId w:val="20"/>
  </w:num>
  <w:num w:numId="14" w16cid:durableId="557208398">
    <w:abstractNumId w:val="17"/>
  </w:num>
  <w:num w:numId="15" w16cid:durableId="869345201">
    <w:abstractNumId w:val="11"/>
  </w:num>
  <w:num w:numId="16" w16cid:durableId="1419206796">
    <w:abstractNumId w:val="13"/>
  </w:num>
  <w:num w:numId="17" w16cid:durableId="1134374485">
    <w:abstractNumId w:val="14"/>
  </w:num>
  <w:num w:numId="18" w16cid:durableId="1388803254">
    <w:abstractNumId w:val="19"/>
  </w:num>
  <w:num w:numId="19" w16cid:durableId="861548530">
    <w:abstractNumId w:val="26"/>
  </w:num>
  <w:num w:numId="20" w16cid:durableId="2098016370">
    <w:abstractNumId w:val="16"/>
  </w:num>
  <w:num w:numId="21" w16cid:durableId="1460882401">
    <w:abstractNumId w:val="24"/>
  </w:num>
  <w:num w:numId="22" w16cid:durableId="1334147701">
    <w:abstractNumId w:val="18"/>
  </w:num>
  <w:num w:numId="23" w16cid:durableId="264193670">
    <w:abstractNumId w:val="10"/>
  </w:num>
  <w:num w:numId="24" w16cid:durableId="54624244">
    <w:abstractNumId w:val="27"/>
  </w:num>
  <w:num w:numId="25" w16cid:durableId="15838747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3851600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02953238">
    <w:abstractNumId w:val="13"/>
  </w:num>
  <w:num w:numId="28" w16cid:durableId="1723405743">
    <w:abstractNumId w:val="13"/>
  </w:num>
  <w:num w:numId="29" w16cid:durableId="1646425326">
    <w:abstractNumId w:val="13"/>
  </w:num>
  <w:num w:numId="30" w16cid:durableId="1813476833">
    <w:abstractNumId w:val="13"/>
  </w:num>
  <w:num w:numId="31" w16cid:durableId="1249923366">
    <w:abstractNumId w:val="21"/>
  </w:num>
  <w:num w:numId="32" w16cid:durableId="739326947">
    <w:abstractNumId w:val="13"/>
  </w:num>
  <w:num w:numId="33" w16cid:durableId="70356145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3187106">
    <w:abstractNumId w:val="12"/>
  </w:num>
  <w:num w:numId="35" w16cid:durableId="1040204015">
    <w:abstractNumId w:val="22"/>
  </w:num>
  <w:num w:numId="36" w16cid:durableId="210114493">
    <w:abstractNumId w:val="2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attachedTemplate r:id="rId1"/>
  <w:defaultTabStop w:val="720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F08"/>
    <w:rsid w:val="00002BFF"/>
    <w:rsid w:val="00005A7D"/>
    <w:rsid w:val="00013A0D"/>
    <w:rsid w:val="00016063"/>
    <w:rsid w:val="000204DA"/>
    <w:rsid w:val="00020BD9"/>
    <w:rsid w:val="000229F1"/>
    <w:rsid w:val="00025D2F"/>
    <w:rsid w:val="00033ED1"/>
    <w:rsid w:val="00037A10"/>
    <w:rsid w:val="00040272"/>
    <w:rsid w:val="000412FB"/>
    <w:rsid w:val="00041E89"/>
    <w:rsid w:val="000464E2"/>
    <w:rsid w:val="00046F3A"/>
    <w:rsid w:val="00050CC5"/>
    <w:rsid w:val="00050F74"/>
    <w:rsid w:val="00051B86"/>
    <w:rsid w:val="0005380F"/>
    <w:rsid w:val="00060B8E"/>
    <w:rsid w:val="000610A0"/>
    <w:rsid w:val="00065342"/>
    <w:rsid w:val="0007137F"/>
    <w:rsid w:val="00071D77"/>
    <w:rsid w:val="00075370"/>
    <w:rsid w:val="0007669C"/>
    <w:rsid w:val="00077DCA"/>
    <w:rsid w:val="00081ABF"/>
    <w:rsid w:val="000842A3"/>
    <w:rsid w:val="000847D9"/>
    <w:rsid w:val="000904F1"/>
    <w:rsid w:val="0009179D"/>
    <w:rsid w:val="000968B2"/>
    <w:rsid w:val="00097FA9"/>
    <w:rsid w:val="000A0AC2"/>
    <w:rsid w:val="000A377E"/>
    <w:rsid w:val="000A4B63"/>
    <w:rsid w:val="000A6261"/>
    <w:rsid w:val="000A7EF4"/>
    <w:rsid w:val="000B15A5"/>
    <w:rsid w:val="000C1DCE"/>
    <w:rsid w:val="000C1E44"/>
    <w:rsid w:val="000C2D9F"/>
    <w:rsid w:val="000C57F6"/>
    <w:rsid w:val="000D0B3C"/>
    <w:rsid w:val="000D0DE1"/>
    <w:rsid w:val="000D0F0A"/>
    <w:rsid w:val="000D21DE"/>
    <w:rsid w:val="000D55E9"/>
    <w:rsid w:val="000E10F9"/>
    <w:rsid w:val="000E3CC6"/>
    <w:rsid w:val="000E5C9A"/>
    <w:rsid w:val="000F1304"/>
    <w:rsid w:val="000F3239"/>
    <w:rsid w:val="000F369F"/>
    <w:rsid w:val="000F3A35"/>
    <w:rsid w:val="000F4158"/>
    <w:rsid w:val="000F511C"/>
    <w:rsid w:val="000F665E"/>
    <w:rsid w:val="000F7806"/>
    <w:rsid w:val="00101A2D"/>
    <w:rsid w:val="001044E2"/>
    <w:rsid w:val="00113E84"/>
    <w:rsid w:val="00114E30"/>
    <w:rsid w:val="001157F2"/>
    <w:rsid w:val="00116B3E"/>
    <w:rsid w:val="001172D8"/>
    <w:rsid w:val="00124B78"/>
    <w:rsid w:val="00125702"/>
    <w:rsid w:val="00125B5D"/>
    <w:rsid w:val="00131248"/>
    <w:rsid w:val="00135672"/>
    <w:rsid w:val="0013725B"/>
    <w:rsid w:val="00142B70"/>
    <w:rsid w:val="001431A2"/>
    <w:rsid w:val="00143EC5"/>
    <w:rsid w:val="00152ED4"/>
    <w:rsid w:val="00161E33"/>
    <w:rsid w:val="00163419"/>
    <w:rsid w:val="00163E3C"/>
    <w:rsid w:val="0016728F"/>
    <w:rsid w:val="00167477"/>
    <w:rsid w:val="001712F5"/>
    <w:rsid w:val="00174E17"/>
    <w:rsid w:val="00175C5D"/>
    <w:rsid w:val="00181088"/>
    <w:rsid w:val="0018273F"/>
    <w:rsid w:val="00183236"/>
    <w:rsid w:val="00183BD4"/>
    <w:rsid w:val="001840E9"/>
    <w:rsid w:val="0018773B"/>
    <w:rsid w:val="00190DC2"/>
    <w:rsid w:val="001918D6"/>
    <w:rsid w:val="00195D48"/>
    <w:rsid w:val="00196B7A"/>
    <w:rsid w:val="001A1001"/>
    <w:rsid w:val="001A42F2"/>
    <w:rsid w:val="001A669E"/>
    <w:rsid w:val="001A6F08"/>
    <w:rsid w:val="001A7CC3"/>
    <w:rsid w:val="001B09A1"/>
    <w:rsid w:val="001B3620"/>
    <w:rsid w:val="001B4593"/>
    <w:rsid w:val="001B4AFD"/>
    <w:rsid w:val="001B4B4E"/>
    <w:rsid w:val="001C45FD"/>
    <w:rsid w:val="001C7066"/>
    <w:rsid w:val="001D20E9"/>
    <w:rsid w:val="001D5980"/>
    <w:rsid w:val="001D6E53"/>
    <w:rsid w:val="001E1094"/>
    <w:rsid w:val="001E17C8"/>
    <w:rsid w:val="001E3A78"/>
    <w:rsid w:val="001E429C"/>
    <w:rsid w:val="001E4F4B"/>
    <w:rsid w:val="001E54F2"/>
    <w:rsid w:val="001F15A2"/>
    <w:rsid w:val="001F4853"/>
    <w:rsid w:val="001F5A3B"/>
    <w:rsid w:val="002005C1"/>
    <w:rsid w:val="00200AAD"/>
    <w:rsid w:val="00201ABB"/>
    <w:rsid w:val="0020239C"/>
    <w:rsid w:val="0020308B"/>
    <w:rsid w:val="00203691"/>
    <w:rsid w:val="00204486"/>
    <w:rsid w:val="00204BD8"/>
    <w:rsid w:val="00206821"/>
    <w:rsid w:val="002104D6"/>
    <w:rsid w:val="00211C38"/>
    <w:rsid w:val="002147F1"/>
    <w:rsid w:val="00216B80"/>
    <w:rsid w:val="00221D68"/>
    <w:rsid w:val="002242CA"/>
    <w:rsid w:val="002301DF"/>
    <w:rsid w:val="0023094F"/>
    <w:rsid w:val="002369F4"/>
    <w:rsid w:val="00244529"/>
    <w:rsid w:val="00245F62"/>
    <w:rsid w:val="00251352"/>
    <w:rsid w:val="00252F6C"/>
    <w:rsid w:val="0026382B"/>
    <w:rsid w:val="00270012"/>
    <w:rsid w:val="00271A0C"/>
    <w:rsid w:val="002738D4"/>
    <w:rsid w:val="00273BD3"/>
    <w:rsid w:val="00273E7D"/>
    <w:rsid w:val="002763DF"/>
    <w:rsid w:val="00282165"/>
    <w:rsid w:val="00290643"/>
    <w:rsid w:val="00293186"/>
    <w:rsid w:val="00295AB3"/>
    <w:rsid w:val="0029614E"/>
    <w:rsid w:val="00296F3D"/>
    <w:rsid w:val="002971B3"/>
    <w:rsid w:val="002A15EF"/>
    <w:rsid w:val="002A1EE2"/>
    <w:rsid w:val="002A23BB"/>
    <w:rsid w:val="002A3ACD"/>
    <w:rsid w:val="002B0085"/>
    <w:rsid w:val="002B20B0"/>
    <w:rsid w:val="002B2E36"/>
    <w:rsid w:val="002B5C1B"/>
    <w:rsid w:val="002B5E55"/>
    <w:rsid w:val="002B7009"/>
    <w:rsid w:val="002B72D9"/>
    <w:rsid w:val="002B7C5B"/>
    <w:rsid w:val="002C1072"/>
    <w:rsid w:val="002C1129"/>
    <w:rsid w:val="002C3AAD"/>
    <w:rsid w:val="002C5B75"/>
    <w:rsid w:val="002C6275"/>
    <w:rsid w:val="002D0091"/>
    <w:rsid w:val="002D03B3"/>
    <w:rsid w:val="002D085C"/>
    <w:rsid w:val="002D10FE"/>
    <w:rsid w:val="002D12AC"/>
    <w:rsid w:val="002D2289"/>
    <w:rsid w:val="002D4021"/>
    <w:rsid w:val="002D42FB"/>
    <w:rsid w:val="002D5DCB"/>
    <w:rsid w:val="002D6B80"/>
    <w:rsid w:val="002D7823"/>
    <w:rsid w:val="002E0952"/>
    <w:rsid w:val="002E5856"/>
    <w:rsid w:val="002F21DB"/>
    <w:rsid w:val="002F2978"/>
    <w:rsid w:val="002F5637"/>
    <w:rsid w:val="002F5E6B"/>
    <w:rsid w:val="002F7C55"/>
    <w:rsid w:val="00305C35"/>
    <w:rsid w:val="00306724"/>
    <w:rsid w:val="0030687C"/>
    <w:rsid w:val="00307AF1"/>
    <w:rsid w:val="00310359"/>
    <w:rsid w:val="0031086E"/>
    <w:rsid w:val="00316750"/>
    <w:rsid w:val="00316B4C"/>
    <w:rsid w:val="0032102D"/>
    <w:rsid w:val="0032117A"/>
    <w:rsid w:val="00323DE5"/>
    <w:rsid w:val="003260B0"/>
    <w:rsid w:val="00326233"/>
    <w:rsid w:val="00326281"/>
    <w:rsid w:val="00332115"/>
    <w:rsid w:val="0033607D"/>
    <w:rsid w:val="003422DE"/>
    <w:rsid w:val="00343701"/>
    <w:rsid w:val="00345A97"/>
    <w:rsid w:val="00346247"/>
    <w:rsid w:val="00350B8C"/>
    <w:rsid w:val="003514FB"/>
    <w:rsid w:val="00353EE2"/>
    <w:rsid w:val="00356978"/>
    <w:rsid w:val="00357608"/>
    <w:rsid w:val="003636C6"/>
    <w:rsid w:val="0036446B"/>
    <w:rsid w:val="00365CCF"/>
    <w:rsid w:val="003669BF"/>
    <w:rsid w:val="00370D57"/>
    <w:rsid w:val="00370F27"/>
    <w:rsid w:val="00372A96"/>
    <w:rsid w:val="00375EB3"/>
    <w:rsid w:val="00382B7B"/>
    <w:rsid w:val="00386DE5"/>
    <w:rsid w:val="0038786C"/>
    <w:rsid w:val="003909DA"/>
    <w:rsid w:val="00394E83"/>
    <w:rsid w:val="00396A1B"/>
    <w:rsid w:val="003A0EF9"/>
    <w:rsid w:val="003A13FC"/>
    <w:rsid w:val="003A2134"/>
    <w:rsid w:val="003A7220"/>
    <w:rsid w:val="003B0202"/>
    <w:rsid w:val="003C3FE3"/>
    <w:rsid w:val="003C4123"/>
    <w:rsid w:val="003C5350"/>
    <w:rsid w:val="003C6A35"/>
    <w:rsid w:val="003C76C1"/>
    <w:rsid w:val="003D4F96"/>
    <w:rsid w:val="003D5571"/>
    <w:rsid w:val="003D709A"/>
    <w:rsid w:val="003D790B"/>
    <w:rsid w:val="003E1138"/>
    <w:rsid w:val="003E16E8"/>
    <w:rsid w:val="003E36D0"/>
    <w:rsid w:val="003E5500"/>
    <w:rsid w:val="003F1729"/>
    <w:rsid w:val="003F190F"/>
    <w:rsid w:val="003F2771"/>
    <w:rsid w:val="003F480B"/>
    <w:rsid w:val="003F5C3F"/>
    <w:rsid w:val="003F66A2"/>
    <w:rsid w:val="003F7B08"/>
    <w:rsid w:val="00401B68"/>
    <w:rsid w:val="0040209B"/>
    <w:rsid w:val="004024EC"/>
    <w:rsid w:val="004027F5"/>
    <w:rsid w:val="00405731"/>
    <w:rsid w:val="00407765"/>
    <w:rsid w:val="00411B5D"/>
    <w:rsid w:val="00416BD5"/>
    <w:rsid w:val="00416D99"/>
    <w:rsid w:val="00417A60"/>
    <w:rsid w:val="00417B9C"/>
    <w:rsid w:val="004205E8"/>
    <w:rsid w:val="00422A8D"/>
    <w:rsid w:val="00422BB1"/>
    <w:rsid w:val="00422CD6"/>
    <w:rsid w:val="004271E8"/>
    <w:rsid w:val="00427525"/>
    <w:rsid w:val="00427DAB"/>
    <w:rsid w:val="00433673"/>
    <w:rsid w:val="004339E9"/>
    <w:rsid w:val="00433AA9"/>
    <w:rsid w:val="0043431D"/>
    <w:rsid w:val="00436D32"/>
    <w:rsid w:val="004414B0"/>
    <w:rsid w:val="004438B0"/>
    <w:rsid w:val="00443F87"/>
    <w:rsid w:val="0044481D"/>
    <w:rsid w:val="004548B6"/>
    <w:rsid w:val="00455BBE"/>
    <w:rsid w:val="00460FFB"/>
    <w:rsid w:val="00461A6D"/>
    <w:rsid w:val="00461F55"/>
    <w:rsid w:val="004665CD"/>
    <w:rsid w:val="00471A17"/>
    <w:rsid w:val="00475458"/>
    <w:rsid w:val="00475C10"/>
    <w:rsid w:val="00476C48"/>
    <w:rsid w:val="00477F18"/>
    <w:rsid w:val="00480634"/>
    <w:rsid w:val="0048157C"/>
    <w:rsid w:val="00483F64"/>
    <w:rsid w:val="00486416"/>
    <w:rsid w:val="004901A1"/>
    <w:rsid w:val="00494834"/>
    <w:rsid w:val="00494C67"/>
    <w:rsid w:val="00495637"/>
    <w:rsid w:val="00496BBE"/>
    <w:rsid w:val="004A1129"/>
    <w:rsid w:val="004A1483"/>
    <w:rsid w:val="004A5697"/>
    <w:rsid w:val="004A68FC"/>
    <w:rsid w:val="004B4291"/>
    <w:rsid w:val="004B4F7D"/>
    <w:rsid w:val="004B513D"/>
    <w:rsid w:val="004B6166"/>
    <w:rsid w:val="004B6464"/>
    <w:rsid w:val="004B79DE"/>
    <w:rsid w:val="004C084F"/>
    <w:rsid w:val="004C24D3"/>
    <w:rsid w:val="004C4A6D"/>
    <w:rsid w:val="004C4CE2"/>
    <w:rsid w:val="004C61E4"/>
    <w:rsid w:val="004C645E"/>
    <w:rsid w:val="004C65AC"/>
    <w:rsid w:val="004C7282"/>
    <w:rsid w:val="004C7690"/>
    <w:rsid w:val="004D016E"/>
    <w:rsid w:val="004D7D7F"/>
    <w:rsid w:val="004E1808"/>
    <w:rsid w:val="004E1C65"/>
    <w:rsid w:val="004E6007"/>
    <w:rsid w:val="004E73CB"/>
    <w:rsid w:val="004F064C"/>
    <w:rsid w:val="004F116D"/>
    <w:rsid w:val="004F2422"/>
    <w:rsid w:val="004F31CD"/>
    <w:rsid w:val="004F388D"/>
    <w:rsid w:val="004F630B"/>
    <w:rsid w:val="004F6531"/>
    <w:rsid w:val="0050108D"/>
    <w:rsid w:val="00501EEC"/>
    <w:rsid w:val="005053A3"/>
    <w:rsid w:val="00507B3C"/>
    <w:rsid w:val="005102A3"/>
    <w:rsid w:val="00515BAD"/>
    <w:rsid w:val="0051754A"/>
    <w:rsid w:val="00525FA4"/>
    <w:rsid w:val="00534857"/>
    <w:rsid w:val="00535CE9"/>
    <w:rsid w:val="00536AF1"/>
    <w:rsid w:val="005450BF"/>
    <w:rsid w:val="00545183"/>
    <w:rsid w:val="005451C4"/>
    <w:rsid w:val="00546141"/>
    <w:rsid w:val="00546E71"/>
    <w:rsid w:val="00547267"/>
    <w:rsid w:val="00547484"/>
    <w:rsid w:val="005503F0"/>
    <w:rsid w:val="0055055E"/>
    <w:rsid w:val="00554BAC"/>
    <w:rsid w:val="00557F39"/>
    <w:rsid w:val="00566382"/>
    <w:rsid w:val="00566C96"/>
    <w:rsid w:val="005740EB"/>
    <w:rsid w:val="0057492D"/>
    <w:rsid w:val="00575CC1"/>
    <w:rsid w:val="005801EB"/>
    <w:rsid w:val="00581CC4"/>
    <w:rsid w:val="00590156"/>
    <w:rsid w:val="00594B8F"/>
    <w:rsid w:val="005A06B2"/>
    <w:rsid w:val="005A1058"/>
    <w:rsid w:val="005A2175"/>
    <w:rsid w:val="005A25D2"/>
    <w:rsid w:val="005A38FE"/>
    <w:rsid w:val="005B13B7"/>
    <w:rsid w:val="005B32A0"/>
    <w:rsid w:val="005B6557"/>
    <w:rsid w:val="005B67E3"/>
    <w:rsid w:val="005B6E3F"/>
    <w:rsid w:val="005B732A"/>
    <w:rsid w:val="005C2A7D"/>
    <w:rsid w:val="005C773F"/>
    <w:rsid w:val="005D20BE"/>
    <w:rsid w:val="005D21D8"/>
    <w:rsid w:val="005D2759"/>
    <w:rsid w:val="005D2890"/>
    <w:rsid w:val="005E098B"/>
    <w:rsid w:val="005E0A35"/>
    <w:rsid w:val="005E1026"/>
    <w:rsid w:val="005E3C4E"/>
    <w:rsid w:val="005E4C58"/>
    <w:rsid w:val="005E7754"/>
    <w:rsid w:val="005F12EE"/>
    <w:rsid w:val="005F3B54"/>
    <w:rsid w:val="005F3BCE"/>
    <w:rsid w:val="005F6C4F"/>
    <w:rsid w:val="0060013E"/>
    <w:rsid w:val="00601EE4"/>
    <w:rsid w:val="00603FF3"/>
    <w:rsid w:val="00605DA5"/>
    <w:rsid w:val="006078F6"/>
    <w:rsid w:val="00613E59"/>
    <w:rsid w:val="00616A39"/>
    <w:rsid w:val="00617E90"/>
    <w:rsid w:val="0062050B"/>
    <w:rsid w:val="006355E1"/>
    <w:rsid w:val="006366B0"/>
    <w:rsid w:val="00636933"/>
    <w:rsid w:val="00640FB7"/>
    <w:rsid w:val="00642643"/>
    <w:rsid w:val="006428FF"/>
    <w:rsid w:val="0064352E"/>
    <w:rsid w:val="0064367C"/>
    <w:rsid w:val="00644325"/>
    <w:rsid w:val="0065081A"/>
    <w:rsid w:val="006523CC"/>
    <w:rsid w:val="00656F74"/>
    <w:rsid w:val="0066215B"/>
    <w:rsid w:val="00662DC4"/>
    <w:rsid w:val="00667010"/>
    <w:rsid w:val="006721D2"/>
    <w:rsid w:val="00672733"/>
    <w:rsid w:val="0067509B"/>
    <w:rsid w:val="0067594B"/>
    <w:rsid w:val="00681FCF"/>
    <w:rsid w:val="00683061"/>
    <w:rsid w:val="00686267"/>
    <w:rsid w:val="00691432"/>
    <w:rsid w:val="0069298C"/>
    <w:rsid w:val="00694DD8"/>
    <w:rsid w:val="00696E3B"/>
    <w:rsid w:val="006A360D"/>
    <w:rsid w:val="006A3EF8"/>
    <w:rsid w:val="006B0EF4"/>
    <w:rsid w:val="006B1A00"/>
    <w:rsid w:val="006B3651"/>
    <w:rsid w:val="006B420D"/>
    <w:rsid w:val="006B4F29"/>
    <w:rsid w:val="006C1D6E"/>
    <w:rsid w:val="006C2939"/>
    <w:rsid w:val="006C3A89"/>
    <w:rsid w:val="006C5331"/>
    <w:rsid w:val="006C7061"/>
    <w:rsid w:val="006D0B8C"/>
    <w:rsid w:val="006D2BE3"/>
    <w:rsid w:val="006D48BD"/>
    <w:rsid w:val="006D68C6"/>
    <w:rsid w:val="006D6F5D"/>
    <w:rsid w:val="006E40BC"/>
    <w:rsid w:val="006E4B19"/>
    <w:rsid w:val="006E4E1D"/>
    <w:rsid w:val="006E5165"/>
    <w:rsid w:val="006E5BB4"/>
    <w:rsid w:val="006E757C"/>
    <w:rsid w:val="006F01FD"/>
    <w:rsid w:val="006F0366"/>
    <w:rsid w:val="006F2384"/>
    <w:rsid w:val="006F3F29"/>
    <w:rsid w:val="006F550E"/>
    <w:rsid w:val="0070074B"/>
    <w:rsid w:val="00702594"/>
    <w:rsid w:val="00702E5B"/>
    <w:rsid w:val="00705B01"/>
    <w:rsid w:val="00707227"/>
    <w:rsid w:val="00717B79"/>
    <w:rsid w:val="00720AEE"/>
    <w:rsid w:val="00723F43"/>
    <w:rsid w:val="0072753C"/>
    <w:rsid w:val="007321B4"/>
    <w:rsid w:val="0073233E"/>
    <w:rsid w:val="00732B67"/>
    <w:rsid w:val="00733AD9"/>
    <w:rsid w:val="00736E29"/>
    <w:rsid w:val="007379FE"/>
    <w:rsid w:val="00737EB0"/>
    <w:rsid w:val="00741C3B"/>
    <w:rsid w:val="00746006"/>
    <w:rsid w:val="00747E70"/>
    <w:rsid w:val="00751488"/>
    <w:rsid w:val="00751D48"/>
    <w:rsid w:val="00762E7F"/>
    <w:rsid w:val="00764A04"/>
    <w:rsid w:val="0076619A"/>
    <w:rsid w:val="0076742B"/>
    <w:rsid w:val="00771847"/>
    <w:rsid w:val="00774F7C"/>
    <w:rsid w:val="00775CE0"/>
    <w:rsid w:val="007806DB"/>
    <w:rsid w:val="0078083F"/>
    <w:rsid w:val="00780DBA"/>
    <w:rsid w:val="00783FF9"/>
    <w:rsid w:val="00785FF6"/>
    <w:rsid w:val="007875F4"/>
    <w:rsid w:val="00787906"/>
    <w:rsid w:val="00791D35"/>
    <w:rsid w:val="00797839"/>
    <w:rsid w:val="00797C75"/>
    <w:rsid w:val="007A0E9F"/>
    <w:rsid w:val="007A1569"/>
    <w:rsid w:val="007A159E"/>
    <w:rsid w:val="007A2947"/>
    <w:rsid w:val="007A2F2C"/>
    <w:rsid w:val="007A45A6"/>
    <w:rsid w:val="007A5939"/>
    <w:rsid w:val="007A73B8"/>
    <w:rsid w:val="007B2E57"/>
    <w:rsid w:val="007B33BA"/>
    <w:rsid w:val="007B38D1"/>
    <w:rsid w:val="007B3DE9"/>
    <w:rsid w:val="007B5168"/>
    <w:rsid w:val="007B785F"/>
    <w:rsid w:val="007B7C71"/>
    <w:rsid w:val="007C0DF7"/>
    <w:rsid w:val="007C2CC1"/>
    <w:rsid w:val="007C4230"/>
    <w:rsid w:val="007C50CB"/>
    <w:rsid w:val="007C58D7"/>
    <w:rsid w:val="007D5F2A"/>
    <w:rsid w:val="007D6DF5"/>
    <w:rsid w:val="007E0734"/>
    <w:rsid w:val="007E19D5"/>
    <w:rsid w:val="007E2D93"/>
    <w:rsid w:val="007E6451"/>
    <w:rsid w:val="007F0238"/>
    <w:rsid w:val="007F3179"/>
    <w:rsid w:val="007F4E69"/>
    <w:rsid w:val="00800888"/>
    <w:rsid w:val="008012CA"/>
    <w:rsid w:val="00804C7D"/>
    <w:rsid w:val="00806AD1"/>
    <w:rsid w:val="00806C11"/>
    <w:rsid w:val="00807317"/>
    <w:rsid w:val="00817401"/>
    <w:rsid w:val="00817F85"/>
    <w:rsid w:val="008206FD"/>
    <w:rsid w:val="0082272A"/>
    <w:rsid w:val="0083146F"/>
    <w:rsid w:val="00831E81"/>
    <w:rsid w:val="00832704"/>
    <w:rsid w:val="00834528"/>
    <w:rsid w:val="00834AAD"/>
    <w:rsid w:val="00836666"/>
    <w:rsid w:val="00837F2D"/>
    <w:rsid w:val="0084394F"/>
    <w:rsid w:val="00844285"/>
    <w:rsid w:val="00853114"/>
    <w:rsid w:val="0085396C"/>
    <w:rsid w:val="0086318B"/>
    <w:rsid w:val="00865C96"/>
    <w:rsid w:val="00866805"/>
    <w:rsid w:val="00867404"/>
    <w:rsid w:val="008710BC"/>
    <w:rsid w:val="00872B36"/>
    <w:rsid w:val="008737CE"/>
    <w:rsid w:val="00875D0E"/>
    <w:rsid w:val="0088036E"/>
    <w:rsid w:val="00880D12"/>
    <w:rsid w:val="008840D5"/>
    <w:rsid w:val="00884D49"/>
    <w:rsid w:val="00885831"/>
    <w:rsid w:val="0088700B"/>
    <w:rsid w:val="00896BB7"/>
    <w:rsid w:val="008A02AB"/>
    <w:rsid w:val="008A1AE9"/>
    <w:rsid w:val="008A1CB9"/>
    <w:rsid w:val="008A5EA1"/>
    <w:rsid w:val="008A6FE8"/>
    <w:rsid w:val="008A70EA"/>
    <w:rsid w:val="008A73E9"/>
    <w:rsid w:val="008B4AE5"/>
    <w:rsid w:val="008B4AE9"/>
    <w:rsid w:val="008B5B51"/>
    <w:rsid w:val="008B698C"/>
    <w:rsid w:val="008B7669"/>
    <w:rsid w:val="008B77CB"/>
    <w:rsid w:val="008B7DBF"/>
    <w:rsid w:val="008C0B0F"/>
    <w:rsid w:val="008C456F"/>
    <w:rsid w:val="008C46EB"/>
    <w:rsid w:val="008C535D"/>
    <w:rsid w:val="008C5A34"/>
    <w:rsid w:val="008C5B31"/>
    <w:rsid w:val="008C62FE"/>
    <w:rsid w:val="008C67CC"/>
    <w:rsid w:val="008D1C7B"/>
    <w:rsid w:val="008D2F69"/>
    <w:rsid w:val="008D3DFD"/>
    <w:rsid w:val="008D44E7"/>
    <w:rsid w:val="008D5881"/>
    <w:rsid w:val="008E119D"/>
    <w:rsid w:val="008E65F9"/>
    <w:rsid w:val="008E6F68"/>
    <w:rsid w:val="008F00B5"/>
    <w:rsid w:val="008F01C9"/>
    <w:rsid w:val="008F56A4"/>
    <w:rsid w:val="008F7696"/>
    <w:rsid w:val="008F78D3"/>
    <w:rsid w:val="0090284E"/>
    <w:rsid w:val="00905382"/>
    <w:rsid w:val="0090744C"/>
    <w:rsid w:val="009112E6"/>
    <w:rsid w:val="009135D1"/>
    <w:rsid w:val="00914AE4"/>
    <w:rsid w:val="00914E78"/>
    <w:rsid w:val="00916DD9"/>
    <w:rsid w:val="00917FD7"/>
    <w:rsid w:val="00923A81"/>
    <w:rsid w:val="0092647C"/>
    <w:rsid w:val="0093573B"/>
    <w:rsid w:val="00936C53"/>
    <w:rsid w:val="009376BE"/>
    <w:rsid w:val="0094062C"/>
    <w:rsid w:val="00941C46"/>
    <w:rsid w:val="00942BE0"/>
    <w:rsid w:val="00943ECD"/>
    <w:rsid w:val="00944640"/>
    <w:rsid w:val="00945A4A"/>
    <w:rsid w:val="00945E7A"/>
    <w:rsid w:val="00947054"/>
    <w:rsid w:val="009477BD"/>
    <w:rsid w:val="009525F8"/>
    <w:rsid w:val="009632C9"/>
    <w:rsid w:val="00963A6C"/>
    <w:rsid w:val="0096426A"/>
    <w:rsid w:val="00966E01"/>
    <w:rsid w:val="009738A9"/>
    <w:rsid w:val="00977731"/>
    <w:rsid w:val="00980F21"/>
    <w:rsid w:val="00981383"/>
    <w:rsid w:val="00985F64"/>
    <w:rsid w:val="009871DC"/>
    <w:rsid w:val="00991E7C"/>
    <w:rsid w:val="00992CC8"/>
    <w:rsid w:val="00992E7D"/>
    <w:rsid w:val="00993436"/>
    <w:rsid w:val="009959B6"/>
    <w:rsid w:val="00996A41"/>
    <w:rsid w:val="009A1748"/>
    <w:rsid w:val="009A2FF1"/>
    <w:rsid w:val="009A6CBB"/>
    <w:rsid w:val="009A743E"/>
    <w:rsid w:val="009B09A2"/>
    <w:rsid w:val="009B4679"/>
    <w:rsid w:val="009B53E0"/>
    <w:rsid w:val="009B5DA3"/>
    <w:rsid w:val="009B6FE8"/>
    <w:rsid w:val="009C0396"/>
    <w:rsid w:val="009C0423"/>
    <w:rsid w:val="009C0A8C"/>
    <w:rsid w:val="009C1995"/>
    <w:rsid w:val="009C58AF"/>
    <w:rsid w:val="009D350E"/>
    <w:rsid w:val="009D3AF5"/>
    <w:rsid w:val="009D6588"/>
    <w:rsid w:val="009D7CF9"/>
    <w:rsid w:val="009E0397"/>
    <w:rsid w:val="009E06B5"/>
    <w:rsid w:val="009E1AC2"/>
    <w:rsid w:val="009E1CDD"/>
    <w:rsid w:val="009E3ACD"/>
    <w:rsid w:val="009E3EE1"/>
    <w:rsid w:val="009E5DD7"/>
    <w:rsid w:val="009F0A8C"/>
    <w:rsid w:val="009F0D57"/>
    <w:rsid w:val="009F3EC9"/>
    <w:rsid w:val="009F4BF2"/>
    <w:rsid w:val="009F4E88"/>
    <w:rsid w:val="009F5508"/>
    <w:rsid w:val="00A00907"/>
    <w:rsid w:val="00A01B1E"/>
    <w:rsid w:val="00A01F63"/>
    <w:rsid w:val="00A03ABE"/>
    <w:rsid w:val="00A04C49"/>
    <w:rsid w:val="00A04F1D"/>
    <w:rsid w:val="00A06955"/>
    <w:rsid w:val="00A07922"/>
    <w:rsid w:val="00A10BAB"/>
    <w:rsid w:val="00A112EC"/>
    <w:rsid w:val="00A114F8"/>
    <w:rsid w:val="00A1366D"/>
    <w:rsid w:val="00A136C9"/>
    <w:rsid w:val="00A159EC"/>
    <w:rsid w:val="00A16A6D"/>
    <w:rsid w:val="00A17118"/>
    <w:rsid w:val="00A271E7"/>
    <w:rsid w:val="00A276B9"/>
    <w:rsid w:val="00A313B5"/>
    <w:rsid w:val="00A32495"/>
    <w:rsid w:val="00A32F8B"/>
    <w:rsid w:val="00A36D6E"/>
    <w:rsid w:val="00A40F2F"/>
    <w:rsid w:val="00A41F8B"/>
    <w:rsid w:val="00A43607"/>
    <w:rsid w:val="00A4465D"/>
    <w:rsid w:val="00A502F5"/>
    <w:rsid w:val="00A50C05"/>
    <w:rsid w:val="00A52AD4"/>
    <w:rsid w:val="00A553FD"/>
    <w:rsid w:val="00A632B7"/>
    <w:rsid w:val="00A63EFE"/>
    <w:rsid w:val="00A63F54"/>
    <w:rsid w:val="00A6542C"/>
    <w:rsid w:val="00A6608B"/>
    <w:rsid w:val="00A70A91"/>
    <w:rsid w:val="00A7275D"/>
    <w:rsid w:val="00A742D4"/>
    <w:rsid w:val="00A764F1"/>
    <w:rsid w:val="00A76A31"/>
    <w:rsid w:val="00A77182"/>
    <w:rsid w:val="00A77D15"/>
    <w:rsid w:val="00A8326D"/>
    <w:rsid w:val="00A8365B"/>
    <w:rsid w:val="00A854E2"/>
    <w:rsid w:val="00A85B4A"/>
    <w:rsid w:val="00A85C1A"/>
    <w:rsid w:val="00A85D3E"/>
    <w:rsid w:val="00A86029"/>
    <w:rsid w:val="00A872DF"/>
    <w:rsid w:val="00A911D1"/>
    <w:rsid w:val="00A92626"/>
    <w:rsid w:val="00A94D6A"/>
    <w:rsid w:val="00A96750"/>
    <w:rsid w:val="00A96C78"/>
    <w:rsid w:val="00AB5492"/>
    <w:rsid w:val="00AB6978"/>
    <w:rsid w:val="00AC030F"/>
    <w:rsid w:val="00AC1B9C"/>
    <w:rsid w:val="00AC3B8C"/>
    <w:rsid w:val="00AC3C53"/>
    <w:rsid w:val="00AC76D7"/>
    <w:rsid w:val="00AD2B11"/>
    <w:rsid w:val="00AD528D"/>
    <w:rsid w:val="00AE0F13"/>
    <w:rsid w:val="00AE13E5"/>
    <w:rsid w:val="00AE27B5"/>
    <w:rsid w:val="00AE3ADA"/>
    <w:rsid w:val="00AE4A6A"/>
    <w:rsid w:val="00AE6A58"/>
    <w:rsid w:val="00AE78E0"/>
    <w:rsid w:val="00AF129E"/>
    <w:rsid w:val="00B00F96"/>
    <w:rsid w:val="00B022E5"/>
    <w:rsid w:val="00B02C36"/>
    <w:rsid w:val="00B0374F"/>
    <w:rsid w:val="00B0550F"/>
    <w:rsid w:val="00B070F6"/>
    <w:rsid w:val="00B14027"/>
    <w:rsid w:val="00B16985"/>
    <w:rsid w:val="00B16A04"/>
    <w:rsid w:val="00B1773D"/>
    <w:rsid w:val="00B17CB8"/>
    <w:rsid w:val="00B17F5C"/>
    <w:rsid w:val="00B20300"/>
    <w:rsid w:val="00B21CE4"/>
    <w:rsid w:val="00B25D15"/>
    <w:rsid w:val="00B31110"/>
    <w:rsid w:val="00B32490"/>
    <w:rsid w:val="00B3252C"/>
    <w:rsid w:val="00B36BCD"/>
    <w:rsid w:val="00B36DE0"/>
    <w:rsid w:val="00B37210"/>
    <w:rsid w:val="00B4166D"/>
    <w:rsid w:val="00B41710"/>
    <w:rsid w:val="00B41F93"/>
    <w:rsid w:val="00B44D5C"/>
    <w:rsid w:val="00B45878"/>
    <w:rsid w:val="00B46492"/>
    <w:rsid w:val="00B466C1"/>
    <w:rsid w:val="00B5048D"/>
    <w:rsid w:val="00B50EE0"/>
    <w:rsid w:val="00B54C50"/>
    <w:rsid w:val="00B56232"/>
    <w:rsid w:val="00B6657D"/>
    <w:rsid w:val="00B7258B"/>
    <w:rsid w:val="00B73A1F"/>
    <w:rsid w:val="00B73CDB"/>
    <w:rsid w:val="00B77D33"/>
    <w:rsid w:val="00B800EE"/>
    <w:rsid w:val="00B8186E"/>
    <w:rsid w:val="00B81B1B"/>
    <w:rsid w:val="00B824CD"/>
    <w:rsid w:val="00B84D35"/>
    <w:rsid w:val="00B85C2B"/>
    <w:rsid w:val="00B86688"/>
    <w:rsid w:val="00B8767E"/>
    <w:rsid w:val="00B92AB8"/>
    <w:rsid w:val="00B930FD"/>
    <w:rsid w:val="00B93CDC"/>
    <w:rsid w:val="00B9537B"/>
    <w:rsid w:val="00B95763"/>
    <w:rsid w:val="00B95E43"/>
    <w:rsid w:val="00B970E1"/>
    <w:rsid w:val="00B97470"/>
    <w:rsid w:val="00BA04E4"/>
    <w:rsid w:val="00BA1BCD"/>
    <w:rsid w:val="00BA3809"/>
    <w:rsid w:val="00BA54B6"/>
    <w:rsid w:val="00BD004F"/>
    <w:rsid w:val="00BD3E2E"/>
    <w:rsid w:val="00BD6587"/>
    <w:rsid w:val="00BD725A"/>
    <w:rsid w:val="00BE24BC"/>
    <w:rsid w:val="00BE3122"/>
    <w:rsid w:val="00BE5BC5"/>
    <w:rsid w:val="00BE7E4F"/>
    <w:rsid w:val="00BF382C"/>
    <w:rsid w:val="00BF513C"/>
    <w:rsid w:val="00C00C78"/>
    <w:rsid w:val="00C00F70"/>
    <w:rsid w:val="00C016DE"/>
    <w:rsid w:val="00C06B66"/>
    <w:rsid w:val="00C111C5"/>
    <w:rsid w:val="00C131F1"/>
    <w:rsid w:val="00C139DA"/>
    <w:rsid w:val="00C149AC"/>
    <w:rsid w:val="00C21633"/>
    <w:rsid w:val="00C226C4"/>
    <w:rsid w:val="00C22C1B"/>
    <w:rsid w:val="00C24FEB"/>
    <w:rsid w:val="00C274E3"/>
    <w:rsid w:val="00C31080"/>
    <w:rsid w:val="00C319C6"/>
    <w:rsid w:val="00C322AE"/>
    <w:rsid w:val="00C32A84"/>
    <w:rsid w:val="00C37614"/>
    <w:rsid w:val="00C4328B"/>
    <w:rsid w:val="00C46682"/>
    <w:rsid w:val="00C47069"/>
    <w:rsid w:val="00C5042F"/>
    <w:rsid w:val="00C52434"/>
    <w:rsid w:val="00C55560"/>
    <w:rsid w:val="00C563C5"/>
    <w:rsid w:val="00C60477"/>
    <w:rsid w:val="00C605A3"/>
    <w:rsid w:val="00C67DCF"/>
    <w:rsid w:val="00C70AB4"/>
    <w:rsid w:val="00C72611"/>
    <w:rsid w:val="00C73DFA"/>
    <w:rsid w:val="00C7729F"/>
    <w:rsid w:val="00C90165"/>
    <w:rsid w:val="00C92F7E"/>
    <w:rsid w:val="00C93379"/>
    <w:rsid w:val="00C94000"/>
    <w:rsid w:val="00C960DD"/>
    <w:rsid w:val="00C963A1"/>
    <w:rsid w:val="00C968B2"/>
    <w:rsid w:val="00C97A7C"/>
    <w:rsid w:val="00C97F59"/>
    <w:rsid w:val="00CA05D7"/>
    <w:rsid w:val="00CA144A"/>
    <w:rsid w:val="00CA169F"/>
    <w:rsid w:val="00CA5B56"/>
    <w:rsid w:val="00CB1C5D"/>
    <w:rsid w:val="00CB699B"/>
    <w:rsid w:val="00CC1E86"/>
    <w:rsid w:val="00CC2F1D"/>
    <w:rsid w:val="00CC2FFF"/>
    <w:rsid w:val="00CC51DD"/>
    <w:rsid w:val="00CC5CBE"/>
    <w:rsid w:val="00CD0280"/>
    <w:rsid w:val="00CD1848"/>
    <w:rsid w:val="00CD3504"/>
    <w:rsid w:val="00CD40A5"/>
    <w:rsid w:val="00CE20A4"/>
    <w:rsid w:val="00CE2BF1"/>
    <w:rsid w:val="00CE3D53"/>
    <w:rsid w:val="00CE5C4F"/>
    <w:rsid w:val="00CE7292"/>
    <w:rsid w:val="00CF6A91"/>
    <w:rsid w:val="00D05F09"/>
    <w:rsid w:val="00D070E1"/>
    <w:rsid w:val="00D072FD"/>
    <w:rsid w:val="00D0758F"/>
    <w:rsid w:val="00D10C82"/>
    <w:rsid w:val="00D13EBF"/>
    <w:rsid w:val="00D15186"/>
    <w:rsid w:val="00D1530A"/>
    <w:rsid w:val="00D15B6B"/>
    <w:rsid w:val="00D20B99"/>
    <w:rsid w:val="00D20BFF"/>
    <w:rsid w:val="00D20C24"/>
    <w:rsid w:val="00D21553"/>
    <w:rsid w:val="00D22138"/>
    <w:rsid w:val="00D2684F"/>
    <w:rsid w:val="00D27B2C"/>
    <w:rsid w:val="00D3687A"/>
    <w:rsid w:val="00D403A0"/>
    <w:rsid w:val="00D4187D"/>
    <w:rsid w:val="00D42BBE"/>
    <w:rsid w:val="00D454B3"/>
    <w:rsid w:val="00D45DD8"/>
    <w:rsid w:val="00D464CA"/>
    <w:rsid w:val="00D466A5"/>
    <w:rsid w:val="00D51E03"/>
    <w:rsid w:val="00D567D4"/>
    <w:rsid w:val="00D56BE4"/>
    <w:rsid w:val="00D5789D"/>
    <w:rsid w:val="00D57F37"/>
    <w:rsid w:val="00D64ED4"/>
    <w:rsid w:val="00D65634"/>
    <w:rsid w:val="00D670E5"/>
    <w:rsid w:val="00D715A9"/>
    <w:rsid w:val="00D74FB1"/>
    <w:rsid w:val="00D758D9"/>
    <w:rsid w:val="00D77CA4"/>
    <w:rsid w:val="00D8348A"/>
    <w:rsid w:val="00D83B10"/>
    <w:rsid w:val="00D84F01"/>
    <w:rsid w:val="00D859C5"/>
    <w:rsid w:val="00D85CA7"/>
    <w:rsid w:val="00D86A19"/>
    <w:rsid w:val="00D872D5"/>
    <w:rsid w:val="00D90C24"/>
    <w:rsid w:val="00D920B1"/>
    <w:rsid w:val="00D97CB8"/>
    <w:rsid w:val="00DA3FD3"/>
    <w:rsid w:val="00DA6476"/>
    <w:rsid w:val="00DA6E9A"/>
    <w:rsid w:val="00DA71E3"/>
    <w:rsid w:val="00DB02B2"/>
    <w:rsid w:val="00DB24E7"/>
    <w:rsid w:val="00DB42CA"/>
    <w:rsid w:val="00DB648D"/>
    <w:rsid w:val="00DB7BD7"/>
    <w:rsid w:val="00DC09B8"/>
    <w:rsid w:val="00DC0C6A"/>
    <w:rsid w:val="00DC20DB"/>
    <w:rsid w:val="00DC5DE9"/>
    <w:rsid w:val="00DC6B96"/>
    <w:rsid w:val="00DE626D"/>
    <w:rsid w:val="00DE77A1"/>
    <w:rsid w:val="00DF3CC5"/>
    <w:rsid w:val="00DF55EB"/>
    <w:rsid w:val="00DF5DDD"/>
    <w:rsid w:val="00E021C4"/>
    <w:rsid w:val="00E02E0B"/>
    <w:rsid w:val="00E030B6"/>
    <w:rsid w:val="00E05678"/>
    <w:rsid w:val="00E0778F"/>
    <w:rsid w:val="00E12A92"/>
    <w:rsid w:val="00E20278"/>
    <w:rsid w:val="00E22210"/>
    <w:rsid w:val="00E24B47"/>
    <w:rsid w:val="00E346E6"/>
    <w:rsid w:val="00E3493B"/>
    <w:rsid w:val="00E35886"/>
    <w:rsid w:val="00E37EEF"/>
    <w:rsid w:val="00E43DC6"/>
    <w:rsid w:val="00E44E62"/>
    <w:rsid w:val="00E4639F"/>
    <w:rsid w:val="00E51C00"/>
    <w:rsid w:val="00E521B0"/>
    <w:rsid w:val="00E533A0"/>
    <w:rsid w:val="00E536D1"/>
    <w:rsid w:val="00E540BF"/>
    <w:rsid w:val="00E54DC9"/>
    <w:rsid w:val="00E61AE2"/>
    <w:rsid w:val="00E77940"/>
    <w:rsid w:val="00E807FC"/>
    <w:rsid w:val="00E80F7E"/>
    <w:rsid w:val="00E81F36"/>
    <w:rsid w:val="00E8348E"/>
    <w:rsid w:val="00E83497"/>
    <w:rsid w:val="00E84B24"/>
    <w:rsid w:val="00E856BB"/>
    <w:rsid w:val="00E85A57"/>
    <w:rsid w:val="00E85E48"/>
    <w:rsid w:val="00E956A2"/>
    <w:rsid w:val="00E96EF9"/>
    <w:rsid w:val="00EA004A"/>
    <w:rsid w:val="00EA2730"/>
    <w:rsid w:val="00EA2AA9"/>
    <w:rsid w:val="00EA2EEC"/>
    <w:rsid w:val="00EA71C5"/>
    <w:rsid w:val="00EA7A41"/>
    <w:rsid w:val="00EB4D46"/>
    <w:rsid w:val="00EB6223"/>
    <w:rsid w:val="00EC48A8"/>
    <w:rsid w:val="00EC49CD"/>
    <w:rsid w:val="00EC507B"/>
    <w:rsid w:val="00EC54B4"/>
    <w:rsid w:val="00ED0D0C"/>
    <w:rsid w:val="00ED5E71"/>
    <w:rsid w:val="00ED7083"/>
    <w:rsid w:val="00EE09A0"/>
    <w:rsid w:val="00EE1602"/>
    <w:rsid w:val="00EE3D46"/>
    <w:rsid w:val="00EE445B"/>
    <w:rsid w:val="00EE71D9"/>
    <w:rsid w:val="00EF1375"/>
    <w:rsid w:val="00EF7241"/>
    <w:rsid w:val="00EF791B"/>
    <w:rsid w:val="00EF7C69"/>
    <w:rsid w:val="00F02645"/>
    <w:rsid w:val="00F03939"/>
    <w:rsid w:val="00F10B25"/>
    <w:rsid w:val="00F149C5"/>
    <w:rsid w:val="00F17B2E"/>
    <w:rsid w:val="00F17F3D"/>
    <w:rsid w:val="00F22275"/>
    <w:rsid w:val="00F225B7"/>
    <w:rsid w:val="00F229F4"/>
    <w:rsid w:val="00F24B04"/>
    <w:rsid w:val="00F25AB0"/>
    <w:rsid w:val="00F368F0"/>
    <w:rsid w:val="00F36FF6"/>
    <w:rsid w:val="00F40C03"/>
    <w:rsid w:val="00F42DEB"/>
    <w:rsid w:val="00F450CD"/>
    <w:rsid w:val="00F45CAD"/>
    <w:rsid w:val="00F461FE"/>
    <w:rsid w:val="00F46DEC"/>
    <w:rsid w:val="00F50CF6"/>
    <w:rsid w:val="00F514DC"/>
    <w:rsid w:val="00F533C2"/>
    <w:rsid w:val="00F546AD"/>
    <w:rsid w:val="00F602E0"/>
    <w:rsid w:val="00F6161C"/>
    <w:rsid w:val="00F62B97"/>
    <w:rsid w:val="00F62C08"/>
    <w:rsid w:val="00F636F6"/>
    <w:rsid w:val="00F641A9"/>
    <w:rsid w:val="00F71A6D"/>
    <w:rsid w:val="00F74C9A"/>
    <w:rsid w:val="00F80B2D"/>
    <w:rsid w:val="00F8114D"/>
    <w:rsid w:val="00F82254"/>
    <w:rsid w:val="00F9142E"/>
    <w:rsid w:val="00F934E9"/>
    <w:rsid w:val="00F943BB"/>
    <w:rsid w:val="00FA13E7"/>
    <w:rsid w:val="00FA180D"/>
    <w:rsid w:val="00FA1D01"/>
    <w:rsid w:val="00FA7E91"/>
    <w:rsid w:val="00FB00F0"/>
    <w:rsid w:val="00FB204F"/>
    <w:rsid w:val="00FC0F36"/>
    <w:rsid w:val="00FC1EC4"/>
    <w:rsid w:val="00FC2D55"/>
    <w:rsid w:val="00FC3158"/>
    <w:rsid w:val="00FC6DAE"/>
    <w:rsid w:val="00FC6E8C"/>
    <w:rsid w:val="00FC7436"/>
    <w:rsid w:val="00FC7C42"/>
    <w:rsid w:val="00FD1AD1"/>
    <w:rsid w:val="00FD68B7"/>
    <w:rsid w:val="00FE209A"/>
    <w:rsid w:val="00FE244A"/>
    <w:rsid w:val="00FE2502"/>
    <w:rsid w:val="00FE77F0"/>
    <w:rsid w:val="00FF0F1C"/>
    <w:rsid w:val="00FF4E59"/>
    <w:rsid w:val="00FF50F1"/>
    <w:rsid w:val="00FF7C28"/>
    <w:rsid w:val="0F0BC555"/>
    <w:rsid w:val="0F340485"/>
    <w:rsid w:val="2FAEAAC2"/>
    <w:rsid w:val="34B513A8"/>
    <w:rsid w:val="35352FE4"/>
    <w:rsid w:val="36DA016A"/>
    <w:rsid w:val="3BD62306"/>
    <w:rsid w:val="416BCF48"/>
    <w:rsid w:val="43D991CD"/>
    <w:rsid w:val="4C8E631D"/>
    <w:rsid w:val="4E7A85F8"/>
    <w:rsid w:val="52B00C4E"/>
    <w:rsid w:val="5561035A"/>
    <w:rsid w:val="56069762"/>
    <w:rsid w:val="5917DAC9"/>
    <w:rsid w:val="5EB5309E"/>
    <w:rsid w:val="637605E9"/>
    <w:rsid w:val="71AF2565"/>
    <w:rsid w:val="71C3FE66"/>
    <w:rsid w:val="731E9C21"/>
    <w:rsid w:val="73B06259"/>
    <w:rsid w:val="77AA3147"/>
    <w:rsid w:val="78B4D5E1"/>
    <w:rsid w:val="7CD92A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FF744"/>
  <w15:docId w15:val="{8E438C6C-7519-43D1-A7DE-F8195586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Times New Roman"/>
        <w:sz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2434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36C53"/>
    <w:pPr>
      <w:keepNext/>
      <w:numPr>
        <w:numId w:val="16"/>
      </w:numPr>
      <w:spacing w:before="480"/>
      <w:outlineLvl w:val="0"/>
    </w:pPr>
    <w:rPr>
      <w:rFonts w:ascii="Arial" w:eastAsia="Times New Roman" w:hAnsi="Arial" w:cs="Arial"/>
      <w:b/>
      <w:sz w:val="28"/>
      <w:szCs w:val="28"/>
    </w:rPr>
  </w:style>
  <w:style w:type="paragraph" w:styleId="Ttulo2">
    <w:name w:val="heading 2"/>
    <w:basedOn w:val="Ttulo1"/>
    <w:next w:val="Normal"/>
    <w:link w:val="Ttulo2Car"/>
    <w:qFormat/>
    <w:rsid w:val="00A502F5"/>
    <w:pPr>
      <w:numPr>
        <w:ilvl w:val="1"/>
      </w:numPr>
      <w:spacing w:before="240"/>
      <w:outlineLvl w:val="1"/>
    </w:pPr>
    <w:rPr>
      <w:rFonts w:eastAsia="MS Mincho"/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A502F5"/>
    <w:pPr>
      <w:numPr>
        <w:ilvl w:val="2"/>
        <w:numId w:val="16"/>
      </w:numPr>
      <w:outlineLvl w:val="2"/>
    </w:pPr>
    <w:rPr>
      <w:rFonts w:ascii="Arial" w:hAnsi="Arial" w:cs="Arial"/>
      <w:b/>
    </w:rPr>
  </w:style>
  <w:style w:type="paragraph" w:styleId="Ttulo4">
    <w:name w:val="heading 4"/>
    <w:basedOn w:val="Normal"/>
    <w:next w:val="Normal"/>
    <w:link w:val="Ttulo4Car"/>
    <w:rsid w:val="007F3179"/>
    <w:pPr>
      <w:keepNext/>
      <w:spacing w:after="0"/>
      <w:outlineLvl w:val="3"/>
    </w:pPr>
    <w:rPr>
      <w:rFonts w:eastAsia="Times New Roman"/>
      <w:b/>
      <w:lang w:val="en-AU"/>
    </w:rPr>
  </w:style>
  <w:style w:type="paragraph" w:styleId="Ttulo5">
    <w:name w:val="heading 5"/>
    <w:basedOn w:val="Normal"/>
    <w:next w:val="Normal"/>
    <w:link w:val="Ttulo5Car"/>
    <w:rsid w:val="007F3179"/>
    <w:pPr>
      <w:keepNext/>
      <w:spacing w:after="0"/>
      <w:ind w:left="1260"/>
      <w:outlineLvl w:val="4"/>
    </w:pPr>
    <w:rPr>
      <w:rFonts w:eastAsia="Times New Roman"/>
      <w:b/>
      <w:sz w:val="20"/>
    </w:rPr>
  </w:style>
  <w:style w:type="paragraph" w:styleId="Ttulo6">
    <w:name w:val="heading 6"/>
    <w:basedOn w:val="Normal"/>
    <w:next w:val="Normal"/>
    <w:link w:val="Ttulo6Car"/>
    <w:qFormat/>
    <w:rsid w:val="007F3179"/>
    <w:pPr>
      <w:keepNext/>
      <w:tabs>
        <w:tab w:val="left" w:pos="7938"/>
      </w:tabs>
      <w:spacing w:after="0"/>
      <w:ind w:left="1276"/>
      <w:outlineLvl w:val="5"/>
    </w:pPr>
    <w:rPr>
      <w:rFonts w:eastAsia="Times New Roman"/>
      <w:b/>
      <w:sz w:val="20"/>
    </w:rPr>
  </w:style>
  <w:style w:type="paragraph" w:styleId="Ttulo7">
    <w:name w:val="heading 7"/>
    <w:aliases w:val="Table Heading"/>
    <w:basedOn w:val="Normal"/>
    <w:next w:val="Normal"/>
    <w:link w:val="Ttulo7Car"/>
    <w:qFormat/>
    <w:rsid w:val="00B9537B"/>
    <w:pPr>
      <w:keepNext/>
      <w:spacing w:before="240" w:after="240"/>
      <w:jc w:val="center"/>
      <w:outlineLvl w:val="6"/>
    </w:pPr>
    <w:rPr>
      <w:rFonts w:eastAsia="Times New Roman"/>
      <w:b/>
    </w:rPr>
  </w:style>
  <w:style w:type="paragraph" w:styleId="Ttulo8">
    <w:name w:val="heading 8"/>
    <w:aliases w:val="Alpha List"/>
    <w:basedOn w:val="Sangranormal"/>
    <w:next w:val="Normal"/>
    <w:link w:val="Ttulo8Car"/>
    <w:rsid w:val="0007669C"/>
    <w:pPr>
      <w:numPr>
        <w:numId w:val="15"/>
      </w:numPr>
      <w:outlineLvl w:val="7"/>
    </w:pPr>
  </w:style>
  <w:style w:type="paragraph" w:styleId="Ttulo9">
    <w:name w:val="heading 9"/>
    <w:aliases w:val="Bullet List"/>
    <w:basedOn w:val="Prrafodelista"/>
    <w:next w:val="Normal"/>
    <w:link w:val="Ttulo9Car"/>
    <w:rsid w:val="0007669C"/>
    <w:pPr>
      <w:numPr>
        <w:numId w:val="14"/>
      </w:numPr>
      <w:spacing w:after="240"/>
      <w:outlineLvl w:val="8"/>
    </w:pPr>
    <w:rPr>
      <w:rFonts w:asciiTheme="minorHAnsi" w:eastAsia="MS Mincho" w:hAnsiTheme="minorHAnsi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36C53"/>
    <w:rPr>
      <w:rFonts w:ascii="Arial" w:eastAsia="Times New Roman" w:hAnsi="Arial" w:cs="Arial"/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A502F5"/>
    <w:rPr>
      <w:rFonts w:ascii="Arial" w:eastAsia="MS Mincho" w:hAnsi="Arial" w:cs="Arial"/>
      <w:b/>
      <w:szCs w:val="24"/>
    </w:rPr>
  </w:style>
  <w:style w:type="character" w:customStyle="1" w:styleId="Ttulo3Car">
    <w:name w:val="Título 3 Car"/>
    <w:basedOn w:val="Fuentedeprrafopredeter"/>
    <w:link w:val="Ttulo3"/>
    <w:rsid w:val="00A502F5"/>
    <w:rPr>
      <w:rFonts w:ascii="Arial" w:hAnsi="Arial" w:cs="Arial"/>
      <w:b/>
    </w:rPr>
  </w:style>
  <w:style w:type="character" w:customStyle="1" w:styleId="Ttulo4Car">
    <w:name w:val="Título 4 Car"/>
    <w:basedOn w:val="Fuentedeprrafopredeter"/>
    <w:link w:val="Ttulo4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character" w:customStyle="1" w:styleId="Ttulo5Car">
    <w:name w:val="Título 5 Car"/>
    <w:basedOn w:val="Fuentedeprrafopredeter"/>
    <w:link w:val="Ttulo5"/>
    <w:rsid w:val="007F317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tulo6Car">
    <w:name w:val="Título 6 Car"/>
    <w:basedOn w:val="Fuentedeprrafopredeter"/>
    <w:link w:val="Ttulo6"/>
    <w:rsid w:val="007F3179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tulo7Car">
    <w:name w:val="Título 7 Car"/>
    <w:aliases w:val="Table Heading Car"/>
    <w:basedOn w:val="Fuentedeprrafopredeter"/>
    <w:link w:val="Ttulo7"/>
    <w:rsid w:val="00B9537B"/>
    <w:rPr>
      <w:rFonts w:ascii="Times New Roman" w:eastAsia="Times New Roman" w:hAnsi="Times New Roman"/>
      <w:b/>
    </w:rPr>
  </w:style>
  <w:style w:type="paragraph" w:styleId="Sangranormal">
    <w:name w:val="Normal Indent"/>
    <w:basedOn w:val="Normal"/>
    <w:rsid w:val="007F3179"/>
    <w:pPr>
      <w:tabs>
        <w:tab w:val="left" w:pos="720"/>
      </w:tabs>
      <w:spacing w:after="0"/>
      <w:ind w:left="720"/>
    </w:pPr>
    <w:rPr>
      <w:rFonts w:eastAsia="Times New Roman"/>
      <w:sz w:val="22"/>
    </w:rPr>
  </w:style>
  <w:style w:type="character" w:customStyle="1" w:styleId="Ttulo8Car">
    <w:name w:val="Título 8 Car"/>
    <w:aliases w:val="Alpha List Car"/>
    <w:basedOn w:val="Fuentedeprrafopredeter"/>
    <w:link w:val="Ttulo8"/>
    <w:rsid w:val="0007669C"/>
    <w:rPr>
      <w:rFonts w:ascii="Times New Roman" w:eastAsia="Times New Roman" w:hAnsi="Times New Roman"/>
      <w:sz w:val="22"/>
    </w:rPr>
  </w:style>
  <w:style w:type="paragraph" w:styleId="Prrafodelista">
    <w:name w:val="List Paragraph"/>
    <w:basedOn w:val="Normal"/>
    <w:uiPriority w:val="34"/>
    <w:qFormat/>
    <w:rsid w:val="007F3179"/>
    <w:pPr>
      <w:spacing w:after="0"/>
      <w:ind w:left="720"/>
      <w:contextualSpacing/>
    </w:pPr>
    <w:rPr>
      <w:rFonts w:eastAsia="Times New Roman"/>
      <w:sz w:val="20"/>
    </w:rPr>
  </w:style>
  <w:style w:type="character" w:customStyle="1" w:styleId="Ttulo9Car">
    <w:name w:val="Título 9 Car"/>
    <w:aliases w:val="Bullet List Car"/>
    <w:basedOn w:val="Fuentedeprrafopredeter"/>
    <w:link w:val="Ttulo9"/>
    <w:rsid w:val="0007669C"/>
    <w:rPr>
      <w:rFonts w:asciiTheme="minorHAnsi" w:eastAsia="MS Mincho" w:hAnsiTheme="minorHAnsi" w:cs="Arial"/>
      <w:szCs w:val="24"/>
    </w:rPr>
  </w:style>
  <w:style w:type="paragraph" w:customStyle="1" w:styleId="ReportTitle">
    <w:name w:val="Report Title"/>
    <w:basedOn w:val="Normal"/>
    <w:qFormat/>
    <w:rsid w:val="006D68C6"/>
    <w:pPr>
      <w:spacing w:after="360" w:line="216" w:lineRule="auto"/>
    </w:pPr>
    <w:rPr>
      <w:rFonts w:ascii="Arial" w:hAnsi="Arial"/>
      <w:b/>
      <w:color w:val="428F35"/>
      <w:sz w:val="56"/>
    </w:rPr>
  </w:style>
  <w:style w:type="paragraph" w:customStyle="1" w:styleId="ReportPreparedby">
    <w:name w:val="Report Prepared by"/>
    <w:basedOn w:val="Normal"/>
    <w:qFormat/>
    <w:rsid w:val="006D68C6"/>
    <w:pPr>
      <w:spacing w:after="0"/>
    </w:pPr>
    <w:rPr>
      <w:rFonts w:ascii="Arial" w:hAnsi="Arial"/>
      <w:sz w:val="28"/>
    </w:rPr>
  </w:style>
  <w:style w:type="paragraph" w:customStyle="1" w:styleId="MonthYear">
    <w:name w:val="Month Year"/>
    <w:basedOn w:val="Normal"/>
    <w:qFormat/>
    <w:rsid w:val="006D68C6"/>
    <w:pPr>
      <w:spacing w:after="120"/>
    </w:pPr>
    <w:rPr>
      <w:rFonts w:ascii="Arial" w:hAnsi="Arial"/>
      <w:b/>
      <w:sz w:val="56"/>
    </w:rPr>
  </w:style>
  <w:style w:type="paragraph" w:customStyle="1" w:styleId="ReportNumber">
    <w:name w:val="Report Number"/>
    <w:basedOn w:val="Normal"/>
    <w:qFormat/>
    <w:rsid w:val="00EB6223"/>
    <w:pPr>
      <w:spacing w:after="120"/>
      <w:jc w:val="right"/>
    </w:pPr>
    <w:rPr>
      <w:rFonts w:ascii="Arial" w:hAnsi="Arial"/>
      <w:b/>
      <w:sz w:val="56"/>
    </w:rPr>
  </w:style>
  <w:style w:type="paragraph" w:styleId="Piedepgina">
    <w:name w:val="footer"/>
    <w:basedOn w:val="Normal"/>
    <w:link w:val="PiedepginaCar"/>
    <w:rsid w:val="007F3179"/>
    <w:pPr>
      <w:tabs>
        <w:tab w:val="left" w:pos="720"/>
        <w:tab w:val="center" w:pos="4320"/>
        <w:tab w:val="right" w:pos="8640"/>
      </w:tabs>
      <w:spacing w:after="0"/>
    </w:pPr>
    <w:rPr>
      <w:rFonts w:eastAsia="Times New Roman"/>
      <w:sz w:val="22"/>
    </w:rPr>
  </w:style>
  <w:style w:type="character" w:customStyle="1" w:styleId="PiedepginaCar">
    <w:name w:val="Pie de página Car"/>
    <w:basedOn w:val="Fuentedeprrafopredeter"/>
    <w:link w:val="Piedepgina"/>
    <w:rsid w:val="007F3179"/>
    <w:rPr>
      <w:rFonts w:ascii="Times New Roman" w:eastAsia="Times New Roman" w:hAnsi="Times New Roman" w:cs="Times New Roman"/>
      <w:sz w:val="22"/>
      <w:szCs w:val="20"/>
    </w:rPr>
  </w:style>
  <w:style w:type="character" w:styleId="Nmerodepgina">
    <w:name w:val="page number"/>
    <w:basedOn w:val="Fuentedeprrafopredeter"/>
    <w:rsid w:val="007F3179"/>
    <w:rPr>
      <w:sz w:val="20"/>
    </w:rPr>
  </w:style>
  <w:style w:type="paragraph" w:styleId="Encabezado">
    <w:name w:val="header"/>
    <w:basedOn w:val="Normal"/>
    <w:link w:val="EncabezadoCar"/>
    <w:rsid w:val="007F3179"/>
    <w:pPr>
      <w:tabs>
        <w:tab w:val="left" w:pos="720"/>
        <w:tab w:val="center" w:pos="4320"/>
        <w:tab w:val="right" w:pos="8640"/>
      </w:tabs>
      <w:spacing w:after="0"/>
    </w:pPr>
    <w:rPr>
      <w:rFonts w:eastAsia="Times New Roman"/>
      <w:sz w:val="22"/>
    </w:rPr>
  </w:style>
  <w:style w:type="character" w:customStyle="1" w:styleId="EncabezadoCar">
    <w:name w:val="Encabezado Car"/>
    <w:basedOn w:val="Fuentedeprrafopredeter"/>
    <w:link w:val="Encabezado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angradetextonormal">
    <w:name w:val="Body Text Indent"/>
    <w:basedOn w:val="Normal"/>
    <w:link w:val="SangradetextonormalCar"/>
    <w:rsid w:val="007F3179"/>
    <w:pPr>
      <w:spacing w:before="240" w:after="240"/>
      <w:ind w:left="1080"/>
    </w:pPr>
    <w:rPr>
      <w:rFonts w:ascii="Arial" w:eastAsia="Times New Roman" w:hAnsi="Arial"/>
      <w:sz w:val="20"/>
      <w:lang w:val="en-AU"/>
    </w:rPr>
  </w:style>
  <w:style w:type="character" w:customStyle="1" w:styleId="SangradetextonormalCar">
    <w:name w:val="Sangría de texto normal Car"/>
    <w:basedOn w:val="Fuentedeprrafopredeter"/>
    <w:link w:val="Sangradetextonormal"/>
    <w:rsid w:val="007F3179"/>
    <w:rPr>
      <w:rFonts w:ascii="Arial" w:eastAsia="Times New Roman" w:hAnsi="Arial" w:cs="Times New Roman"/>
      <w:sz w:val="20"/>
      <w:szCs w:val="20"/>
      <w:lang w:val="en-AU"/>
    </w:rPr>
  </w:style>
  <w:style w:type="paragraph" w:styleId="TDC1">
    <w:name w:val="toc 1"/>
    <w:basedOn w:val="Normal"/>
    <w:next w:val="Normal"/>
    <w:autoRedefine/>
    <w:uiPriority w:val="39"/>
    <w:rsid w:val="00866805"/>
    <w:pPr>
      <w:tabs>
        <w:tab w:val="left" w:pos="360"/>
        <w:tab w:val="left" w:pos="1560"/>
        <w:tab w:val="right" w:leader="dot" w:pos="8640"/>
      </w:tabs>
      <w:spacing w:before="120" w:after="120"/>
    </w:pPr>
    <w:rPr>
      <w:rFonts w:ascii="Arial" w:eastAsia="Times New Roman" w:hAnsi="Arial" w:cs="Arial"/>
      <w:noProof/>
      <w:sz w:val="22"/>
      <w:szCs w:val="22"/>
    </w:rPr>
  </w:style>
  <w:style w:type="paragraph" w:styleId="TDC3">
    <w:name w:val="toc 3"/>
    <w:basedOn w:val="Normal"/>
    <w:next w:val="Normal"/>
    <w:autoRedefine/>
    <w:uiPriority w:val="39"/>
    <w:rsid w:val="006F01FD"/>
    <w:pPr>
      <w:tabs>
        <w:tab w:val="left" w:pos="1320"/>
        <w:tab w:val="right" w:leader="dot" w:pos="8630"/>
      </w:tabs>
      <w:spacing w:before="120" w:after="120"/>
      <w:ind w:left="600"/>
    </w:pPr>
    <w:rPr>
      <w:rFonts w:ascii="Arial" w:eastAsia="Times New Roman" w:hAnsi="Arial"/>
      <w:sz w:val="22"/>
    </w:rPr>
  </w:style>
  <w:style w:type="character" w:styleId="Refdenotaalpie">
    <w:name w:val="footnote reference"/>
    <w:basedOn w:val="Fuentedeprrafopredeter"/>
    <w:rsid w:val="007F3179"/>
    <w:rPr>
      <w:vertAlign w:val="superscript"/>
    </w:rPr>
  </w:style>
  <w:style w:type="paragraph" w:styleId="Textonotapie">
    <w:name w:val="footnote text"/>
    <w:basedOn w:val="Normal"/>
    <w:link w:val="TextonotapieCar"/>
    <w:rsid w:val="007F3179"/>
    <w:pPr>
      <w:tabs>
        <w:tab w:val="left" w:pos="720"/>
      </w:tabs>
      <w:spacing w:after="0"/>
    </w:pPr>
    <w:rPr>
      <w:rFonts w:eastAsia="Times New Roman"/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7F3179"/>
    <w:rPr>
      <w:rFonts w:ascii="Times New Roman" w:eastAsia="Times New Roman" w:hAnsi="Times New Roman" w:cs="Times New Roman"/>
      <w:sz w:val="20"/>
      <w:szCs w:val="20"/>
    </w:rPr>
  </w:style>
  <w:style w:type="character" w:styleId="Hipervnculo">
    <w:name w:val="Hyperlink"/>
    <w:basedOn w:val="Fuentedeprrafopredeter"/>
    <w:uiPriority w:val="99"/>
    <w:rsid w:val="007F3179"/>
    <w:rPr>
      <w:color w:val="0000FF"/>
      <w:u w:val="single"/>
    </w:rPr>
  </w:style>
  <w:style w:type="character" w:customStyle="1" w:styleId="InitialStyle">
    <w:name w:val="InitialStyle"/>
    <w:rsid w:val="007F3179"/>
    <w:rPr>
      <w:rFonts w:ascii="Arial" w:hAnsi="Arial" w:cs="Arial"/>
    </w:rPr>
  </w:style>
  <w:style w:type="paragraph" w:styleId="Descripcin">
    <w:name w:val="caption"/>
    <w:aliases w:val="Figure Caption"/>
    <w:basedOn w:val="Normal"/>
    <w:next w:val="Normal"/>
    <w:qFormat/>
    <w:rsid w:val="00B9537B"/>
    <w:pPr>
      <w:tabs>
        <w:tab w:val="left" w:pos="720"/>
      </w:tabs>
      <w:spacing w:before="240" w:after="240"/>
      <w:jc w:val="center"/>
    </w:pPr>
    <w:rPr>
      <w:rFonts w:eastAsia="MS Mincho"/>
      <w:b/>
    </w:rPr>
  </w:style>
  <w:style w:type="paragraph" w:customStyle="1" w:styleId="body">
    <w:name w:val="body"/>
    <w:basedOn w:val="Normal"/>
    <w:link w:val="bodyChar"/>
    <w:rsid w:val="007F3179"/>
    <w:pPr>
      <w:tabs>
        <w:tab w:val="left" w:pos="1418"/>
        <w:tab w:val="left" w:pos="2835"/>
        <w:tab w:val="left" w:pos="4253"/>
      </w:tabs>
      <w:spacing w:after="288"/>
      <w:ind w:left="720"/>
    </w:pPr>
    <w:rPr>
      <w:rFonts w:eastAsia="Times New Roman"/>
      <w:lang w:val="en-GB"/>
    </w:rPr>
  </w:style>
  <w:style w:type="character" w:customStyle="1" w:styleId="bodyChar">
    <w:name w:val="body Char"/>
    <w:basedOn w:val="Fuentedeprrafopredeter"/>
    <w:link w:val="body"/>
    <w:locked/>
    <w:rsid w:val="007F3179"/>
    <w:rPr>
      <w:rFonts w:ascii="Times New Roman" w:eastAsia="Times New Roman" w:hAnsi="Times New Roman" w:cs="Times New Roman"/>
      <w:szCs w:val="20"/>
      <w:lang w:val="en-GB"/>
    </w:rPr>
  </w:style>
  <w:style w:type="paragraph" w:styleId="Textoindependiente">
    <w:name w:val="Body Text"/>
    <w:basedOn w:val="Normal"/>
    <w:link w:val="TextoindependienteCar"/>
    <w:rsid w:val="007F3179"/>
    <w:pPr>
      <w:spacing w:after="0" w:line="480" w:lineRule="auto"/>
      <w:jc w:val="center"/>
    </w:pPr>
    <w:rPr>
      <w:rFonts w:ascii="Arial" w:eastAsia="Times New Roman" w:hAnsi="Arial"/>
      <w:b/>
      <w:sz w:val="44"/>
      <w:lang w:val="pt-BR"/>
    </w:rPr>
  </w:style>
  <w:style w:type="character" w:customStyle="1" w:styleId="TextoindependienteCar">
    <w:name w:val="Texto independiente Car"/>
    <w:basedOn w:val="Fuentedeprrafopredeter"/>
    <w:link w:val="Textoindependiente"/>
    <w:rsid w:val="007F3179"/>
    <w:rPr>
      <w:rFonts w:ascii="Arial" w:eastAsia="Times New Roman" w:hAnsi="Arial" w:cs="Times New Roman"/>
      <w:b/>
      <w:sz w:val="44"/>
      <w:szCs w:val="20"/>
      <w:lang w:val="pt-BR"/>
    </w:rPr>
  </w:style>
  <w:style w:type="paragraph" w:customStyle="1" w:styleId="Body0">
    <w:name w:val="Body"/>
    <w:basedOn w:val="Normal"/>
    <w:rsid w:val="007F3179"/>
    <w:pPr>
      <w:tabs>
        <w:tab w:val="left" w:pos="720"/>
      </w:tabs>
      <w:spacing w:after="0"/>
    </w:pPr>
    <w:rPr>
      <w:rFonts w:eastAsia="Times New Roman"/>
      <w:color w:val="000000"/>
      <w:sz w:val="22"/>
    </w:rPr>
  </w:style>
  <w:style w:type="paragraph" w:styleId="Sangra2detindependiente">
    <w:name w:val="Body Text Indent 2"/>
    <w:basedOn w:val="Normal"/>
    <w:link w:val="Sangra2detindependienteCar"/>
    <w:uiPriority w:val="99"/>
    <w:rsid w:val="007F3179"/>
    <w:pPr>
      <w:spacing w:after="0"/>
      <w:ind w:left="1080" w:hanging="1080"/>
    </w:pPr>
    <w:rPr>
      <w:rFonts w:eastAsia="Times New Roman"/>
      <w:b/>
      <w:lang w:val="en-AU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paragraph" w:styleId="Sangra3detindependiente">
    <w:name w:val="Body Text Indent 3"/>
    <w:basedOn w:val="Normal"/>
    <w:link w:val="Sangra3detindependienteCar"/>
    <w:rsid w:val="007F3179"/>
    <w:pPr>
      <w:spacing w:after="0"/>
      <w:ind w:left="1440" w:hanging="360"/>
    </w:pPr>
    <w:rPr>
      <w:rFonts w:eastAsia="Times New Roman"/>
      <w:b/>
      <w:lang w:val="en-AU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F3179"/>
    <w:rPr>
      <w:rFonts w:ascii="Times New Roman" w:eastAsia="Times New Roman" w:hAnsi="Times New Roman" w:cs="Times New Roman"/>
      <w:b/>
      <w:szCs w:val="20"/>
      <w:lang w:val="en-AU"/>
    </w:rPr>
  </w:style>
  <w:style w:type="paragraph" w:styleId="Textosinformato">
    <w:name w:val="Plain Text"/>
    <w:basedOn w:val="Normal"/>
    <w:link w:val="TextosinformatoCar"/>
    <w:rsid w:val="007F3179"/>
    <w:pPr>
      <w:widowControl w:val="0"/>
      <w:spacing w:after="0"/>
    </w:pPr>
    <w:rPr>
      <w:rFonts w:ascii="Courier New" w:eastAsia="Times New Roman" w:hAnsi="Courier New"/>
      <w:sz w:val="20"/>
    </w:rPr>
  </w:style>
  <w:style w:type="character" w:customStyle="1" w:styleId="TextosinformatoCar">
    <w:name w:val="Texto sin formato Car"/>
    <w:basedOn w:val="Fuentedeprrafopredeter"/>
    <w:link w:val="Textosinformato"/>
    <w:rsid w:val="007F3179"/>
    <w:rPr>
      <w:rFonts w:ascii="Courier New" w:eastAsia="Times New Roman" w:hAnsi="Courier New" w:cs="Times New Roman"/>
      <w:sz w:val="20"/>
      <w:szCs w:val="20"/>
    </w:rPr>
  </w:style>
  <w:style w:type="paragraph" w:styleId="Textoindependiente2">
    <w:name w:val="Body Text 2"/>
    <w:basedOn w:val="Normal"/>
    <w:link w:val="Textoindependiente2Car"/>
    <w:rsid w:val="007F3179"/>
    <w:pPr>
      <w:spacing w:after="0"/>
    </w:pPr>
    <w:rPr>
      <w:rFonts w:eastAsia="Times New Roman"/>
      <w:sz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7F3179"/>
    <w:rPr>
      <w:rFonts w:ascii="Times New Roman" w:eastAsia="Times New Roman" w:hAnsi="Times New Roman" w:cs="Times New Roman"/>
      <w:sz w:val="20"/>
      <w:szCs w:val="20"/>
    </w:rPr>
  </w:style>
  <w:style w:type="paragraph" w:styleId="Textoindependiente3">
    <w:name w:val="Body Text 3"/>
    <w:basedOn w:val="Normal"/>
    <w:link w:val="Textoindependiente3Car"/>
    <w:rsid w:val="007F3179"/>
    <w:pPr>
      <w:spacing w:after="0"/>
    </w:pPr>
    <w:rPr>
      <w:rFonts w:eastAsia="Times New Roman"/>
      <w:sz w:val="22"/>
    </w:rPr>
  </w:style>
  <w:style w:type="character" w:customStyle="1" w:styleId="Textoindependiente3Car">
    <w:name w:val="Texto independiente 3 Car"/>
    <w:basedOn w:val="Fuentedeprrafopredeter"/>
    <w:link w:val="Textoindependiente3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Textodebloque">
    <w:name w:val="Block Text"/>
    <w:basedOn w:val="Normal"/>
    <w:rsid w:val="007F3179"/>
    <w:pPr>
      <w:tabs>
        <w:tab w:val="left" w:pos="2552"/>
        <w:tab w:val="left" w:pos="7938"/>
      </w:tabs>
      <w:spacing w:after="0"/>
      <w:ind w:left="2552" w:right="660" w:hanging="851"/>
    </w:pPr>
    <w:rPr>
      <w:rFonts w:eastAsia="Times New Roman"/>
      <w:sz w:val="20"/>
    </w:rPr>
  </w:style>
  <w:style w:type="paragraph" w:styleId="Mapadeldocumento">
    <w:name w:val="Document Map"/>
    <w:basedOn w:val="Normal"/>
    <w:link w:val="MapadeldocumentoCar"/>
    <w:rsid w:val="007F3179"/>
    <w:pPr>
      <w:shd w:val="clear" w:color="auto" w:fill="000080"/>
      <w:spacing w:after="0"/>
    </w:pPr>
    <w:rPr>
      <w:rFonts w:ascii="Tahoma" w:eastAsia="Times New Roman" w:hAnsi="Tahoma"/>
      <w:sz w:val="20"/>
    </w:rPr>
  </w:style>
  <w:style w:type="character" w:customStyle="1" w:styleId="MapadeldocumentoCar">
    <w:name w:val="Mapa del documento Car"/>
    <w:basedOn w:val="Fuentedeprrafopredeter"/>
    <w:link w:val="Mapadeldocumento"/>
    <w:rsid w:val="007F3179"/>
    <w:rPr>
      <w:rFonts w:ascii="Tahoma" w:eastAsia="Times New Roman" w:hAnsi="Tahoma" w:cs="Times New Roman"/>
      <w:sz w:val="20"/>
      <w:szCs w:val="20"/>
      <w:shd w:val="clear" w:color="auto" w:fill="000080"/>
    </w:rPr>
  </w:style>
  <w:style w:type="paragraph" w:styleId="TDC2">
    <w:name w:val="toc 2"/>
    <w:basedOn w:val="Normal"/>
    <w:next w:val="Normal"/>
    <w:autoRedefine/>
    <w:uiPriority w:val="39"/>
    <w:rsid w:val="0038786C"/>
    <w:pPr>
      <w:tabs>
        <w:tab w:val="left" w:pos="900"/>
        <w:tab w:val="right" w:leader="dot" w:pos="8640"/>
      </w:tabs>
      <w:spacing w:before="120" w:after="120"/>
      <w:ind w:left="360"/>
    </w:pPr>
    <w:rPr>
      <w:rFonts w:ascii="Arial" w:eastAsia="Times New Roman" w:hAnsi="Arial"/>
      <w:noProof/>
      <w:sz w:val="22"/>
    </w:rPr>
  </w:style>
  <w:style w:type="paragraph" w:customStyle="1" w:styleId="Referncias">
    <w:name w:val="Referências"/>
    <w:basedOn w:val="Normal"/>
    <w:rsid w:val="007F3179"/>
    <w:pPr>
      <w:keepLines/>
      <w:tabs>
        <w:tab w:val="left" w:pos="720"/>
        <w:tab w:val="right" w:pos="2835"/>
        <w:tab w:val="left" w:pos="3119"/>
      </w:tabs>
      <w:spacing w:after="120"/>
      <w:ind w:left="3119" w:hanging="1701"/>
    </w:pPr>
    <w:rPr>
      <w:rFonts w:eastAsia="Times New Roman"/>
      <w:sz w:val="22"/>
      <w:lang w:val="pt-BR"/>
    </w:rPr>
  </w:style>
  <w:style w:type="paragraph" w:customStyle="1" w:styleId="NormalSingleSpace">
    <w:name w:val="Normal Single Space"/>
    <w:basedOn w:val="Normal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paragraph" w:customStyle="1" w:styleId="reference0">
    <w:name w:val="reference"/>
    <w:aliases w:val="r"/>
    <w:basedOn w:val="Normal"/>
    <w:rsid w:val="007F3179"/>
    <w:pPr>
      <w:tabs>
        <w:tab w:val="left" w:pos="720"/>
      </w:tabs>
      <w:spacing w:after="100"/>
      <w:ind w:left="540" w:hanging="540"/>
    </w:pPr>
    <w:rPr>
      <w:rFonts w:ascii="Times" w:eastAsia="Times New Roman" w:hAnsi="Times"/>
      <w:sz w:val="20"/>
    </w:rPr>
  </w:style>
  <w:style w:type="paragraph" w:customStyle="1" w:styleId="HangIndent">
    <w:name w:val="HangIndent"/>
    <w:basedOn w:val="Normal"/>
    <w:rsid w:val="007F3179"/>
    <w:pPr>
      <w:tabs>
        <w:tab w:val="left" w:pos="720"/>
      </w:tabs>
      <w:spacing w:after="0"/>
      <w:ind w:left="720" w:hanging="720"/>
    </w:pPr>
    <w:rPr>
      <w:rFonts w:eastAsia="Times New Roman"/>
      <w:sz w:val="22"/>
    </w:rPr>
  </w:style>
  <w:style w:type="paragraph" w:customStyle="1" w:styleId="Reference">
    <w:name w:val="Reference"/>
    <w:basedOn w:val="HangIndent"/>
    <w:rsid w:val="007F3179"/>
    <w:pPr>
      <w:numPr>
        <w:numId w:val="11"/>
      </w:numPr>
      <w:spacing w:after="40"/>
    </w:pPr>
    <w:rPr>
      <w:sz w:val="20"/>
    </w:rPr>
  </w:style>
  <w:style w:type="paragraph" w:styleId="Listaconvietas">
    <w:name w:val="List Bullet"/>
    <w:basedOn w:val="Normal"/>
    <w:autoRedefine/>
    <w:rsid w:val="007F3179"/>
    <w:pPr>
      <w:numPr>
        <w:numId w:val="1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2">
    <w:name w:val="List Bullet 2"/>
    <w:basedOn w:val="Normal"/>
    <w:autoRedefine/>
    <w:rsid w:val="007F3179"/>
    <w:pPr>
      <w:numPr>
        <w:numId w:val="2"/>
      </w:numPr>
      <w:spacing w:after="0"/>
    </w:pPr>
    <w:rPr>
      <w:rFonts w:eastAsia="Times New Roman"/>
      <w:sz w:val="22"/>
    </w:rPr>
  </w:style>
  <w:style w:type="paragraph" w:styleId="Listaconvietas3">
    <w:name w:val="List Bullet 3"/>
    <w:basedOn w:val="Normal"/>
    <w:autoRedefine/>
    <w:rsid w:val="007F3179"/>
    <w:pPr>
      <w:numPr>
        <w:numId w:val="3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4">
    <w:name w:val="List Bullet 4"/>
    <w:basedOn w:val="Normal"/>
    <w:autoRedefine/>
    <w:rsid w:val="007F3179"/>
    <w:pPr>
      <w:numPr>
        <w:numId w:val="4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vietas5">
    <w:name w:val="List Bullet 5"/>
    <w:basedOn w:val="Normal"/>
    <w:autoRedefine/>
    <w:rsid w:val="007F3179"/>
    <w:pPr>
      <w:numPr>
        <w:numId w:val="5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">
    <w:name w:val="List Number"/>
    <w:basedOn w:val="Normal"/>
    <w:rsid w:val="007F3179"/>
    <w:pPr>
      <w:numPr>
        <w:numId w:val="6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2">
    <w:name w:val="List Number 2"/>
    <w:basedOn w:val="Normal"/>
    <w:rsid w:val="007F3179"/>
    <w:pPr>
      <w:numPr>
        <w:numId w:val="7"/>
      </w:numPr>
      <w:spacing w:after="0"/>
    </w:pPr>
    <w:rPr>
      <w:rFonts w:eastAsia="Times New Roman"/>
      <w:sz w:val="22"/>
    </w:rPr>
  </w:style>
  <w:style w:type="paragraph" w:styleId="Listaconnmeros3">
    <w:name w:val="List Number 3"/>
    <w:basedOn w:val="Normal"/>
    <w:rsid w:val="007F3179"/>
    <w:pPr>
      <w:numPr>
        <w:numId w:val="8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4">
    <w:name w:val="List Number 4"/>
    <w:basedOn w:val="Normal"/>
    <w:rsid w:val="007F3179"/>
    <w:pPr>
      <w:numPr>
        <w:numId w:val="9"/>
      </w:numPr>
      <w:tabs>
        <w:tab w:val="left" w:pos="720"/>
      </w:tabs>
      <w:spacing w:after="0"/>
    </w:pPr>
    <w:rPr>
      <w:rFonts w:eastAsia="Times New Roman"/>
      <w:sz w:val="22"/>
    </w:rPr>
  </w:style>
  <w:style w:type="paragraph" w:styleId="Listaconnmeros5">
    <w:name w:val="List Number 5"/>
    <w:basedOn w:val="Normal"/>
    <w:rsid w:val="007F3179"/>
    <w:pPr>
      <w:numPr>
        <w:numId w:val="10"/>
      </w:numPr>
      <w:tabs>
        <w:tab w:val="left" w:pos="720"/>
      </w:tabs>
      <w:spacing w:after="0"/>
    </w:pPr>
    <w:rPr>
      <w:rFonts w:eastAsia="Times New Roman"/>
      <w:sz w:val="22"/>
    </w:rPr>
  </w:style>
  <w:style w:type="character" w:styleId="Hipervnculovisitado">
    <w:name w:val="FollowedHyperlink"/>
    <w:basedOn w:val="Fuentedeprrafopredeter"/>
    <w:rsid w:val="007F3179"/>
    <w:rPr>
      <w:color w:val="800080"/>
      <w:u w:val="single"/>
    </w:rPr>
  </w:style>
  <w:style w:type="paragraph" w:customStyle="1" w:styleId="DefaultText">
    <w:name w:val="Default Text"/>
    <w:basedOn w:val="Normal"/>
    <w:rsid w:val="007F3179"/>
    <w:pPr>
      <w:widowControl w:val="0"/>
      <w:autoSpaceDE w:val="0"/>
      <w:autoSpaceDN w:val="0"/>
      <w:adjustRightInd w:val="0"/>
      <w:spacing w:after="0"/>
    </w:pPr>
    <w:rPr>
      <w:rFonts w:eastAsia="Times New Roman"/>
    </w:rPr>
  </w:style>
  <w:style w:type="paragraph" w:customStyle="1" w:styleId="CellLittReferenceNumber">
    <w:name w:val="Cell_Litt_Reference_Number"/>
    <w:basedOn w:val="Textoindependiente"/>
    <w:rsid w:val="007F3179"/>
    <w:pPr>
      <w:spacing w:before="40" w:line="240" w:lineRule="auto"/>
      <w:ind w:left="57"/>
      <w:jc w:val="left"/>
    </w:pPr>
    <w:rPr>
      <w:rFonts w:ascii="Times New Roman" w:hAnsi="Times New Roman"/>
      <w:sz w:val="28"/>
      <w:lang w:val="en-GB"/>
    </w:rPr>
  </w:style>
  <w:style w:type="paragraph" w:styleId="Textodeglobo">
    <w:name w:val="Balloon Text"/>
    <w:basedOn w:val="Normal"/>
    <w:link w:val="TextodegloboCar"/>
    <w:uiPriority w:val="99"/>
    <w:rsid w:val="007F3179"/>
    <w:pPr>
      <w:spacing w:after="0"/>
    </w:pPr>
    <w:rPr>
      <w:rFonts w:ascii="Tahoma" w:eastAsia="Times New Roman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7F3179"/>
    <w:rPr>
      <w:rFonts w:ascii="Tahoma" w:eastAsia="Times New Roman" w:hAnsi="Tahoma" w:cs="Tahoma"/>
      <w:sz w:val="16"/>
      <w:szCs w:val="16"/>
    </w:rPr>
  </w:style>
  <w:style w:type="paragraph" w:styleId="Lista2">
    <w:name w:val="List 2"/>
    <w:basedOn w:val="Normal"/>
    <w:rsid w:val="007F3179"/>
    <w:pPr>
      <w:tabs>
        <w:tab w:val="left" w:pos="720"/>
      </w:tabs>
      <w:spacing w:after="0"/>
      <w:ind w:left="720" w:hanging="360"/>
    </w:pPr>
    <w:rPr>
      <w:rFonts w:eastAsia="Times New Roman"/>
      <w:sz w:val="22"/>
    </w:rPr>
  </w:style>
  <w:style w:type="table" w:styleId="Tablaconcuadrcula">
    <w:name w:val="Table Grid"/>
    <w:basedOn w:val="Tablanormal"/>
    <w:uiPriority w:val="59"/>
    <w:rsid w:val="007F3179"/>
    <w:pPr>
      <w:tabs>
        <w:tab w:val="left" w:pos="720"/>
      </w:tabs>
      <w:spacing w:after="0"/>
      <w:jc w:val="both"/>
    </w:pPr>
    <w:rPr>
      <w:rFonts w:ascii="Times New Roman" w:eastAsia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7">
    <w:name w:val="index 7"/>
    <w:basedOn w:val="Normal"/>
    <w:next w:val="Normal"/>
    <w:autoRedefine/>
    <w:rsid w:val="007F3179"/>
    <w:pPr>
      <w:spacing w:after="0"/>
      <w:ind w:left="1540" w:hanging="220"/>
    </w:pPr>
    <w:rPr>
      <w:rFonts w:eastAsia="Times New Roman"/>
      <w:sz w:val="22"/>
    </w:rPr>
  </w:style>
  <w:style w:type="paragraph" w:styleId="Lista">
    <w:name w:val="List"/>
    <w:basedOn w:val="Normal"/>
    <w:rsid w:val="007F3179"/>
    <w:pPr>
      <w:tabs>
        <w:tab w:val="left" w:pos="720"/>
      </w:tabs>
      <w:spacing w:after="0"/>
      <w:ind w:left="360" w:hanging="360"/>
    </w:pPr>
    <w:rPr>
      <w:rFonts w:eastAsia="Times New Roman"/>
      <w:sz w:val="22"/>
    </w:rPr>
  </w:style>
  <w:style w:type="paragraph" w:styleId="Lista3">
    <w:name w:val="List 3"/>
    <w:basedOn w:val="Normal"/>
    <w:rsid w:val="007F3179"/>
    <w:pPr>
      <w:tabs>
        <w:tab w:val="left" w:pos="720"/>
      </w:tabs>
      <w:spacing w:after="0"/>
      <w:ind w:left="1080" w:hanging="360"/>
    </w:pPr>
    <w:rPr>
      <w:rFonts w:eastAsia="Times New Roman"/>
      <w:sz w:val="22"/>
    </w:rPr>
  </w:style>
  <w:style w:type="paragraph" w:styleId="Lista4">
    <w:name w:val="List 4"/>
    <w:basedOn w:val="Normal"/>
    <w:rsid w:val="007F3179"/>
    <w:pPr>
      <w:tabs>
        <w:tab w:val="left" w:pos="720"/>
      </w:tabs>
      <w:spacing w:after="0"/>
      <w:ind w:left="1440" w:hanging="360"/>
    </w:pPr>
    <w:rPr>
      <w:rFonts w:eastAsia="Times New Roman"/>
      <w:sz w:val="22"/>
    </w:rPr>
  </w:style>
  <w:style w:type="paragraph" w:styleId="Lista5">
    <w:name w:val="List 5"/>
    <w:basedOn w:val="Normal"/>
    <w:rsid w:val="007F3179"/>
    <w:pPr>
      <w:tabs>
        <w:tab w:val="left" w:pos="720"/>
      </w:tabs>
      <w:spacing w:after="0"/>
      <w:ind w:left="1800" w:hanging="360"/>
    </w:pPr>
    <w:rPr>
      <w:rFonts w:eastAsia="Times New Roman"/>
      <w:sz w:val="22"/>
    </w:rPr>
  </w:style>
  <w:style w:type="paragraph" w:styleId="Continuarlista">
    <w:name w:val="List Continue"/>
    <w:basedOn w:val="Normal"/>
    <w:rsid w:val="007F3179"/>
    <w:pPr>
      <w:tabs>
        <w:tab w:val="left" w:pos="720"/>
      </w:tabs>
      <w:spacing w:after="120"/>
      <w:ind w:left="360"/>
    </w:pPr>
    <w:rPr>
      <w:rFonts w:eastAsia="Times New Roman"/>
      <w:sz w:val="22"/>
    </w:rPr>
  </w:style>
  <w:style w:type="paragraph" w:styleId="Continuarlista2">
    <w:name w:val="List Continue 2"/>
    <w:basedOn w:val="Normal"/>
    <w:rsid w:val="007F3179"/>
    <w:pPr>
      <w:tabs>
        <w:tab w:val="left" w:pos="720"/>
      </w:tabs>
      <w:spacing w:after="120"/>
      <w:ind w:left="720"/>
    </w:pPr>
    <w:rPr>
      <w:rFonts w:eastAsia="Times New Roman"/>
      <w:sz w:val="22"/>
    </w:rPr>
  </w:style>
  <w:style w:type="paragraph" w:styleId="Continuarlista3">
    <w:name w:val="List Continue 3"/>
    <w:basedOn w:val="Normal"/>
    <w:rsid w:val="007F3179"/>
    <w:pPr>
      <w:tabs>
        <w:tab w:val="left" w:pos="720"/>
      </w:tabs>
      <w:spacing w:after="120"/>
      <w:ind w:left="1080"/>
    </w:pPr>
    <w:rPr>
      <w:rFonts w:eastAsia="Times New Roman"/>
      <w:sz w:val="22"/>
    </w:rPr>
  </w:style>
  <w:style w:type="paragraph" w:styleId="Continuarlista4">
    <w:name w:val="List Continue 4"/>
    <w:basedOn w:val="Normal"/>
    <w:rsid w:val="007F3179"/>
    <w:pPr>
      <w:tabs>
        <w:tab w:val="left" w:pos="720"/>
      </w:tabs>
      <w:spacing w:after="120"/>
      <w:ind w:left="1440"/>
    </w:pPr>
    <w:rPr>
      <w:rFonts w:eastAsia="Times New Roman"/>
      <w:sz w:val="22"/>
    </w:rPr>
  </w:style>
  <w:style w:type="paragraph" w:styleId="Continuarlista5">
    <w:name w:val="List Continue 5"/>
    <w:basedOn w:val="Normal"/>
    <w:rsid w:val="007F3179"/>
    <w:pPr>
      <w:tabs>
        <w:tab w:val="left" w:pos="720"/>
      </w:tabs>
      <w:spacing w:after="120"/>
      <w:ind w:left="1800"/>
    </w:pPr>
    <w:rPr>
      <w:rFonts w:eastAsia="Times New Roman"/>
      <w:sz w:val="22"/>
    </w:rPr>
  </w:style>
  <w:style w:type="paragraph" w:styleId="Encabezadodemensaje">
    <w:name w:val="Message Header"/>
    <w:basedOn w:val="Normal"/>
    <w:link w:val="EncabezadodemensajeCar"/>
    <w:rsid w:val="007F31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left" w:pos="720"/>
      </w:tabs>
      <w:spacing w:after="0"/>
      <w:ind w:left="1080" w:hanging="1080"/>
    </w:pPr>
    <w:rPr>
      <w:rFonts w:ascii="Arial" w:eastAsia="Times New Roman" w:hAnsi="Arial"/>
    </w:rPr>
  </w:style>
  <w:style w:type="character" w:customStyle="1" w:styleId="EncabezadodemensajeCar">
    <w:name w:val="Encabezado de mensaje Car"/>
    <w:basedOn w:val="Fuentedeprrafopredeter"/>
    <w:link w:val="Encabezadodemensaje"/>
    <w:rsid w:val="007F3179"/>
    <w:rPr>
      <w:rFonts w:ascii="Arial" w:eastAsia="Times New Roman" w:hAnsi="Arial" w:cs="Times New Roman"/>
      <w:szCs w:val="20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character" w:customStyle="1" w:styleId="EncabezadodenotaCar">
    <w:name w:val="Encabezado de nota Car"/>
    <w:basedOn w:val="Fuentedeprrafopredeter"/>
    <w:link w:val="Encabezadodenota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aludo">
    <w:name w:val="Salutation"/>
    <w:basedOn w:val="Normal"/>
    <w:next w:val="Normal"/>
    <w:link w:val="SaludoCar"/>
    <w:rsid w:val="007F3179"/>
    <w:pPr>
      <w:tabs>
        <w:tab w:val="left" w:pos="720"/>
      </w:tabs>
      <w:spacing w:after="0"/>
    </w:pPr>
    <w:rPr>
      <w:rFonts w:eastAsia="Times New Roman"/>
      <w:sz w:val="22"/>
    </w:rPr>
  </w:style>
  <w:style w:type="character" w:customStyle="1" w:styleId="SaludoCar">
    <w:name w:val="Saludo Car"/>
    <w:basedOn w:val="Fuentedeprrafopredeter"/>
    <w:link w:val="Saludo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Firma">
    <w:name w:val="Signature"/>
    <w:basedOn w:val="Normal"/>
    <w:link w:val="FirmaCar"/>
    <w:rsid w:val="007F3179"/>
    <w:pPr>
      <w:tabs>
        <w:tab w:val="left" w:pos="720"/>
      </w:tabs>
      <w:spacing w:after="0"/>
      <w:ind w:left="4320"/>
    </w:pPr>
    <w:rPr>
      <w:rFonts w:eastAsia="Times New Roman"/>
      <w:sz w:val="22"/>
    </w:rPr>
  </w:style>
  <w:style w:type="character" w:customStyle="1" w:styleId="FirmaCar">
    <w:name w:val="Firma Car"/>
    <w:basedOn w:val="Fuentedeprrafopredeter"/>
    <w:link w:val="Firma"/>
    <w:rsid w:val="007F3179"/>
    <w:rPr>
      <w:rFonts w:ascii="Times New Roman" w:eastAsia="Times New Roman" w:hAnsi="Times New Roman" w:cs="Times New Roman"/>
      <w:sz w:val="22"/>
      <w:szCs w:val="20"/>
    </w:rPr>
  </w:style>
  <w:style w:type="paragraph" w:styleId="Subttulo">
    <w:name w:val="Subtitle"/>
    <w:basedOn w:val="Normal"/>
    <w:link w:val="SubttuloCar"/>
    <w:qFormat/>
    <w:rsid w:val="007F3179"/>
    <w:pPr>
      <w:tabs>
        <w:tab w:val="left" w:pos="720"/>
      </w:tabs>
      <w:spacing w:after="60"/>
      <w:jc w:val="center"/>
      <w:outlineLvl w:val="1"/>
    </w:pPr>
    <w:rPr>
      <w:rFonts w:ascii="Arial" w:eastAsia="Times New Roman" w:hAnsi="Arial"/>
    </w:rPr>
  </w:style>
  <w:style w:type="character" w:customStyle="1" w:styleId="SubttuloCar">
    <w:name w:val="Subtítulo Car"/>
    <w:basedOn w:val="Fuentedeprrafopredeter"/>
    <w:link w:val="Subttulo"/>
    <w:rsid w:val="007F3179"/>
    <w:rPr>
      <w:rFonts w:ascii="Arial" w:eastAsia="Times New Roman" w:hAnsi="Arial" w:cs="Times New Roman"/>
      <w:szCs w:val="20"/>
    </w:rPr>
  </w:style>
  <w:style w:type="paragraph" w:styleId="Ttulo">
    <w:name w:val="Title"/>
    <w:basedOn w:val="Normal"/>
    <w:link w:val="TtuloCar"/>
    <w:rsid w:val="007F3179"/>
    <w:pPr>
      <w:tabs>
        <w:tab w:val="left" w:pos="720"/>
      </w:tabs>
      <w:spacing w:before="240" w:after="60"/>
      <w:jc w:val="center"/>
      <w:outlineLvl w:val="0"/>
    </w:pPr>
    <w:rPr>
      <w:rFonts w:ascii="Arial" w:eastAsia="Times New Roman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7F3179"/>
    <w:rPr>
      <w:rFonts w:ascii="Arial" w:eastAsia="Times New Roman" w:hAnsi="Arial" w:cs="Times New Roman"/>
      <w:b/>
      <w:kern w:val="28"/>
      <w:sz w:val="32"/>
      <w:szCs w:val="20"/>
    </w:rPr>
  </w:style>
  <w:style w:type="character" w:styleId="Refdecomentario">
    <w:name w:val="annotation reference"/>
    <w:basedOn w:val="Fuentedeprrafopredeter"/>
    <w:rsid w:val="007F317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F3179"/>
    <w:pPr>
      <w:spacing w:after="0"/>
    </w:pPr>
    <w:rPr>
      <w:rFonts w:eastAsia="Times New Roman"/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7F3179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F31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F317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able">
    <w:name w:val="Table"/>
    <w:basedOn w:val="Normal"/>
    <w:rsid w:val="007F3179"/>
    <w:pPr>
      <w:numPr>
        <w:numId w:val="12"/>
      </w:numPr>
      <w:tabs>
        <w:tab w:val="clear" w:pos="1080"/>
        <w:tab w:val="num" w:pos="1440"/>
      </w:tabs>
      <w:spacing w:after="0"/>
      <w:ind w:left="1080"/>
    </w:pPr>
    <w:rPr>
      <w:rFonts w:ascii="Arial" w:eastAsia="Times New Roman" w:hAnsi="Arial"/>
    </w:rPr>
  </w:style>
  <w:style w:type="paragraph" w:customStyle="1" w:styleId="Text">
    <w:name w:val="Text"/>
    <w:basedOn w:val="Normal"/>
    <w:rsid w:val="007F3179"/>
    <w:pPr>
      <w:widowControl w:val="0"/>
      <w:spacing w:after="0" w:line="252" w:lineRule="auto"/>
      <w:ind w:firstLine="240"/>
    </w:pPr>
    <w:rPr>
      <w:rFonts w:eastAsia="Times New Roman"/>
      <w:sz w:val="20"/>
    </w:rPr>
  </w:style>
  <w:style w:type="paragraph" w:customStyle="1" w:styleId="References">
    <w:name w:val="References"/>
    <w:basedOn w:val="Listaconnmeros"/>
    <w:rsid w:val="007F3179"/>
    <w:pPr>
      <w:numPr>
        <w:numId w:val="13"/>
      </w:numPr>
      <w:tabs>
        <w:tab w:val="clear" w:pos="720"/>
      </w:tabs>
    </w:pPr>
    <w:rPr>
      <w:sz w:val="16"/>
    </w:rPr>
  </w:style>
  <w:style w:type="paragraph" w:styleId="TtuloTDC">
    <w:name w:val="TOC Heading"/>
    <w:basedOn w:val="Ttulo1"/>
    <w:next w:val="Normal"/>
    <w:uiPriority w:val="39"/>
    <w:unhideWhenUsed/>
    <w:rsid w:val="00D20C24"/>
    <w:pPr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customStyle="1" w:styleId="equation">
    <w:name w:val="equation"/>
    <w:basedOn w:val="Normal"/>
    <w:rsid w:val="00075370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Times New Roman" w:hAnsi="Symbol" w:cs="Symbol"/>
      <w:sz w:val="20"/>
    </w:rPr>
  </w:style>
  <w:style w:type="paragraph" w:customStyle="1" w:styleId="tablecolhead">
    <w:name w:val="table col head"/>
    <w:basedOn w:val="Normal"/>
    <w:rsid w:val="00075370"/>
    <w:pPr>
      <w:spacing w:after="0"/>
      <w:jc w:val="center"/>
    </w:pPr>
    <w:rPr>
      <w:rFonts w:eastAsia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075370"/>
    <w:rPr>
      <w:i/>
      <w:iCs/>
      <w:sz w:val="15"/>
      <w:szCs w:val="15"/>
    </w:rPr>
  </w:style>
  <w:style w:type="paragraph" w:customStyle="1" w:styleId="tablecopy">
    <w:name w:val="table copy"/>
    <w:rsid w:val="00075370"/>
    <w:pPr>
      <w:spacing w:after="0"/>
      <w:jc w:val="both"/>
    </w:pPr>
    <w:rPr>
      <w:rFonts w:ascii="Times New Roman" w:eastAsia="Times New Roman" w:hAnsi="Times New Roman"/>
      <w:noProof/>
      <w:sz w:val="16"/>
      <w:szCs w:val="16"/>
    </w:rPr>
  </w:style>
  <w:style w:type="character" w:styleId="Textoennegrita">
    <w:name w:val="Strong"/>
    <w:qFormat/>
    <w:rsid w:val="00075370"/>
    <w:rPr>
      <w:b/>
      <w:bCs/>
    </w:rPr>
  </w:style>
  <w:style w:type="paragraph" w:customStyle="1" w:styleId="Copyright">
    <w:name w:val="Copyright"/>
    <w:basedOn w:val="Normal"/>
    <w:qFormat/>
    <w:rsid w:val="000A6261"/>
    <w:pPr>
      <w:spacing w:after="0"/>
    </w:pPr>
    <w:rPr>
      <w:rFonts w:ascii="Arial" w:hAnsi="Arial"/>
      <w:b/>
      <w:color w:val="FFFFFF" w:themeColor="background1"/>
      <w:sz w:val="28"/>
    </w:rPr>
  </w:style>
  <w:style w:type="paragraph" w:customStyle="1" w:styleId="CIGREtext">
    <w:name w:val="CIGRE_text"/>
    <w:basedOn w:val="Normal"/>
    <w:rsid w:val="00AE13E5"/>
    <w:pPr>
      <w:tabs>
        <w:tab w:val="left" w:pos="720"/>
      </w:tabs>
      <w:spacing w:after="180"/>
    </w:pPr>
    <w:rPr>
      <w:rFonts w:eastAsia="Times New Roman"/>
      <w:sz w:val="22"/>
    </w:rPr>
  </w:style>
  <w:style w:type="paragraph" w:customStyle="1" w:styleId="CIGREChapterTitle">
    <w:name w:val="CIGRE_Chapter_Title"/>
    <w:basedOn w:val="Normal"/>
    <w:rsid w:val="00AE13E5"/>
    <w:pPr>
      <w:tabs>
        <w:tab w:val="num" w:pos="720"/>
      </w:tabs>
      <w:spacing w:after="120"/>
      <w:ind w:left="720" w:hanging="720"/>
    </w:pPr>
    <w:rPr>
      <w:rFonts w:ascii="Arial" w:eastAsia="Times New Roman" w:hAnsi="Arial"/>
      <w:b/>
      <w:sz w:val="32"/>
    </w:rPr>
  </w:style>
  <w:style w:type="paragraph" w:customStyle="1" w:styleId="CIGREHeading2">
    <w:name w:val="CIGRE_Heading_2"/>
    <w:basedOn w:val="Ttulo2"/>
    <w:rsid w:val="00AE13E5"/>
    <w:pPr>
      <w:numPr>
        <w:ilvl w:val="0"/>
        <w:numId w:val="0"/>
      </w:numPr>
      <w:tabs>
        <w:tab w:val="num" w:pos="720"/>
      </w:tabs>
      <w:spacing w:before="0" w:after="120"/>
      <w:ind w:left="720" w:hanging="720"/>
    </w:pPr>
    <w:rPr>
      <w:rFonts w:eastAsia="Times New Roman" w:cs="Times New Roman"/>
      <w:szCs w:val="20"/>
    </w:rPr>
  </w:style>
  <w:style w:type="paragraph" w:customStyle="1" w:styleId="CIGREHeading3">
    <w:name w:val="CIGRE_Heading_3"/>
    <w:basedOn w:val="Normal"/>
    <w:rsid w:val="00AE13E5"/>
    <w:pPr>
      <w:tabs>
        <w:tab w:val="num" w:pos="720"/>
      </w:tabs>
      <w:spacing w:after="120"/>
      <w:ind w:left="720" w:hanging="720"/>
    </w:pPr>
    <w:rPr>
      <w:rFonts w:ascii="Arial" w:eastAsia="Times New Roman" w:hAnsi="Arial"/>
      <w:b/>
      <w:sz w:val="22"/>
      <w:szCs w:val="22"/>
    </w:rPr>
  </w:style>
  <w:style w:type="paragraph" w:customStyle="1" w:styleId="CIGREHeading4">
    <w:name w:val="CIGRE_Heading_4"/>
    <w:rsid w:val="00AE13E5"/>
    <w:pPr>
      <w:tabs>
        <w:tab w:val="left" w:pos="720"/>
      </w:tabs>
      <w:spacing w:after="120"/>
      <w:ind w:left="720" w:hanging="720"/>
    </w:pPr>
    <w:rPr>
      <w:rFonts w:ascii="Times New Roman" w:eastAsia="Times New Roman" w:hAnsi="Times New Roman"/>
      <w:i/>
      <w:sz w:val="22"/>
      <w:szCs w:val="22"/>
    </w:rPr>
  </w:style>
  <w:style w:type="paragraph" w:customStyle="1" w:styleId="HeadingA1">
    <w:name w:val="Heading A1"/>
    <w:basedOn w:val="Ttulo1"/>
    <w:next w:val="Normal"/>
    <w:qFormat/>
    <w:rsid w:val="004E1808"/>
    <w:pPr>
      <w:pageBreakBefore/>
      <w:numPr>
        <w:numId w:val="17"/>
      </w:numPr>
    </w:pPr>
    <w:rPr>
      <w:szCs w:val="24"/>
    </w:rPr>
  </w:style>
  <w:style w:type="paragraph" w:customStyle="1" w:styleId="HeadingA2">
    <w:name w:val="Heading A2"/>
    <w:basedOn w:val="Ttulo2"/>
    <w:next w:val="Normal"/>
    <w:qFormat/>
    <w:rsid w:val="004E1808"/>
    <w:pPr>
      <w:numPr>
        <w:numId w:val="17"/>
      </w:numPr>
    </w:pPr>
  </w:style>
  <w:style w:type="paragraph" w:customStyle="1" w:styleId="HeadingA3">
    <w:name w:val="Heading A3"/>
    <w:basedOn w:val="Ttulo3"/>
    <w:next w:val="Normal"/>
    <w:qFormat/>
    <w:rsid w:val="004E1808"/>
    <w:pPr>
      <w:numPr>
        <w:numId w:val="17"/>
      </w:numPr>
    </w:pPr>
  </w:style>
  <w:style w:type="paragraph" w:customStyle="1" w:styleId="HeadingA4">
    <w:name w:val="Heading A4"/>
    <w:basedOn w:val="Ttulo3"/>
    <w:next w:val="Normal"/>
    <w:qFormat/>
    <w:rsid w:val="004E1808"/>
    <w:pPr>
      <w:numPr>
        <w:ilvl w:val="3"/>
        <w:numId w:val="17"/>
      </w:numPr>
    </w:pPr>
  </w:style>
  <w:style w:type="paragraph" w:customStyle="1" w:styleId="APARRAFO1">
    <w:name w:val="APARRAFO 1"/>
    <w:basedOn w:val="Normal"/>
    <w:qFormat/>
    <w:rsid w:val="00B0550F"/>
    <w:pPr>
      <w:spacing w:before="120" w:after="120"/>
      <w:ind w:left="709" w:firstLine="709"/>
    </w:pPr>
    <w:rPr>
      <w:rFonts w:ascii="Arial Unicode MS" w:eastAsia="Arial Unicode MS" w:hAnsi="Arial Unicode MS" w:cstheme="minorBidi"/>
      <w:sz w:val="22"/>
      <w:szCs w:val="22"/>
      <w:lang w:val="es-PE"/>
    </w:rPr>
  </w:style>
  <w:style w:type="paragraph" w:customStyle="1" w:styleId="ACODIGO">
    <w:name w:val="ACODIGO"/>
    <w:basedOn w:val="APARRAFO1"/>
    <w:qFormat/>
    <w:rsid w:val="00AE6A58"/>
    <w:pPr>
      <w:framePr w:wrap="around" w:vAnchor="text" w:hAnchor="text" w:y="1"/>
      <w:pBdr>
        <w:top w:val="single" w:sz="2" w:space="1" w:color="5F497A" w:themeColor="accent4" w:themeShade="BF"/>
        <w:left w:val="single" w:sz="2" w:space="4" w:color="5F497A" w:themeColor="accent4" w:themeShade="BF"/>
        <w:bottom w:val="single" w:sz="2" w:space="1" w:color="5F497A" w:themeColor="accent4" w:themeShade="BF"/>
        <w:right w:val="single" w:sz="2" w:space="4" w:color="5F497A" w:themeColor="accent4" w:themeShade="BF"/>
      </w:pBdr>
      <w:shd w:val="clear" w:color="auto" w:fill="F5F2F8"/>
      <w:tabs>
        <w:tab w:val="left" w:pos="284"/>
      </w:tabs>
      <w:spacing w:before="0" w:after="0"/>
      <w:ind w:left="0" w:firstLine="0"/>
    </w:pPr>
    <w:rPr>
      <w:rFonts w:ascii="Courier New" w:hAnsi="Courier New"/>
      <w:sz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A2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A2EEC"/>
    <w:rPr>
      <w:rFonts w:ascii="Courier New" w:eastAsia="Times New Roman" w:hAnsi="Courier New" w:cs="Courier New"/>
      <w:sz w:val="20"/>
      <w:lang w:val="es-PE" w:eastAsia="es-PE"/>
    </w:rPr>
  </w:style>
  <w:style w:type="paragraph" w:styleId="Tabladeilustraciones">
    <w:name w:val="table of figures"/>
    <w:basedOn w:val="Normal"/>
    <w:next w:val="Normal"/>
    <w:uiPriority w:val="99"/>
    <w:unhideWhenUsed/>
    <w:rsid w:val="00613E59"/>
    <w:pPr>
      <w:spacing w:after="0"/>
    </w:pPr>
  </w:style>
  <w:style w:type="paragraph" w:styleId="NormalWeb">
    <w:name w:val="Normal (Web)"/>
    <w:basedOn w:val="Normal"/>
    <w:unhideWhenUsed/>
    <w:rsid w:val="00370D57"/>
    <w:pPr>
      <w:spacing w:before="100" w:beforeAutospacing="1" w:after="100" w:afterAutospacing="1"/>
      <w:jc w:val="left"/>
    </w:pPr>
    <w:rPr>
      <w:rFonts w:eastAsia="Times New Roman"/>
      <w:szCs w:val="24"/>
      <w:lang w:val="es-PE" w:eastAsia="es-PE"/>
    </w:rPr>
  </w:style>
  <w:style w:type="paragraph" w:customStyle="1" w:styleId="WW-PlainText">
    <w:name w:val="WW-Plain Text"/>
    <w:basedOn w:val="Normal"/>
    <w:rsid w:val="00370D57"/>
    <w:pPr>
      <w:suppressAutoHyphens/>
      <w:spacing w:after="0"/>
      <w:jc w:val="left"/>
    </w:pPr>
    <w:rPr>
      <w:rFonts w:ascii="Courier New" w:eastAsia="Times New Roman" w:hAnsi="Courier New"/>
      <w:sz w:val="20"/>
      <w:lang w:val="es-AR" w:eastAsia="es-ES"/>
    </w:rPr>
  </w:style>
  <w:style w:type="character" w:customStyle="1" w:styleId="a1">
    <w:name w:val="a1"/>
    <w:rsid w:val="00370D57"/>
    <w:rPr>
      <w:color w:val="008000"/>
    </w:rPr>
  </w:style>
  <w:style w:type="character" w:styleId="MquinadeescribirHTML">
    <w:name w:val="HTML Typewriter"/>
    <w:basedOn w:val="Fuentedeprrafopredeter"/>
    <w:rsid w:val="00370D57"/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basedOn w:val="Fuentedeprrafopredeter"/>
    <w:qFormat/>
    <w:rsid w:val="00370D57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370D57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 w:val="22"/>
      <w:szCs w:val="22"/>
      <w:lang w:val="es-PE"/>
    </w:rPr>
  </w:style>
  <w:style w:type="paragraph" w:customStyle="1" w:styleId="ATitulo1">
    <w:name w:val="ATitulo 1"/>
    <w:basedOn w:val="ATitulo0"/>
    <w:qFormat/>
    <w:rsid w:val="00370D57"/>
    <w:pPr>
      <w:numPr>
        <w:numId w:val="0"/>
      </w:numPr>
      <w:ind w:left="397" w:right="-28"/>
      <w:jc w:val="right"/>
      <w:outlineLvl w:val="1"/>
    </w:pPr>
    <w:rPr>
      <w:rFonts w:ascii="Arial" w:hAnsi="Arial"/>
      <w:sz w:val="28"/>
    </w:rPr>
  </w:style>
  <w:style w:type="paragraph" w:customStyle="1" w:styleId="ATitulo0">
    <w:name w:val="ATitulo 0"/>
    <w:basedOn w:val="Normal"/>
    <w:rsid w:val="00370D57"/>
    <w:pPr>
      <w:numPr>
        <w:numId w:val="18"/>
      </w:numPr>
      <w:spacing w:before="120" w:after="360"/>
      <w:jc w:val="center"/>
    </w:pPr>
    <w:rPr>
      <w:rFonts w:ascii="Comic Sans MS" w:eastAsia="Times New Roman" w:hAnsi="Comic Sans MS" w:cs="Courier New"/>
      <w:b/>
      <w:color w:val="000066"/>
      <w:sz w:val="32"/>
      <w:szCs w:val="32"/>
      <w:lang w:val="es-ES" w:eastAsia="es-ES"/>
    </w:rPr>
  </w:style>
  <w:style w:type="paragraph" w:customStyle="1" w:styleId="ATitulo3">
    <w:name w:val="ATitulo 3"/>
    <w:basedOn w:val="Normal"/>
    <w:next w:val="Normal"/>
    <w:autoRedefine/>
    <w:rsid w:val="00370D57"/>
    <w:pPr>
      <w:keepNext/>
      <w:widowControl w:val="0"/>
      <w:tabs>
        <w:tab w:val="num" w:pos="680"/>
      </w:tabs>
      <w:spacing w:before="240" w:after="120"/>
      <w:ind w:left="567" w:hanging="567"/>
      <w:outlineLvl w:val="3"/>
    </w:pPr>
    <w:rPr>
      <w:rFonts w:ascii="Arial Unicode MS" w:eastAsia="Arial Unicode MS" w:hAnsi="Arial Unicode MS" w:cs="Arial Unicode MS"/>
      <w:b/>
      <w:bCs/>
      <w:caps/>
      <w:noProof/>
      <w:color w:val="333333"/>
      <w:sz w:val="28"/>
      <w:szCs w:val="28"/>
      <w:lang w:val="es-ES" w:eastAsia="es-ES"/>
    </w:rPr>
  </w:style>
  <w:style w:type="paragraph" w:customStyle="1" w:styleId="ATitulo4">
    <w:name w:val="ATitulo 4"/>
    <w:basedOn w:val="ATitulo3"/>
    <w:next w:val="Normal"/>
    <w:autoRedefine/>
    <w:rsid w:val="00370D57"/>
    <w:pPr>
      <w:numPr>
        <w:ilvl w:val="4"/>
      </w:numPr>
      <w:tabs>
        <w:tab w:val="num" w:pos="567"/>
        <w:tab w:val="num" w:pos="680"/>
      </w:tabs>
      <w:ind w:left="567" w:hanging="567"/>
      <w:outlineLvl w:val="4"/>
    </w:pPr>
    <w:rPr>
      <w:caps w:val="0"/>
      <w:smallCaps/>
    </w:rPr>
  </w:style>
  <w:style w:type="paragraph" w:customStyle="1" w:styleId="ATitulo5">
    <w:name w:val="ATitulo 5"/>
    <w:basedOn w:val="ATitulo4"/>
    <w:next w:val="Normal"/>
    <w:autoRedefine/>
    <w:rsid w:val="00370D57"/>
    <w:pPr>
      <w:numPr>
        <w:ilvl w:val="5"/>
      </w:numPr>
      <w:tabs>
        <w:tab w:val="num" w:pos="567"/>
      </w:tabs>
      <w:ind w:left="567" w:hanging="567"/>
      <w:outlineLvl w:val="5"/>
    </w:pPr>
  </w:style>
  <w:style w:type="paragraph" w:customStyle="1" w:styleId="APNumeracin1">
    <w:name w:val="APNumeración 1"/>
    <w:basedOn w:val="Normal"/>
    <w:autoRedefine/>
    <w:rsid w:val="001E3A78"/>
    <w:pPr>
      <w:widowControl w:val="0"/>
      <w:numPr>
        <w:numId w:val="31"/>
      </w:numPr>
      <w:tabs>
        <w:tab w:val="num" w:pos="567"/>
      </w:tabs>
      <w:spacing w:after="0" w:line="220" w:lineRule="exact"/>
      <w:outlineLvl w:val="6"/>
    </w:pPr>
    <w:rPr>
      <w:rFonts w:ascii="Arial Unicode MS" w:eastAsia="Arial Unicode MS" w:hAnsi="Arial Unicode MS" w:cs="Arial Unicode MS"/>
      <w:sz w:val="20"/>
      <w:szCs w:val="24"/>
      <w:lang w:val="es-MX" w:eastAsia="es-ES"/>
    </w:rPr>
  </w:style>
  <w:style w:type="paragraph" w:customStyle="1" w:styleId="APNumeracion2">
    <w:name w:val="APNumeracion 2"/>
    <w:basedOn w:val="APNumeracin1"/>
    <w:autoRedefine/>
    <w:rsid w:val="00370D57"/>
    <w:pPr>
      <w:numPr>
        <w:ilvl w:val="7"/>
      </w:numPr>
      <w:tabs>
        <w:tab w:val="num" w:pos="567"/>
      </w:tabs>
      <w:ind w:left="567" w:hanging="567"/>
      <w:outlineLvl w:val="7"/>
    </w:pPr>
  </w:style>
  <w:style w:type="paragraph" w:customStyle="1" w:styleId="APNumeracin3">
    <w:name w:val="APNumeración 3"/>
    <w:basedOn w:val="APNumeracion2"/>
    <w:autoRedefine/>
    <w:rsid w:val="00370D57"/>
    <w:pPr>
      <w:numPr>
        <w:ilvl w:val="8"/>
      </w:numPr>
      <w:tabs>
        <w:tab w:val="num" w:pos="567"/>
      </w:tabs>
      <w:ind w:left="567" w:hanging="567"/>
      <w:outlineLvl w:val="8"/>
    </w:pPr>
  </w:style>
  <w:style w:type="paragraph" w:customStyle="1" w:styleId="ATitulo2">
    <w:name w:val="ATitulo 2"/>
    <w:basedOn w:val="Normal"/>
    <w:next w:val="Normal"/>
    <w:autoRedefine/>
    <w:rsid w:val="00370D57"/>
    <w:pPr>
      <w:keepNext/>
      <w:widowControl w:val="0"/>
      <w:numPr>
        <w:ilvl w:val="2"/>
        <w:numId w:val="20"/>
      </w:numPr>
      <w:spacing w:before="240" w:after="120"/>
      <w:outlineLvl w:val="2"/>
    </w:pPr>
    <w:rPr>
      <w:rFonts w:ascii="Arial Unicode MS" w:eastAsia="Arial Unicode MS" w:hAnsi="Arial Unicode MS" w:cs="Arial Unicode MS"/>
      <w:b/>
      <w:caps/>
      <w:noProof/>
      <w:color w:val="4B4A4C"/>
      <w:sz w:val="28"/>
      <w:szCs w:val="28"/>
      <w:lang w:val="es-ES" w:eastAsia="es-ES"/>
    </w:rPr>
  </w:style>
  <w:style w:type="paragraph" w:customStyle="1" w:styleId="AParrafo10">
    <w:name w:val="AParrafo 1"/>
    <w:link w:val="AParrafo1Car"/>
    <w:autoRedefine/>
    <w:rsid w:val="00370D57"/>
    <w:pPr>
      <w:widowControl w:val="0"/>
      <w:spacing w:before="120" w:after="120" w:line="220" w:lineRule="exact"/>
      <w:ind w:left="567"/>
      <w:jc w:val="both"/>
    </w:pPr>
    <w:rPr>
      <w:rFonts w:ascii="Arial Unicode MS" w:eastAsia="Arial Unicode MS" w:hAnsi="Arial Unicode MS" w:cs="Arial Unicode MS"/>
      <w:color w:val="000000"/>
      <w:sz w:val="20"/>
      <w:lang w:val="es-PE" w:eastAsia="es-ES"/>
    </w:rPr>
  </w:style>
  <w:style w:type="character" w:customStyle="1" w:styleId="AParrafo1Car">
    <w:name w:val="AParrafo 1 Car"/>
    <w:link w:val="AParrafo10"/>
    <w:rsid w:val="00370D57"/>
    <w:rPr>
      <w:rFonts w:ascii="Arial Unicode MS" w:eastAsia="Arial Unicode MS" w:hAnsi="Arial Unicode MS" w:cs="Arial Unicode MS"/>
      <w:color w:val="000000"/>
      <w:sz w:val="20"/>
      <w:lang w:val="es-PE" w:eastAsia="es-ES"/>
    </w:rPr>
  </w:style>
  <w:style w:type="paragraph" w:customStyle="1" w:styleId="Agrafico">
    <w:name w:val="Agrafico"/>
    <w:basedOn w:val="Normal"/>
    <w:qFormat/>
    <w:rsid w:val="00370D57"/>
    <w:pPr>
      <w:spacing w:after="0"/>
      <w:ind w:left="567"/>
      <w:jc w:val="center"/>
    </w:pPr>
    <w:rPr>
      <w:rFonts w:ascii="Arial" w:eastAsia="Times New Roman" w:hAnsi="Arial" w:cs="Arial"/>
      <w:noProof/>
      <w:color w:val="555555"/>
      <w:sz w:val="18"/>
      <w:szCs w:val="18"/>
      <w:lang w:val="es-ES" w:eastAsia="es-ES"/>
    </w:rPr>
  </w:style>
  <w:style w:type="paragraph" w:customStyle="1" w:styleId="ACodigo0">
    <w:name w:val="ACodigo"/>
    <w:basedOn w:val="Normal"/>
    <w:link w:val="ACodigoCar"/>
    <w:autoRedefine/>
    <w:rsid w:val="00370D57"/>
    <w:pPr>
      <w:widowControl w:val="0"/>
      <w:pBdr>
        <w:top w:val="single" w:sz="4" w:space="1" w:color="33CCCC"/>
        <w:left w:val="single" w:sz="4" w:space="4" w:color="33CCCC"/>
        <w:bottom w:val="single" w:sz="4" w:space="1" w:color="33CCCC"/>
        <w:right w:val="single" w:sz="4" w:space="4" w:color="33CCCC"/>
      </w:pBdr>
      <w:shd w:val="clear" w:color="auto" w:fill="F9F9F9"/>
      <w:tabs>
        <w:tab w:val="left" w:pos="284"/>
      </w:tabs>
      <w:spacing w:after="0"/>
      <w:ind w:left="567"/>
    </w:pPr>
    <w:rPr>
      <w:rFonts w:ascii="Courier New" w:eastAsia="Arial Unicode MS" w:hAnsi="Courier New" w:cs="Arial Unicode MS"/>
      <w:color w:val="333333"/>
      <w:spacing w:val="-14"/>
      <w:sz w:val="20"/>
      <w:lang w:val="es-ES" w:eastAsia="es-ES"/>
    </w:rPr>
  </w:style>
  <w:style w:type="character" w:customStyle="1" w:styleId="ACodigoCar">
    <w:name w:val="ACodigo Car"/>
    <w:link w:val="ACodigo0"/>
    <w:rsid w:val="00370D57"/>
    <w:rPr>
      <w:rFonts w:ascii="Courier New" w:eastAsia="Arial Unicode MS" w:hAnsi="Courier New" w:cs="Arial Unicode MS"/>
      <w:color w:val="333333"/>
      <w:spacing w:val="-14"/>
      <w:sz w:val="20"/>
      <w:shd w:val="clear" w:color="auto" w:fill="F9F9F9"/>
      <w:lang w:val="es-ES" w:eastAsia="es-ES"/>
    </w:rPr>
  </w:style>
  <w:style w:type="paragraph" w:customStyle="1" w:styleId="ALista2">
    <w:name w:val="ALista 2"/>
    <w:basedOn w:val="Normal"/>
    <w:link w:val="ALista2Car"/>
    <w:autoRedefine/>
    <w:rsid w:val="00370D57"/>
    <w:pPr>
      <w:widowControl w:val="0"/>
      <w:numPr>
        <w:numId w:val="19"/>
      </w:numPr>
      <w:tabs>
        <w:tab w:val="clear" w:pos="1040"/>
        <w:tab w:val="left" w:pos="1134"/>
      </w:tabs>
      <w:spacing w:after="0" w:line="220" w:lineRule="exact"/>
      <w:ind w:left="1134" w:hanging="567"/>
    </w:pPr>
    <w:rPr>
      <w:rFonts w:ascii="Arial Unicode MS" w:eastAsia="Arial Unicode MS" w:hAnsi="Arial Unicode MS" w:cs="Arial Unicode MS"/>
      <w:noProof/>
      <w:sz w:val="20"/>
      <w:lang w:val="es-MX" w:eastAsia="es-ES"/>
    </w:rPr>
  </w:style>
  <w:style w:type="character" w:customStyle="1" w:styleId="ALista2Car">
    <w:name w:val="ALista 2 Car"/>
    <w:link w:val="ALista2"/>
    <w:rsid w:val="00370D57"/>
    <w:rPr>
      <w:rFonts w:ascii="Arial Unicode MS" w:eastAsia="Arial Unicode MS" w:hAnsi="Arial Unicode MS" w:cs="Arial Unicode MS"/>
      <w:noProof/>
      <w:sz w:val="20"/>
      <w:lang w:val="es-MX"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96BB7"/>
    <w:pPr>
      <w:tabs>
        <w:tab w:val="left" w:pos="720"/>
      </w:tabs>
      <w:spacing w:after="0"/>
      <w:jc w:val="both"/>
    </w:pPr>
    <w:rPr>
      <w:rFonts w:ascii="Times New Roman" w:eastAsia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nhideWhenUsed/>
    <w:rsid w:val="001E3A78"/>
  </w:style>
  <w:style w:type="character" w:styleId="Mencinsinresolver">
    <w:name w:val="Unresolved Mention"/>
    <w:basedOn w:val="Fuentedeprrafopredeter"/>
    <w:uiPriority w:val="99"/>
    <w:semiHidden/>
    <w:unhideWhenUsed/>
    <w:rsid w:val="00E83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75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1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10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15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41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20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41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footer" Target="footer2.xml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5.png"/><Relationship Id="rId29" Type="http://schemas.openxmlformats.org/officeDocument/2006/relationships/hyperlink" Target="https://openwebinars.net/blog/introduccion-a-poo-en-java-objetos-y-clase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hyperlink" Target="https://github.com/Arthur845777/Algoritmia/tree/mai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yperlink" Target="https://aws.amazon.com/es/what-is/sdlc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miro.com/es/diagrama/que-es-diagrama-clases-uml/" TargetMode="Externa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la_a306\Downloads\Practicas%20de%20Desarrollo%20de%20Aplicacion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3AB5525594BC4587BBC81213729CF5" ma:contentTypeVersion="16" ma:contentTypeDescription="Create a new document." ma:contentTypeScope="" ma:versionID="3ca1473fd8736bdee8a1dc60c7f22d2c">
  <xsd:schema xmlns:xsd="http://www.w3.org/2001/XMLSchema" xmlns:xs="http://www.w3.org/2001/XMLSchema" xmlns:p="http://schemas.microsoft.com/office/2006/metadata/properties" xmlns:ns3="775915a7-4818-427d-96ed-db9c72b4f04e" xmlns:ns4="ca90adc6-4491-42ff-867c-712b2d6c7a04" targetNamespace="http://schemas.microsoft.com/office/2006/metadata/properties" ma:root="true" ma:fieldsID="ddea4220e370c1f5097815bc953f9ab1" ns3:_="" ns4:_="">
    <xsd:import namespace="775915a7-4818-427d-96ed-db9c72b4f04e"/>
    <xsd:import namespace="ca90adc6-4491-42ff-867c-712b2d6c7a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5915a7-4818-427d-96ed-db9c72b4f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0adc6-4491-42ff-867c-712b2d6c7a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DFS21</b:Tag>
    <b:SourceType>JournalArticle</b:SourceType>
    <b:Guid>{94B2618F-775C-45EC-A717-0DE9AB8473F4}</b:Guid>
    <b:Title>"A Study on the Performance of Java Virtual Machine Garbage Collectors</b:Title>
    <b:Year>2021</b:Year>
    <b:Author>
      <b:Author>
        <b:NameList>
          <b:Person>
            <b:Last>D. F. Silva</b:Last>
            <b:First>R.</b:First>
            <b:Middle>M. F. Lima, E. R. M. Madeira</b:Middle>
          </b:Person>
        </b:NameList>
      </b:Author>
    </b:Author>
    <b:JournalName>2021 IEEE International Conference on Software Testing, Verification and Validation Workshops (ICSTW)</b:JournalName>
    <b:Pages>23-31</b:Pages>
    <b:Volume>1</b:Volume>
    <b:Issue>35</b:Issue>
    <b:RefOrder>1</b:RefOrder>
  </b:Source>
  <b:Source>
    <b:Tag>Cay09</b:Tag>
    <b:SourceType>Book</b:SourceType>
    <b:Guid>{2D62EAF3-74C7-47D8-9D14-3D2B8E503A53}</b:Guid>
    <b:Author>
      <b:Author>
        <b:NameList>
          <b:Person>
            <b:Last>Hortsmann</b:Last>
            <b:First>Cay</b:First>
          </b:Person>
        </b:NameList>
      </b:Author>
    </b:Author>
    <b:Title>Big Java</b:Title>
    <b:Year>2009</b:Year>
    <b:City>San José</b:City>
    <b:Publisher>Pearson</b:Publisher>
    <b:RefOrder>2</b:RefOrder>
  </b:Source>
  <b:Source>
    <b:Tag>Cay19</b:Tag>
    <b:SourceType>Book</b:SourceType>
    <b:Guid>{73FD54E3-5BA8-4EEF-905F-3F2D3720EF8A}</b:Guid>
    <b:Title>Big Java: Early Objects</b:Title>
    <b:Year>2019</b:Year>
    <b:Author>
      <b:Author>
        <b:NameList>
          <b:Person>
            <b:Last>Hortsmann</b:Last>
            <b:First>Cay</b:First>
            <b:Middle>S.</b:Middle>
          </b:Person>
        </b:NameList>
      </b:Author>
    </b:Author>
    <b:City>Hoboken</b:City>
    <b:Publisher>John Wiley &amp; Sons</b:Publisher>
    <b:RefOrder>4</b:RefOrder>
  </b:Source>
  <b:Source>
    <b:Tag>Ora94</b:Tag>
    <b:SourceType>InternetSite</b:SourceType>
    <b:Guid>{5F22A3C9-90E6-4718-95A8-450B3F008369}</b:Guid>
    <b:Title>The Java™ Tutorials</b:Title>
    <b:Year>1994</b:Year>
    <b:Author>
      <b:Author>
        <b:NameList>
          <b:Person>
            <b:Last>Oracle</b:Last>
          </b:Person>
        </b:NameList>
      </b:Author>
    </b:Author>
    <b:ProductionCompany>Oracle</b:ProductionCompany>
    <b:YearAccessed>2024</b:YearAccessed>
    <b:MonthAccessed>07</b:MonthAccessed>
    <b:DayAccessed>28</b:DayAccessed>
    <b:URL>https://docs.oracle.com/javase/tutorial/index.html</b:URL>
    <b:RefOrder>3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75915a7-4818-427d-96ed-db9c72b4f04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D5EFEB-F981-49C7-AD83-3B8D955F33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5915a7-4818-427d-96ed-db9c72b4f04e"/>
    <ds:schemaRef ds:uri="ca90adc6-4491-42ff-867c-712b2d6c7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E403AB-875E-4BD2-BE98-F7F602A1FD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E88D20-27FC-4F2F-9C45-257569FFC092}">
  <ds:schemaRefs>
    <ds:schemaRef ds:uri="ca90adc6-4491-42ff-867c-712b2d6c7a04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775915a7-4818-427d-96ed-db9c72b4f04e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ED46AB2-AF8C-4AF2-ADB3-3EBAD78400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Practicas de Desarrollo de Aplicaciones.dotx</Template>
  <TotalTime>1</TotalTime>
  <Pages>26</Pages>
  <Words>4515</Words>
  <Characters>25736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Tennessee Valley Authority</Company>
  <LinksUpToDate>false</LinksUpToDate>
  <CharactersWithSpaces>30191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A 306</dc:creator>
  <cp:keywords/>
  <dc:description/>
  <cp:lastModifiedBy>SANTIAGO JESUS CUSIRRAMOS CHIRI</cp:lastModifiedBy>
  <cp:revision>2</cp:revision>
  <cp:lastPrinted>2025-03-17T23:22:00Z</cp:lastPrinted>
  <dcterms:created xsi:type="dcterms:W3CDTF">2025-03-18T18:53:00Z</dcterms:created>
  <dcterms:modified xsi:type="dcterms:W3CDTF">2025-03-18T18:53:00Z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0x010100113AB5525594BC4587BBC81213729CF5</vt:lpwstr>
  </property>
</Properties>
</file>